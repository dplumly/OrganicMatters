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591"/>
        <w:gridCol w:w="5209"/>
      </w:tblGrid>
      <w:tr w:rsidR="007D2CAC" w14:paraId="7875608E" w14:textId="77777777" w:rsidTr="00A253A9">
        <w:tc>
          <w:tcPr>
            <w:tcW w:w="5412" w:type="dxa"/>
            <w:tcMar>
              <w:left w:w="115" w:type="dxa"/>
              <w:right w:w="115" w:type="dxa"/>
            </w:tcMar>
          </w:tcPr>
          <w:p w14:paraId="6F8D358E" w14:textId="4EDE798B" w:rsidR="000B17E1" w:rsidRDefault="007D2CAC" w:rsidP="004913F8">
            <w:pPr>
              <w:pStyle w:val="Slogan"/>
            </w:pPr>
            <w:r>
              <w:rPr>
                <w:noProof/>
                <w:lang w:eastAsia="zh-CN"/>
              </w:rPr>
              <w:drawing>
                <wp:inline distT="0" distB="0" distL="0" distR="0" wp14:anchorId="099F2A20" wp14:editId="3A1FD149">
                  <wp:extent cx="3404235" cy="57872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ganic Matters-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4790" cy="631514"/>
                          </a:xfrm>
                          <a:prstGeom prst="rect">
                            <a:avLst/>
                          </a:prstGeom>
                        </pic:spPr>
                      </pic:pic>
                    </a:graphicData>
                  </a:graphic>
                </wp:inline>
              </w:drawing>
            </w:r>
          </w:p>
          <w:p w14:paraId="0E8C68BF" w14:textId="77777777" w:rsidR="004913F8" w:rsidRPr="00990A8A" w:rsidRDefault="004913F8" w:rsidP="009467BD">
            <w:pPr>
              <w:rPr>
                <w:color w:val="6C6D69"/>
              </w:rPr>
            </w:pPr>
            <w:r w:rsidRPr="00990A8A">
              <w:rPr>
                <w:color w:val="6C6D69"/>
              </w:rPr>
              <w:t>3310 Lewis Ave</w:t>
            </w:r>
          </w:p>
          <w:p w14:paraId="7C1E4403" w14:textId="761E18C0" w:rsidR="004913F8" w:rsidRPr="00990A8A" w:rsidRDefault="004913F8" w:rsidP="009467BD">
            <w:pPr>
              <w:rPr>
                <w:color w:val="6C6D69"/>
              </w:rPr>
            </w:pPr>
            <w:r w:rsidRPr="00990A8A">
              <w:rPr>
                <w:color w:val="6C6D69"/>
              </w:rPr>
              <w:t>Signal Hill, CA 90755</w:t>
            </w:r>
          </w:p>
          <w:p w14:paraId="174C7E87" w14:textId="2A40F095" w:rsidR="000B17E1" w:rsidRDefault="00537DC2" w:rsidP="009467BD">
            <w:sdt>
              <w:sdtPr>
                <w:rPr>
                  <w:color w:val="6C6D69"/>
                </w:rPr>
                <w:alias w:val="Phone:"/>
                <w:tag w:val="Phone:"/>
                <w:id w:val="-1328971750"/>
                <w:placeholder>
                  <w:docPart w:val="9E0438D7EE66D146B21D599E5BD2C439"/>
                </w:placeholder>
                <w:temporary/>
                <w:showingPlcHdr/>
                <w15:appearance w15:val="hidden"/>
              </w:sdtPr>
              <w:sdtEndPr/>
              <w:sdtContent>
                <w:r w:rsidR="00F75FAE" w:rsidRPr="00990A8A">
                  <w:rPr>
                    <w:color w:val="6C6D69"/>
                  </w:rPr>
                  <w:t>Phone</w:t>
                </w:r>
              </w:sdtContent>
            </w:sdt>
            <w:r w:rsidR="00A253A9" w:rsidRPr="00990A8A">
              <w:rPr>
                <w:color w:val="6C6D69"/>
              </w:rPr>
              <w:t>:</w:t>
            </w:r>
            <w:r w:rsidR="006B4C5A" w:rsidRPr="00990A8A">
              <w:rPr>
                <w:color w:val="6C6D69"/>
              </w:rPr>
              <w:t xml:space="preserve"> </w:t>
            </w:r>
            <w:sdt>
              <w:sdtPr>
                <w:rPr>
                  <w:color w:val="6C6D69"/>
                </w:rPr>
                <w:alias w:val="Enter company phone:"/>
                <w:tag w:val="Enter company phone:"/>
                <w:id w:val="241333419"/>
                <w:placeholder>
                  <w:docPart w:val="B43A78ADDFC5DD448B331BEFE84FD4BA"/>
                </w:placeholder>
                <w:dataBinding w:prefixMappings="xmlns:ns0='http://schemas.microsoft.com/office/2006/coverPageProps'" w:xpath="/ns0:CoverPageProperties[1]/ns0:CompanyPhone[1]" w:storeItemID="{55AF091B-3C7A-41E3-B477-F2FDAA23CFDA}"/>
                <w15:appearance w15:val="hidden"/>
                <w:text w:multiLine="1"/>
              </w:sdtPr>
              <w:sdtEndPr/>
              <w:sdtContent>
                <w:r w:rsidR="00E05735">
                  <w:rPr>
                    <w:color w:val="6C6D69"/>
                  </w:rPr>
                  <w:t>540.327.2377</w:t>
                </w:r>
                <w:r w:rsidR="00E05735">
                  <w:rPr>
                    <w:color w:val="6C6D69"/>
                  </w:rPr>
                  <w:br/>
                  <w:t>Email: organic.matters.designs@gmail.com</w:t>
                </w:r>
              </w:sdtContent>
            </w:sdt>
          </w:p>
        </w:tc>
        <w:tc>
          <w:tcPr>
            <w:tcW w:w="5388" w:type="dxa"/>
            <w:tcMar>
              <w:left w:w="0" w:type="dxa"/>
              <w:righ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Invoice title, number and date information table"/>
            </w:tblPr>
            <w:tblGrid>
              <w:gridCol w:w="5209"/>
            </w:tblGrid>
            <w:tr w:rsidR="00856D18" w14:paraId="1EF62A33" w14:textId="77777777" w:rsidTr="0031549A">
              <w:trPr>
                <w:trHeight w:val="936"/>
              </w:trPr>
              <w:tc>
                <w:tcPr>
                  <w:tcW w:w="5162" w:type="dxa"/>
                </w:tcPr>
                <w:p w14:paraId="6C9EB0EB" w14:textId="77777777" w:rsidR="00856D18" w:rsidRPr="00F35B85" w:rsidRDefault="00537DC2" w:rsidP="00F35B85">
                  <w:pPr>
                    <w:pStyle w:val="Title"/>
                  </w:pPr>
                  <w:sdt>
                    <w:sdtPr>
                      <w:alias w:val="Enter invoice title:"/>
                      <w:tag w:val="Enter invoice title:"/>
                      <w:id w:val="1393166117"/>
                      <w:placeholder>
                        <w:docPart w:val="1F7F3E5CE2098243ABF01268EE465758"/>
                      </w:placeholder>
                      <w:temporary/>
                      <w:showingPlcHdr/>
                      <w15:appearance w15:val="hidden"/>
                    </w:sdtPr>
                    <w:sdtEndPr/>
                    <w:sdtContent>
                      <w:r w:rsidR="00F75FAE" w:rsidRPr="00990A8A">
                        <w:rPr>
                          <w:color w:val="561C19"/>
                        </w:rPr>
                        <w:t>INVOICE</w:t>
                      </w:r>
                    </w:sdtContent>
                  </w:sdt>
                </w:p>
              </w:tc>
            </w:tr>
            <w:tr w:rsidR="00856D18" w14:paraId="120BA45A" w14:textId="77777777" w:rsidTr="00990A8A">
              <w:trPr>
                <w:trHeight w:val="927"/>
              </w:trPr>
              <w:tc>
                <w:tcPr>
                  <w:tcW w:w="5162" w:type="dxa"/>
                  <w:vAlign w:val="bottom"/>
                </w:tcPr>
                <w:p w14:paraId="64BD9FB2" w14:textId="77777777" w:rsidR="00856D18" w:rsidRPr="00990A8A" w:rsidRDefault="00537DC2" w:rsidP="00B1432F">
                  <w:pPr>
                    <w:pStyle w:val="Heading2"/>
                    <w:rPr>
                      <w:color w:val="6C6D69"/>
                    </w:rPr>
                  </w:pPr>
                  <w:sdt>
                    <w:sdtPr>
                      <w:rPr>
                        <w:color w:val="6C6D69"/>
                      </w:rPr>
                      <w:alias w:val="Invoice:"/>
                      <w:tag w:val="Invoice:"/>
                      <w:id w:val="1247303039"/>
                      <w:placeholder>
                        <w:docPart w:val="19EC5A55C47CFA4A942FAC65C941775C"/>
                      </w:placeholder>
                      <w:temporary/>
                      <w:showingPlcHdr/>
                      <w15:appearance w15:val="hidden"/>
                    </w:sdtPr>
                    <w:sdtEndPr/>
                    <w:sdtContent>
                      <w:r w:rsidR="00F75FAE" w:rsidRPr="00990A8A">
                        <w:rPr>
                          <w:color w:val="6C6D69"/>
                        </w:rPr>
                        <w:t>Invoice</w:t>
                      </w:r>
                    </w:sdtContent>
                  </w:sdt>
                  <w:r w:rsidR="00856D18" w:rsidRPr="00990A8A">
                    <w:rPr>
                      <w:color w:val="6C6D69"/>
                    </w:rPr>
                    <w:t xml:space="preserve"> #</w:t>
                  </w:r>
                  <w:sdt>
                    <w:sdtPr>
                      <w:rPr>
                        <w:color w:val="6C6D69"/>
                      </w:rPr>
                      <w:alias w:val="Enter invoice number:"/>
                      <w:tag w:val="Enter invoice number:"/>
                      <w:id w:val="241333446"/>
                      <w:placeholder>
                        <w:docPart w:val="A0906FF0B200B54FABAEBE7360089DB5"/>
                      </w:placeholder>
                      <w:temporary/>
                      <w:showingPlcHdr/>
                      <w15:appearance w15:val="hidden"/>
                    </w:sdtPr>
                    <w:sdtEndPr/>
                    <w:sdtContent>
                      <w:r w:rsidR="00856D18" w:rsidRPr="00990A8A">
                        <w:rPr>
                          <w:color w:val="6C6D69"/>
                        </w:rPr>
                        <w:t>100</w:t>
                      </w:r>
                    </w:sdtContent>
                  </w:sdt>
                </w:p>
                <w:p w14:paraId="59A46035" w14:textId="003C2633" w:rsidR="00856D18" w:rsidRDefault="00537DC2" w:rsidP="007121B3">
                  <w:pPr>
                    <w:pStyle w:val="Heading2"/>
                  </w:pPr>
                  <w:sdt>
                    <w:sdtPr>
                      <w:rPr>
                        <w:color w:val="6C6D69"/>
                      </w:rPr>
                      <w:alias w:val="Date:"/>
                      <w:tag w:val="Date:"/>
                      <w:id w:val="-14149049"/>
                      <w:placeholder>
                        <w:docPart w:val="5B5BA4D3E413804CA8055F27789CC531"/>
                      </w:placeholder>
                      <w:temporary/>
                      <w:showingPlcHdr/>
                      <w15:appearance w15:val="hidden"/>
                    </w:sdtPr>
                    <w:sdtEndPr/>
                    <w:sdtContent>
                      <w:r w:rsidR="00F75FAE" w:rsidRPr="00990A8A">
                        <w:rPr>
                          <w:color w:val="6C6D69"/>
                        </w:rPr>
                        <w:t>Date</w:t>
                      </w:r>
                    </w:sdtContent>
                  </w:sdt>
                  <w:r w:rsidR="00856D18" w:rsidRPr="00990A8A">
                    <w:rPr>
                      <w:color w:val="6C6D69"/>
                    </w:rPr>
                    <w:t xml:space="preserve">: </w:t>
                  </w:r>
                  <w:r w:rsidR="007121B3" w:rsidRPr="00990A8A">
                    <w:rPr>
                      <w:color w:val="6C6D69"/>
                    </w:rPr>
                    <w:t>6/1/2018</w:t>
                  </w:r>
                </w:p>
              </w:tc>
            </w:tr>
          </w:tbl>
          <w:p w14:paraId="63ACD507" w14:textId="77777777" w:rsidR="000B17E1" w:rsidRDefault="000B17E1">
            <w:pPr>
              <w:pStyle w:val="Heading1"/>
            </w:pPr>
          </w:p>
        </w:tc>
      </w:tr>
    </w:tbl>
    <w:tbl>
      <w:tblPr>
        <w:tblW w:w="5000" w:type="pct"/>
        <w:tblCellMar>
          <w:left w:w="115" w:type="dxa"/>
          <w:bottom w:w="58"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00"/>
        <w:gridCol w:w="5400"/>
      </w:tblGrid>
      <w:tr w:rsidR="00990A8A" w:rsidRPr="00990A8A" w14:paraId="6638B3AE" w14:textId="77777777" w:rsidTr="00A253A9">
        <w:trPr>
          <w:trHeight w:val="1440"/>
        </w:trPr>
        <w:tc>
          <w:tcPr>
            <w:tcW w:w="5400" w:type="dxa"/>
          </w:tcPr>
          <w:p w14:paraId="609CBBEB" w14:textId="77777777" w:rsidR="00D060E7" w:rsidRPr="00990A8A" w:rsidRDefault="00D060E7" w:rsidP="00D060E7">
            <w:pPr>
              <w:pStyle w:val="Heading3"/>
              <w:rPr>
                <w:color w:val="6C6D69"/>
              </w:rPr>
            </w:pPr>
          </w:p>
          <w:p w14:paraId="441DD8BB" w14:textId="69D14EE8" w:rsidR="00D060E7" w:rsidRPr="00990A8A" w:rsidRDefault="00D060E7" w:rsidP="00D060E7">
            <w:pPr>
              <w:pStyle w:val="Heading3"/>
              <w:rPr>
                <w:color w:val="6C6D69"/>
              </w:rPr>
            </w:pPr>
            <w:r w:rsidRPr="00990A8A">
              <w:rPr>
                <w:color w:val="6C6D69"/>
              </w:rPr>
              <w:t>Bill to:</w:t>
            </w:r>
          </w:p>
          <w:p w14:paraId="481047E3" w14:textId="7F35D852" w:rsidR="00D060E7" w:rsidRPr="00990A8A" w:rsidRDefault="00D060E7" w:rsidP="00D060E7">
            <w:pPr>
              <w:rPr>
                <w:color w:val="6C6D69"/>
              </w:rPr>
            </w:pPr>
            <w:r w:rsidRPr="00990A8A">
              <w:rPr>
                <w:color w:val="6C6D69"/>
              </w:rPr>
              <w:t>Marilyn</w:t>
            </w:r>
            <w:r w:rsidR="007D1ED4">
              <w:rPr>
                <w:color w:val="6C6D69"/>
              </w:rPr>
              <w:t xml:space="preserve"> A</w:t>
            </w:r>
            <w:r w:rsidRPr="00990A8A">
              <w:rPr>
                <w:color w:val="6C6D69"/>
              </w:rPr>
              <w:t xml:space="preserve"> Scott</w:t>
            </w:r>
            <w:r w:rsidR="005234F6">
              <w:rPr>
                <w:color w:val="6C6D69"/>
              </w:rPr>
              <w:t xml:space="preserve"> c/o Top Priority, LLC</w:t>
            </w:r>
            <w:bookmarkStart w:id="0" w:name="_GoBack"/>
            <w:bookmarkEnd w:id="0"/>
          </w:p>
          <w:p w14:paraId="33A2B405" w14:textId="77777777" w:rsidR="00D060E7" w:rsidRPr="00990A8A" w:rsidRDefault="00D060E7" w:rsidP="00D060E7">
            <w:pPr>
              <w:rPr>
                <w:color w:val="6C6D69"/>
              </w:rPr>
            </w:pPr>
            <w:r w:rsidRPr="00990A8A">
              <w:rPr>
                <w:color w:val="6C6D69"/>
              </w:rPr>
              <w:t>4205 Hunter Green Court</w:t>
            </w:r>
          </w:p>
          <w:p w14:paraId="03E0F485" w14:textId="77777777" w:rsidR="00D060E7" w:rsidRPr="00990A8A" w:rsidRDefault="00D060E7" w:rsidP="00D060E7">
            <w:pPr>
              <w:rPr>
                <w:color w:val="6C6D69"/>
              </w:rPr>
            </w:pPr>
            <w:r w:rsidRPr="00990A8A">
              <w:rPr>
                <w:color w:val="6C6D69"/>
              </w:rPr>
              <w:t>Richmond, VA 23294</w:t>
            </w:r>
          </w:p>
          <w:p w14:paraId="7FAE8373" w14:textId="6A6C57E3" w:rsidR="000B17E1" w:rsidRPr="00990A8A" w:rsidRDefault="000B17E1" w:rsidP="00D060E7">
            <w:pPr>
              <w:rPr>
                <w:color w:val="6C6D69"/>
              </w:rPr>
            </w:pPr>
          </w:p>
        </w:tc>
        <w:tc>
          <w:tcPr>
            <w:tcW w:w="5400" w:type="dxa"/>
          </w:tcPr>
          <w:p w14:paraId="6EE288DC" w14:textId="77777777" w:rsidR="00D060E7" w:rsidRPr="00990A8A" w:rsidRDefault="00D060E7" w:rsidP="00B1432F">
            <w:pPr>
              <w:pStyle w:val="Heading3"/>
              <w:rPr>
                <w:color w:val="6C6D69"/>
              </w:rPr>
            </w:pPr>
          </w:p>
          <w:p w14:paraId="64F5C27E" w14:textId="77777777" w:rsidR="000B17E1" w:rsidRPr="00990A8A" w:rsidRDefault="00537DC2" w:rsidP="00B1432F">
            <w:pPr>
              <w:pStyle w:val="Heading3"/>
              <w:rPr>
                <w:color w:val="6C6D69"/>
              </w:rPr>
            </w:pPr>
            <w:sdt>
              <w:sdtPr>
                <w:rPr>
                  <w:color w:val="6C6D69"/>
                </w:rPr>
                <w:alias w:val="Ship to:"/>
                <w:tag w:val="Ship to:"/>
                <w:id w:val="900876389"/>
                <w:placeholder>
                  <w:docPart w:val="F9F3909DF453A145811033E8E7EF379E"/>
                </w:placeholder>
                <w:temporary/>
                <w:showingPlcHdr/>
                <w15:appearance w15:val="hidden"/>
              </w:sdtPr>
              <w:sdtEndPr/>
              <w:sdtContent>
                <w:r w:rsidR="00E01E7E" w:rsidRPr="00990A8A">
                  <w:rPr>
                    <w:color w:val="6C6D69"/>
                  </w:rPr>
                  <w:t>Ship To:</w:t>
                </w:r>
              </w:sdtContent>
            </w:sdt>
          </w:p>
          <w:p w14:paraId="235F62E0" w14:textId="5B1FA9D3" w:rsidR="000B17E1" w:rsidRPr="00990A8A" w:rsidRDefault="004913F8" w:rsidP="004913F8">
            <w:pPr>
              <w:rPr>
                <w:color w:val="6C6D69"/>
              </w:rPr>
            </w:pPr>
            <w:r w:rsidRPr="00990A8A">
              <w:rPr>
                <w:color w:val="6C6D69"/>
              </w:rPr>
              <w:t>Marilyn Scott</w:t>
            </w:r>
          </w:p>
          <w:p w14:paraId="1D60EFC9" w14:textId="3181F6A4" w:rsidR="000B17E1" w:rsidRPr="00990A8A" w:rsidRDefault="004913F8" w:rsidP="004913F8">
            <w:pPr>
              <w:rPr>
                <w:color w:val="6C6D69"/>
              </w:rPr>
            </w:pPr>
            <w:r w:rsidRPr="00990A8A">
              <w:rPr>
                <w:color w:val="6C6D69"/>
              </w:rPr>
              <w:t>4205 Hunter Green Court</w:t>
            </w:r>
          </w:p>
          <w:p w14:paraId="2ADBC5A4" w14:textId="05618885" w:rsidR="000B17E1" w:rsidRPr="00990A8A" w:rsidRDefault="004913F8" w:rsidP="004913F8">
            <w:pPr>
              <w:rPr>
                <w:color w:val="6C6D69"/>
              </w:rPr>
            </w:pPr>
            <w:r w:rsidRPr="00990A8A">
              <w:rPr>
                <w:color w:val="6C6D69"/>
              </w:rPr>
              <w:t>Richmond, VA 23294</w:t>
            </w:r>
          </w:p>
          <w:p w14:paraId="4C39F354" w14:textId="48252D03" w:rsidR="000B17E1" w:rsidRPr="00990A8A" w:rsidRDefault="000B17E1" w:rsidP="00D060E7">
            <w:pPr>
              <w:rPr>
                <w:color w:val="6C6D69"/>
              </w:rPr>
            </w:pP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288"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0800"/>
      </w:tblGrid>
      <w:tr w:rsidR="00990A8A" w:rsidRPr="00990A8A" w14:paraId="66ED8E71" w14:textId="77777777" w:rsidTr="00A253A9">
        <w:trPr>
          <w:trHeight w:val="864"/>
        </w:trPr>
        <w:tc>
          <w:tcPr>
            <w:tcW w:w="10800" w:type="dxa"/>
            <w:tcMar>
              <w:top w:w="72" w:type="dxa"/>
              <w:left w:w="115" w:type="dxa"/>
              <w:right w:w="115" w:type="dxa"/>
            </w:tcMar>
          </w:tcPr>
          <w:p w14:paraId="28521612" w14:textId="77777777" w:rsidR="00856D18" w:rsidRPr="00990A8A" w:rsidRDefault="00537DC2" w:rsidP="00B1432F">
            <w:pPr>
              <w:pStyle w:val="Heading3"/>
              <w:rPr>
                <w:color w:val="6C6D69"/>
              </w:rPr>
            </w:pPr>
            <w:sdt>
              <w:sdtPr>
                <w:rPr>
                  <w:color w:val="6C6D69"/>
                </w:rPr>
                <w:alias w:val="Comments or special instructions:"/>
                <w:tag w:val="Comments or special instructions:"/>
                <w:id w:val="-1196002635"/>
                <w:placeholder>
                  <w:docPart w:val="D8D211D34AE03846BBE3C3E1FBB5288F"/>
                </w:placeholder>
                <w:temporary/>
                <w:showingPlcHdr/>
                <w15:appearance w15:val="hidden"/>
              </w:sdtPr>
              <w:sdtEndPr/>
              <w:sdtContent>
                <w:r w:rsidR="00F75FAE" w:rsidRPr="00990A8A">
                  <w:rPr>
                    <w:color w:val="6C6D69"/>
                  </w:rPr>
                  <w:t>Comments or special instructions:</w:t>
                </w:r>
              </w:sdtContent>
            </w:sdt>
          </w:p>
          <w:p w14:paraId="70256DAE" w14:textId="77777777" w:rsidR="0070247A" w:rsidRPr="00990A8A" w:rsidRDefault="00537DC2" w:rsidP="0070247A">
            <w:pPr>
              <w:rPr>
                <w:color w:val="6C6D69"/>
              </w:rPr>
            </w:pPr>
            <w:sdt>
              <w:sdtPr>
                <w:rPr>
                  <w:color w:val="6C6D69"/>
                </w:rPr>
                <w:alias w:val="Enter your comments:"/>
                <w:tag w:val="Enter your comments:"/>
                <w:id w:val="241333528"/>
                <w:placeholder>
                  <w:docPart w:val="8B37B8398AF92D40B0CEFA89B83F90E1"/>
                </w:placeholder>
                <w:temporary/>
                <w:showingPlcHdr/>
                <w15:appearance w15:val="hidden"/>
              </w:sdtPr>
              <w:sdtEndPr/>
              <w:sdtContent>
                <w:r w:rsidR="00856D18" w:rsidRPr="00990A8A">
                  <w:rPr>
                    <w:color w:val="6C6D69"/>
                  </w:rPr>
                  <w:t>Your comments</w:t>
                </w:r>
              </w:sdtContent>
            </w:sdt>
          </w:p>
        </w:tc>
      </w:tr>
    </w:tbl>
    <w:p w14:paraId="2AAB8410" w14:textId="77777777" w:rsidR="000B17E1" w:rsidRDefault="000B17E1"/>
    <w:tbl>
      <w:tblPr>
        <w:tblStyle w:val="TableGridLight"/>
        <w:tblW w:w="5004" w:type="pct"/>
        <w:tblInd w:w="-5" w:type="dxa"/>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1893"/>
        <w:gridCol w:w="5666"/>
        <w:gridCol w:w="1531"/>
        <w:gridCol w:w="1709"/>
      </w:tblGrid>
      <w:tr w:rsidR="00990A8A" w:rsidRPr="00990A8A" w14:paraId="3B11EB1C" w14:textId="77777777" w:rsidTr="00E32A2A">
        <w:trPr>
          <w:tblHeader/>
        </w:trPr>
        <w:tc>
          <w:tcPr>
            <w:tcW w:w="1893" w:type="dxa"/>
          </w:tcPr>
          <w:p w14:paraId="10F62199" w14:textId="77777777" w:rsidR="000B17E1" w:rsidRPr="00990A8A" w:rsidRDefault="00537DC2" w:rsidP="00B62E08">
            <w:pPr>
              <w:pStyle w:val="Heading4"/>
              <w:rPr>
                <w:color w:val="6C6D69"/>
              </w:rPr>
            </w:pPr>
            <w:sdt>
              <w:sdtPr>
                <w:rPr>
                  <w:color w:val="6C6D69"/>
                </w:rPr>
                <w:alias w:val="Quantity:"/>
                <w:tag w:val="Quantity:"/>
                <w:id w:val="-1508984698"/>
                <w:placeholder>
                  <w:docPart w:val="F815DA0A46EDB146884530F7EC9EB68F"/>
                </w:placeholder>
                <w:temporary/>
                <w:showingPlcHdr/>
                <w15:appearance w15:val="hidden"/>
              </w:sdtPr>
              <w:sdtEndPr/>
              <w:sdtContent>
                <w:r w:rsidR="00710955" w:rsidRPr="00990A8A">
                  <w:rPr>
                    <w:color w:val="6C6D69"/>
                  </w:rPr>
                  <w:t>QUANTITY</w:t>
                </w:r>
              </w:sdtContent>
            </w:sdt>
          </w:p>
        </w:tc>
        <w:tc>
          <w:tcPr>
            <w:tcW w:w="5666" w:type="dxa"/>
          </w:tcPr>
          <w:p w14:paraId="4D739E82" w14:textId="77777777" w:rsidR="000B17E1" w:rsidRPr="00990A8A" w:rsidRDefault="00537DC2" w:rsidP="00B62E08">
            <w:pPr>
              <w:pStyle w:val="Heading4"/>
              <w:rPr>
                <w:color w:val="6C6D69"/>
              </w:rPr>
            </w:pPr>
            <w:sdt>
              <w:sdtPr>
                <w:rPr>
                  <w:color w:val="6C6D69"/>
                </w:rPr>
                <w:alias w:val="Description:"/>
                <w:tag w:val="Description:"/>
                <w:id w:val="248772286"/>
                <w:placeholder>
                  <w:docPart w:val="3CE44A25175EFB47ABAFE138927FBAFE"/>
                </w:placeholder>
                <w:temporary/>
                <w:showingPlcHdr/>
                <w15:appearance w15:val="hidden"/>
              </w:sdtPr>
              <w:sdtEndPr/>
              <w:sdtContent>
                <w:r w:rsidR="00710955" w:rsidRPr="00990A8A">
                  <w:rPr>
                    <w:color w:val="6C6D69"/>
                  </w:rPr>
                  <w:t>DESCRIPTION</w:t>
                </w:r>
              </w:sdtContent>
            </w:sdt>
          </w:p>
        </w:tc>
        <w:tc>
          <w:tcPr>
            <w:tcW w:w="1531" w:type="dxa"/>
          </w:tcPr>
          <w:p w14:paraId="6794B658" w14:textId="01F9078C" w:rsidR="000B17E1" w:rsidRPr="00990A8A" w:rsidRDefault="000B17E1" w:rsidP="00E32A2A">
            <w:pPr>
              <w:pStyle w:val="Heading4"/>
              <w:rPr>
                <w:color w:val="6C6D69"/>
              </w:rPr>
            </w:pPr>
          </w:p>
        </w:tc>
        <w:tc>
          <w:tcPr>
            <w:tcW w:w="1709" w:type="dxa"/>
          </w:tcPr>
          <w:p w14:paraId="4F2434FF" w14:textId="77777777" w:rsidR="000B17E1" w:rsidRPr="00990A8A" w:rsidRDefault="00537DC2" w:rsidP="00B62E08">
            <w:pPr>
              <w:pStyle w:val="Heading4"/>
              <w:rPr>
                <w:color w:val="6C6D69"/>
              </w:rPr>
            </w:pPr>
            <w:sdt>
              <w:sdtPr>
                <w:rPr>
                  <w:color w:val="6C6D69"/>
                </w:rPr>
                <w:alias w:val="Total:"/>
                <w:tag w:val="Total:"/>
                <w:id w:val="464622556"/>
                <w:placeholder>
                  <w:docPart w:val="83E459B58D945A458FDECA6B442743D6"/>
                </w:placeholder>
                <w:temporary/>
                <w:showingPlcHdr/>
                <w15:appearance w15:val="hidden"/>
              </w:sdtPr>
              <w:sdtEndPr/>
              <w:sdtContent>
                <w:r w:rsidR="00710955" w:rsidRPr="00990A8A">
                  <w:rPr>
                    <w:color w:val="6C6D69"/>
                  </w:rPr>
                  <w:t>TOTAL</w:t>
                </w:r>
              </w:sdtContent>
            </w:sdt>
          </w:p>
        </w:tc>
      </w:tr>
      <w:tr w:rsidR="00990A8A" w:rsidRPr="00990A8A" w14:paraId="078236A6" w14:textId="77777777" w:rsidTr="00E32A2A">
        <w:tc>
          <w:tcPr>
            <w:tcW w:w="1893" w:type="dxa"/>
          </w:tcPr>
          <w:p w14:paraId="39756E29" w14:textId="01AC1355" w:rsidR="000B17E1" w:rsidRPr="00990A8A" w:rsidRDefault="00EB6846" w:rsidP="00EB6846">
            <w:pPr>
              <w:rPr>
                <w:color w:val="6C6D69"/>
              </w:rPr>
            </w:pPr>
            <w:r w:rsidRPr="00990A8A">
              <w:rPr>
                <w:color w:val="6C6D69"/>
              </w:rPr>
              <w:t>Item 1</w:t>
            </w:r>
          </w:p>
        </w:tc>
        <w:tc>
          <w:tcPr>
            <w:tcW w:w="5666" w:type="dxa"/>
          </w:tcPr>
          <w:p w14:paraId="690FDE54" w14:textId="0C5478C7" w:rsidR="000B17E1" w:rsidRPr="00990A8A" w:rsidRDefault="00EB6846" w:rsidP="00EB6846">
            <w:pPr>
              <w:rPr>
                <w:color w:val="6C6D69"/>
              </w:rPr>
            </w:pPr>
            <w:r w:rsidRPr="00990A8A">
              <w:rPr>
                <w:color w:val="6C6D69"/>
              </w:rPr>
              <w:t>16 x 9 ½ cutting board</w:t>
            </w:r>
            <w:r w:rsidR="00E05735">
              <w:rPr>
                <w:color w:val="6C6D69"/>
              </w:rPr>
              <w:t xml:space="preserve"> </w:t>
            </w:r>
          </w:p>
        </w:tc>
        <w:tc>
          <w:tcPr>
            <w:tcW w:w="1531" w:type="dxa"/>
          </w:tcPr>
          <w:p w14:paraId="20D128A4" w14:textId="664A91AF" w:rsidR="000B17E1" w:rsidRPr="00990A8A" w:rsidRDefault="000B17E1" w:rsidP="00E32A2A">
            <w:pPr>
              <w:jc w:val="right"/>
              <w:rPr>
                <w:color w:val="6C6D69"/>
              </w:rPr>
            </w:pPr>
          </w:p>
        </w:tc>
        <w:tc>
          <w:tcPr>
            <w:tcW w:w="1709" w:type="dxa"/>
          </w:tcPr>
          <w:p w14:paraId="1310D32E" w14:textId="7A033389" w:rsidR="000B17E1" w:rsidRPr="00990A8A" w:rsidRDefault="0043751B" w:rsidP="00E32A2A">
            <w:pPr>
              <w:jc w:val="right"/>
              <w:rPr>
                <w:color w:val="6C6D69"/>
              </w:rPr>
            </w:pPr>
            <w:r>
              <w:rPr>
                <w:color w:val="6C6D69"/>
              </w:rPr>
              <w:t>$5</w:t>
            </w:r>
            <w:r w:rsidR="00E32A2A" w:rsidRPr="00990A8A">
              <w:rPr>
                <w:color w:val="6C6D69"/>
              </w:rPr>
              <w:t>0</w:t>
            </w:r>
          </w:p>
        </w:tc>
      </w:tr>
      <w:tr w:rsidR="00990A8A" w:rsidRPr="00990A8A" w14:paraId="5C6DE91B" w14:textId="77777777" w:rsidTr="00E32A2A">
        <w:tc>
          <w:tcPr>
            <w:tcW w:w="1893" w:type="dxa"/>
          </w:tcPr>
          <w:p w14:paraId="297734DB" w14:textId="6147C2F4" w:rsidR="009C4DBD" w:rsidRPr="00990A8A" w:rsidRDefault="00EB6846" w:rsidP="00EB6846">
            <w:pPr>
              <w:rPr>
                <w:color w:val="6C6D69"/>
              </w:rPr>
            </w:pPr>
            <w:r w:rsidRPr="00990A8A">
              <w:rPr>
                <w:color w:val="6C6D69"/>
              </w:rPr>
              <w:t>Item 2</w:t>
            </w:r>
          </w:p>
        </w:tc>
        <w:tc>
          <w:tcPr>
            <w:tcW w:w="5666" w:type="dxa"/>
          </w:tcPr>
          <w:p w14:paraId="5D337206" w14:textId="608F152E" w:rsidR="009C4DBD" w:rsidRPr="00990A8A" w:rsidRDefault="00EB6846" w:rsidP="00EB6846">
            <w:pPr>
              <w:rPr>
                <w:color w:val="6C6D69"/>
              </w:rPr>
            </w:pPr>
            <w:r w:rsidRPr="00990A8A">
              <w:rPr>
                <w:color w:val="6C6D69"/>
              </w:rPr>
              <w:t>12 x 8 cutting board</w:t>
            </w:r>
            <w:r w:rsidR="00E05735">
              <w:rPr>
                <w:color w:val="6C6D69"/>
              </w:rPr>
              <w:t xml:space="preserve"> x </w:t>
            </w:r>
            <w:r w:rsidR="0043751B">
              <w:rPr>
                <w:color w:val="6C6D69"/>
              </w:rPr>
              <w:t>2</w:t>
            </w:r>
          </w:p>
        </w:tc>
        <w:tc>
          <w:tcPr>
            <w:tcW w:w="1531" w:type="dxa"/>
          </w:tcPr>
          <w:p w14:paraId="19AA406D" w14:textId="3400C1A1" w:rsidR="009C4DBD" w:rsidRPr="00990A8A" w:rsidRDefault="009C4DBD" w:rsidP="00EB6846">
            <w:pPr>
              <w:jc w:val="right"/>
              <w:rPr>
                <w:color w:val="6C6D69"/>
              </w:rPr>
            </w:pPr>
          </w:p>
        </w:tc>
        <w:tc>
          <w:tcPr>
            <w:tcW w:w="1709" w:type="dxa"/>
          </w:tcPr>
          <w:p w14:paraId="33764CD2" w14:textId="12BE386E" w:rsidR="009C4DBD" w:rsidRPr="00990A8A" w:rsidRDefault="00E32A2A" w:rsidP="00E32A2A">
            <w:pPr>
              <w:jc w:val="right"/>
              <w:rPr>
                <w:color w:val="6C6D69"/>
              </w:rPr>
            </w:pPr>
            <w:r w:rsidRPr="00990A8A">
              <w:rPr>
                <w:color w:val="6C6D69"/>
              </w:rPr>
              <w:t>$</w:t>
            </w:r>
            <w:r w:rsidR="0043751B">
              <w:rPr>
                <w:color w:val="6C6D69"/>
              </w:rPr>
              <w:t>70</w:t>
            </w:r>
          </w:p>
        </w:tc>
      </w:tr>
      <w:tr w:rsidR="0043751B" w:rsidRPr="00990A8A" w14:paraId="4F38F6C1" w14:textId="77777777" w:rsidTr="00E32A2A">
        <w:tc>
          <w:tcPr>
            <w:tcW w:w="1893" w:type="dxa"/>
          </w:tcPr>
          <w:p w14:paraId="7F94A252" w14:textId="348A885E" w:rsidR="0043751B" w:rsidRPr="00990A8A" w:rsidRDefault="0043751B" w:rsidP="00EB6846">
            <w:pPr>
              <w:rPr>
                <w:color w:val="6C6D69"/>
              </w:rPr>
            </w:pPr>
            <w:r w:rsidRPr="00990A8A">
              <w:rPr>
                <w:color w:val="6C6D69"/>
              </w:rPr>
              <w:t>Item 3</w:t>
            </w:r>
          </w:p>
        </w:tc>
        <w:tc>
          <w:tcPr>
            <w:tcW w:w="5666" w:type="dxa"/>
          </w:tcPr>
          <w:p w14:paraId="04242B1D" w14:textId="342C4D6C" w:rsidR="0043751B" w:rsidRPr="00990A8A" w:rsidRDefault="0043751B" w:rsidP="00E32A2A">
            <w:pPr>
              <w:rPr>
                <w:color w:val="6C6D69"/>
              </w:rPr>
            </w:pPr>
            <w:r w:rsidRPr="00990A8A">
              <w:rPr>
                <w:color w:val="6C6D69"/>
              </w:rPr>
              <w:t>16 x 9 ½ cutting board</w:t>
            </w:r>
            <w:r>
              <w:rPr>
                <w:color w:val="6C6D69"/>
              </w:rPr>
              <w:t xml:space="preserve"> </w:t>
            </w:r>
          </w:p>
        </w:tc>
        <w:tc>
          <w:tcPr>
            <w:tcW w:w="1531" w:type="dxa"/>
          </w:tcPr>
          <w:p w14:paraId="7A96ACCE" w14:textId="019101D8" w:rsidR="0043751B" w:rsidRPr="00990A8A" w:rsidRDefault="0043751B" w:rsidP="00E32A2A">
            <w:pPr>
              <w:jc w:val="center"/>
              <w:rPr>
                <w:color w:val="6C6D69"/>
              </w:rPr>
            </w:pPr>
          </w:p>
        </w:tc>
        <w:tc>
          <w:tcPr>
            <w:tcW w:w="1709" w:type="dxa"/>
          </w:tcPr>
          <w:p w14:paraId="017060A9" w14:textId="38CABD99" w:rsidR="0043751B" w:rsidRPr="00990A8A" w:rsidRDefault="0043751B" w:rsidP="00E32A2A">
            <w:pPr>
              <w:jc w:val="right"/>
              <w:rPr>
                <w:color w:val="6C6D69"/>
              </w:rPr>
            </w:pPr>
            <w:r w:rsidRPr="00990A8A">
              <w:rPr>
                <w:color w:val="6C6D69"/>
              </w:rPr>
              <w:t>$</w:t>
            </w:r>
            <w:r>
              <w:rPr>
                <w:color w:val="6C6D69"/>
              </w:rPr>
              <w:t>50</w:t>
            </w:r>
          </w:p>
        </w:tc>
      </w:tr>
      <w:tr w:rsidR="0043751B" w:rsidRPr="00990A8A" w14:paraId="7675AC83" w14:textId="77777777" w:rsidTr="00E32A2A">
        <w:tc>
          <w:tcPr>
            <w:tcW w:w="1893" w:type="dxa"/>
          </w:tcPr>
          <w:p w14:paraId="575F2F44" w14:textId="6A2FEF2C" w:rsidR="0043751B" w:rsidRPr="00990A8A" w:rsidRDefault="0043751B" w:rsidP="00EB6846">
            <w:pPr>
              <w:rPr>
                <w:color w:val="6C6D69"/>
              </w:rPr>
            </w:pPr>
            <w:r w:rsidRPr="00990A8A">
              <w:rPr>
                <w:color w:val="6C6D69"/>
              </w:rPr>
              <w:t>Item 4</w:t>
            </w:r>
          </w:p>
        </w:tc>
        <w:tc>
          <w:tcPr>
            <w:tcW w:w="5666" w:type="dxa"/>
          </w:tcPr>
          <w:p w14:paraId="79A5313F" w14:textId="690289DF" w:rsidR="0043751B" w:rsidRPr="00990A8A" w:rsidRDefault="0043751B" w:rsidP="00E32A2A">
            <w:pPr>
              <w:rPr>
                <w:color w:val="6C6D69"/>
              </w:rPr>
            </w:pPr>
            <w:r w:rsidRPr="00990A8A">
              <w:rPr>
                <w:color w:val="6C6D69"/>
              </w:rPr>
              <w:t>12 x 8 cutting board</w:t>
            </w:r>
            <w:r>
              <w:rPr>
                <w:color w:val="6C6D69"/>
              </w:rPr>
              <w:t xml:space="preserve"> x 2</w:t>
            </w:r>
          </w:p>
        </w:tc>
        <w:tc>
          <w:tcPr>
            <w:tcW w:w="1531" w:type="dxa"/>
          </w:tcPr>
          <w:p w14:paraId="515F2D28" w14:textId="02F9377F" w:rsidR="0043751B" w:rsidRPr="00990A8A" w:rsidRDefault="0043751B" w:rsidP="00E32A2A">
            <w:pPr>
              <w:jc w:val="right"/>
              <w:rPr>
                <w:color w:val="6C6D69"/>
              </w:rPr>
            </w:pPr>
          </w:p>
        </w:tc>
        <w:tc>
          <w:tcPr>
            <w:tcW w:w="1709" w:type="dxa"/>
          </w:tcPr>
          <w:p w14:paraId="4B542754" w14:textId="5A2DD1A4" w:rsidR="0043751B" w:rsidRPr="00990A8A" w:rsidRDefault="0043751B" w:rsidP="00E32A2A">
            <w:pPr>
              <w:jc w:val="right"/>
              <w:rPr>
                <w:color w:val="6C6D69"/>
              </w:rPr>
            </w:pPr>
            <w:r w:rsidRPr="00990A8A">
              <w:rPr>
                <w:color w:val="6C6D69"/>
              </w:rPr>
              <w:t>$</w:t>
            </w:r>
            <w:r>
              <w:rPr>
                <w:color w:val="6C6D69"/>
              </w:rPr>
              <w:t>70</w:t>
            </w:r>
          </w:p>
        </w:tc>
      </w:tr>
      <w:tr w:rsidR="0043751B" w:rsidRPr="00990A8A" w14:paraId="5FF3D17E" w14:textId="77777777" w:rsidTr="00E32A2A">
        <w:tc>
          <w:tcPr>
            <w:tcW w:w="1893" w:type="dxa"/>
          </w:tcPr>
          <w:p w14:paraId="1B68061E" w14:textId="2586E0B7" w:rsidR="0043751B" w:rsidRPr="00990A8A" w:rsidRDefault="0043751B" w:rsidP="00EB6846">
            <w:pPr>
              <w:rPr>
                <w:color w:val="6C6D69"/>
              </w:rPr>
            </w:pPr>
            <w:r w:rsidRPr="00990A8A">
              <w:rPr>
                <w:color w:val="6C6D69"/>
              </w:rPr>
              <w:t>Item 5</w:t>
            </w:r>
          </w:p>
        </w:tc>
        <w:tc>
          <w:tcPr>
            <w:tcW w:w="5666" w:type="dxa"/>
          </w:tcPr>
          <w:p w14:paraId="00BF6F5D" w14:textId="494A60CE" w:rsidR="0043751B" w:rsidRPr="00990A8A" w:rsidRDefault="0043751B" w:rsidP="00E32A2A">
            <w:pPr>
              <w:rPr>
                <w:color w:val="6C6D69"/>
              </w:rPr>
            </w:pPr>
          </w:p>
        </w:tc>
        <w:tc>
          <w:tcPr>
            <w:tcW w:w="1531" w:type="dxa"/>
          </w:tcPr>
          <w:p w14:paraId="4B1FFAAE" w14:textId="4AB5800C" w:rsidR="0043751B" w:rsidRPr="00990A8A" w:rsidRDefault="0043751B" w:rsidP="00E32A2A">
            <w:pPr>
              <w:jc w:val="right"/>
              <w:rPr>
                <w:color w:val="6C6D69"/>
              </w:rPr>
            </w:pPr>
          </w:p>
        </w:tc>
        <w:tc>
          <w:tcPr>
            <w:tcW w:w="1709" w:type="dxa"/>
          </w:tcPr>
          <w:p w14:paraId="24E0D262" w14:textId="4E99EDDA" w:rsidR="0043751B" w:rsidRPr="00990A8A" w:rsidRDefault="0043751B" w:rsidP="00E32A2A">
            <w:pPr>
              <w:jc w:val="right"/>
              <w:rPr>
                <w:color w:val="6C6D69"/>
              </w:rPr>
            </w:pPr>
          </w:p>
        </w:tc>
      </w:tr>
      <w:tr w:rsidR="0043751B" w:rsidRPr="00990A8A" w14:paraId="4ECEA4DE" w14:textId="77777777" w:rsidTr="00E32A2A">
        <w:tc>
          <w:tcPr>
            <w:tcW w:w="1893" w:type="dxa"/>
          </w:tcPr>
          <w:p w14:paraId="27B8AB16" w14:textId="4ED07E63" w:rsidR="0043751B" w:rsidRPr="00990A8A" w:rsidRDefault="0043751B" w:rsidP="00EB6846">
            <w:pPr>
              <w:rPr>
                <w:color w:val="6C6D69"/>
              </w:rPr>
            </w:pPr>
            <w:r w:rsidRPr="00990A8A">
              <w:rPr>
                <w:color w:val="6C6D69"/>
              </w:rPr>
              <w:t>Item 6</w:t>
            </w:r>
          </w:p>
        </w:tc>
        <w:tc>
          <w:tcPr>
            <w:tcW w:w="5666" w:type="dxa"/>
          </w:tcPr>
          <w:p w14:paraId="72883C70" w14:textId="1E947F6D" w:rsidR="0043751B" w:rsidRPr="00990A8A" w:rsidRDefault="0043751B" w:rsidP="00E32A2A">
            <w:pPr>
              <w:rPr>
                <w:color w:val="6C6D69"/>
              </w:rPr>
            </w:pPr>
          </w:p>
        </w:tc>
        <w:tc>
          <w:tcPr>
            <w:tcW w:w="1531" w:type="dxa"/>
          </w:tcPr>
          <w:p w14:paraId="6F837F88" w14:textId="3174399C" w:rsidR="0043751B" w:rsidRPr="00990A8A" w:rsidRDefault="0043751B" w:rsidP="00E32A2A">
            <w:pPr>
              <w:jc w:val="right"/>
              <w:rPr>
                <w:color w:val="6C6D69"/>
              </w:rPr>
            </w:pPr>
          </w:p>
        </w:tc>
        <w:tc>
          <w:tcPr>
            <w:tcW w:w="1709" w:type="dxa"/>
          </w:tcPr>
          <w:p w14:paraId="22C08583" w14:textId="78EAF774" w:rsidR="0043751B" w:rsidRPr="00990A8A" w:rsidRDefault="0043751B" w:rsidP="00E32A2A">
            <w:pPr>
              <w:jc w:val="right"/>
              <w:rPr>
                <w:color w:val="6C6D69"/>
              </w:rPr>
            </w:pPr>
          </w:p>
        </w:tc>
      </w:tr>
      <w:tr w:rsidR="0043751B" w:rsidRPr="00990A8A" w14:paraId="3ECA003E" w14:textId="77777777" w:rsidTr="00E32A2A">
        <w:tc>
          <w:tcPr>
            <w:tcW w:w="1893" w:type="dxa"/>
          </w:tcPr>
          <w:p w14:paraId="6897ADEA" w14:textId="12C86DE6" w:rsidR="0043751B" w:rsidRPr="00990A8A" w:rsidRDefault="0043751B" w:rsidP="00EB6846">
            <w:pPr>
              <w:rPr>
                <w:color w:val="6C6D69"/>
              </w:rPr>
            </w:pPr>
            <w:r w:rsidRPr="00990A8A">
              <w:rPr>
                <w:color w:val="6C6D69"/>
              </w:rPr>
              <w:t>Item7</w:t>
            </w:r>
          </w:p>
        </w:tc>
        <w:tc>
          <w:tcPr>
            <w:tcW w:w="5666" w:type="dxa"/>
          </w:tcPr>
          <w:p w14:paraId="1DF7DEF9" w14:textId="7CB6F2A0" w:rsidR="0043751B" w:rsidRPr="00990A8A" w:rsidRDefault="0043751B" w:rsidP="00E32A2A">
            <w:pPr>
              <w:rPr>
                <w:color w:val="6C6D69"/>
              </w:rPr>
            </w:pPr>
          </w:p>
        </w:tc>
        <w:tc>
          <w:tcPr>
            <w:tcW w:w="1531" w:type="dxa"/>
          </w:tcPr>
          <w:p w14:paraId="4931BEB0" w14:textId="6C463FFB" w:rsidR="0043751B" w:rsidRPr="00990A8A" w:rsidRDefault="0043751B" w:rsidP="00E32A2A">
            <w:pPr>
              <w:jc w:val="right"/>
              <w:rPr>
                <w:color w:val="6C6D69"/>
              </w:rPr>
            </w:pPr>
          </w:p>
        </w:tc>
        <w:tc>
          <w:tcPr>
            <w:tcW w:w="1709" w:type="dxa"/>
          </w:tcPr>
          <w:p w14:paraId="146D43AD" w14:textId="5ADF525A" w:rsidR="0043751B" w:rsidRPr="00990A8A" w:rsidRDefault="0043751B" w:rsidP="00E32A2A">
            <w:pPr>
              <w:jc w:val="right"/>
              <w:rPr>
                <w:color w:val="6C6D69"/>
              </w:rPr>
            </w:pPr>
          </w:p>
        </w:tc>
      </w:tr>
      <w:tr w:rsidR="0043751B" w:rsidRPr="00990A8A" w14:paraId="24E9FAB7" w14:textId="77777777" w:rsidTr="00E32A2A">
        <w:tc>
          <w:tcPr>
            <w:tcW w:w="1893" w:type="dxa"/>
          </w:tcPr>
          <w:p w14:paraId="66780D6F" w14:textId="47FE6DBB" w:rsidR="0043751B" w:rsidRPr="00990A8A" w:rsidRDefault="0043751B" w:rsidP="00E32A2A">
            <w:pPr>
              <w:rPr>
                <w:color w:val="6C6D69"/>
              </w:rPr>
            </w:pPr>
            <w:r w:rsidRPr="00990A8A">
              <w:rPr>
                <w:color w:val="6C6D69"/>
              </w:rPr>
              <w:t>Item 8</w:t>
            </w:r>
          </w:p>
        </w:tc>
        <w:tc>
          <w:tcPr>
            <w:tcW w:w="5666" w:type="dxa"/>
          </w:tcPr>
          <w:p w14:paraId="26A83D08" w14:textId="26DC3D31" w:rsidR="0043751B" w:rsidRPr="00990A8A" w:rsidRDefault="0043751B" w:rsidP="00E32A2A">
            <w:pPr>
              <w:rPr>
                <w:color w:val="6C6D69"/>
              </w:rPr>
            </w:pPr>
          </w:p>
        </w:tc>
        <w:tc>
          <w:tcPr>
            <w:tcW w:w="1531" w:type="dxa"/>
          </w:tcPr>
          <w:p w14:paraId="1F3A305A" w14:textId="209689AE" w:rsidR="0043751B" w:rsidRPr="00990A8A" w:rsidRDefault="0043751B" w:rsidP="00E32A2A">
            <w:pPr>
              <w:jc w:val="right"/>
              <w:rPr>
                <w:color w:val="6C6D69"/>
              </w:rPr>
            </w:pPr>
          </w:p>
        </w:tc>
        <w:tc>
          <w:tcPr>
            <w:tcW w:w="1709" w:type="dxa"/>
          </w:tcPr>
          <w:p w14:paraId="165DBB5F" w14:textId="696EBDC0" w:rsidR="0043751B" w:rsidRPr="00990A8A" w:rsidRDefault="0043751B" w:rsidP="00E32A2A">
            <w:pPr>
              <w:jc w:val="right"/>
              <w:rPr>
                <w:color w:val="6C6D69"/>
              </w:rPr>
            </w:pPr>
          </w:p>
        </w:tc>
      </w:tr>
      <w:tr w:rsidR="0043751B" w:rsidRPr="00990A8A" w14:paraId="3A63E49C" w14:textId="77777777" w:rsidTr="00E32A2A">
        <w:tc>
          <w:tcPr>
            <w:tcW w:w="1893" w:type="dxa"/>
          </w:tcPr>
          <w:p w14:paraId="3F43F1BB" w14:textId="6AE1ED75" w:rsidR="0043751B" w:rsidRPr="00990A8A" w:rsidRDefault="0043751B" w:rsidP="00E32A2A">
            <w:pPr>
              <w:rPr>
                <w:color w:val="6C6D69"/>
              </w:rPr>
            </w:pPr>
            <w:r w:rsidRPr="00990A8A">
              <w:rPr>
                <w:color w:val="6C6D69"/>
              </w:rPr>
              <w:t>Item 9</w:t>
            </w:r>
          </w:p>
        </w:tc>
        <w:tc>
          <w:tcPr>
            <w:tcW w:w="5666" w:type="dxa"/>
          </w:tcPr>
          <w:p w14:paraId="2C9D7611" w14:textId="037CDD23" w:rsidR="0043751B" w:rsidRPr="00990A8A" w:rsidRDefault="0043751B" w:rsidP="00E32A2A">
            <w:pPr>
              <w:rPr>
                <w:color w:val="6C6D69"/>
              </w:rPr>
            </w:pPr>
            <w:r w:rsidRPr="00990A8A">
              <w:rPr>
                <w:color w:val="6C6D69"/>
              </w:rPr>
              <w:t>Bundle Deal</w:t>
            </w:r>
          </w:p>
        </w:tc>
        <w:tc>
          <w:tcPr>
            <w:tcW w:w="1531" w:type="dxa"/>
          </w:tcPr>
          <w:p w14:paraId="2FC72991" w14:textId="3A1B4F5D" w:rsidR="0043751B" w:rsidRPr="00990A8A" w:rsidRDefault="0043751B" w:rsidP="00E32A2A">
            <w:pPr>
              <w:jc w:val="right"/>
              <w:rPr>
                <w:color w:val="6C6D69"/>
              </w:rPr>
            </w:pPr>
          </w:p>
        </w:tc>
        <w:tc>
          <w:tcPr>
            <w:tcW w:w="1709" w:type="dxa"/>
          </w:tcPr>
          <w:p w14:paraId="06926CC8" w14:textId="311C6551" w:rsidR="0043751B" w:rsidRPr="00990A8A" w:rsidRDefault="0043751B" w:rsidP="00E32A2A">
            <w:pPr>
              <w:jc w:val="right"/>
              <w:rPr>
                <w:color w:val="6C6D69"/>
              </w:rPr>
            </w:pPr>
            <w:r w:rsidRPr="00990A8A">
              <w:rPr>
                <w:color w:val="6C6D69"/>
              </w:rPr>
              <w:t>$-20</w:t>
            </w:r>
          </w:p>
        </w:tc>
      </w:tr>
      <w:tr w:rsidR="0043751B" w:rsidRPr="00990A8A" w14:paraId="68A88BE0" w14:textId="77777777" w:rsidTr="00E32A2A">
        <w:trPr>
          <w:trHeight w:val="298"/>
        </w:trPr>
        <w:tc>
          <w:tcPr>
            <w:tcW w:w="1893" w:type="dxa"/>
          </w:tcPr>
          <w:p w14:paraId="2546181B" w14:textId="24694BDB" w:rsidR="0043751B" w:rsidRPr="00990A8A" w:rsidRDefault="0043751B" w:rsidP="00E32A2A">
            <w:pPr>
              <w:rPr>
                <w:color w:val="6C6D69"/>
              </w:rPr>
            </w:pPr>
            <w:r w:rsidRPr="00990A8A">
              <w:rPr>
                <w:color w:val="6C6D69"/>
              </w:rPr>
              <w:t>Item 10</w:t>
            </w:r>
          </w:p>
        </w:tc>
        <w:tc>
          <w:tcPr>
            <w:tcW w:w="5666" w:type="dxa"/>
          </w:tcPr>
          <w:p w14:paraId="0D1778B6" w14:textId="3441390C" w:rsidR="0043751B" w:rsidRPr="00990A8A" w:rsidRDefault="0043751B" w:rsidP="00E32A2A">
            <w:pPr>
              <w:rPr>
                <w:color w:val="6C6D69"/>
              </w:rPr>
            </w:pPr>
            <w:r w:rsidRPr="00990A8A">
              <w:rPr>
                <w:color w:val="6C6D69"/>
              </w:rPr>
              <w:t>Bundle Deal</w:t>
            </w:r>
          </w:p>
        </w:tc>
        <w:tc>
          <w:tcPr>
            <w:tcW w:w="1531" w:type="dxa"/>
          </w:tcPr>
          <w:p w14:paraId="587E9ABC" w14:textId="6063ACF9" w:rsidR="0043751B" w:rsidRPr="00990A8A" w:rsidRDefault="0043751B" w:rsidP="00E32A2A">
            <w:pPr>
              <w:jc w:val="right"/>
              <w:rPr>
                <w:color w:val="6C6D69"/>
              </w:rPr>
            </w:pPr>
          </w:p>
        </w:tc>
        <w:tc>
          <w:tcPr>
            <w:tcW w:w="1709" w:type="dxa"/>
          </w:tcPr>
          <w:p w14:paraId="0C02F61E" w14:textId="643FAA80" w:rsidR="0043751B" w:rsidRPr="00990A8A" w:rsidRDefault="0043751B" w:rsidP="00E32A2A">
            <w:pPr>
              <w:jc w:val="right"/>
              <w:rPr>
                <w:color w:val="6C6D69"/>
              </w:rPr>
            </w:pPr>
            <w:r w:rsidRPr="00990A8A">
              <w:rPr>
                <w:color w:val="6C6D69"/>
              </w:rPr>
              <w:t>$-20</w:t>
            </w:r>
          </w:p>
        </w:tc>
      </w:tr>
    </w:tbl>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3330"/>
        <w:gridCol w:w="1711"/>
      </w:tblGrid>
      <w:tr w:rsidR="00990A8A" w:rsidRPr="00990A8A" w14:paraId="4B80414F" w14:textId="77777777" w:rsidTr="009A090A">
        <w:trPr>
          <w:trHeight w:val="144"/>
        </w:trPr>
        <w:tc>
          <w:tcPr>
            <w:tcW w:w="3330" w:type="dxa"/>
            <w:tcBorders>
              <w:top w:val="nil"/>
              <w:left w:val="nil"/>
              <w:bottom w:val="nil"/>
            </w:tcBorders>
          </w:tcPr>
          <w:p w14:paraId="250B0C4F" w14:textId="77777777" w:rsidR="004F72C5" w:rsidRPr="00990A8A" w:rsidRDefault="00537DC2" w:rsidP="008A78EB">
            <w:pPr>
              <w:pStyle w:val="Heading5"/>
              <w:rPr>
                <w:color w:val="6C6D69"/>
              </w:rPr>
            </w:pPr>
            <w:sdt>
              <w:sdtPr>
                <w:rPr>
                  <w:color w:val="6C6D69"/>
                </w:rPr>
                <w:alias w:val="Subtotal:"/>
                <w:tag w:val="Subtotal:"/>
                <w:id w:val="1451439491"/>
                <w:placeholder>
                  <w:docPart w:val="F94433065FCCBA44B9B55C02F98A461A"/>
                </w:placeholder>
                <w:temporary/>
                <w:showingPlcHdr/>
                <w15:appearance w15:val="hidden"/>
              </w:sdtPr>
              <w:sdtEndPr/>
              <w:sdtContent>
                <w:r w:rsidR="004F72C5" w:rsidRPr="00990A8A">
                  <w:rPr>
                    <w:color w:val="6C6D69"/>
                  </w:rPr>
                  <w:t>SUBTOTAL</w:t>
                </w:r>
              </w:sdtContent>
            </w:sdt>
          </w:p>
        </w:tc>
        <w:tc>
          <w:tcPr>
            <w:tcW w:w="1711" w:type="dxa"/>
          </w:tcPr>
          <w:p w14:paraId="33E3F6CF" w14:textId="6C94A68A" w:rsidR="004F72C5" w:rsidRPr="00990A8A" w:rsidRDefault="007F63B2" w:rsidP="003F4A0B">
            <w:pPr>
              <w:jc w:val="right"/>
              <w:rPr>
                <w:color w:val="6C6D69"/>
              </w:rPr>
            </w:pPr>
            <w:r>
              <w:rPr>
                <w:color w:val="6C6D69"/>
              </w:rPr>
              <w:t>$2</w:t>
            </w:r>
            <w:r w:rsidR="003F4A0B" w:rsidRPr="00990A8A">
              <w:rPr>
                <w:color w:val="6C6D69"/>
              </w:rPr>
              <w:t>00</w:t>
            </w:r>
          </w:p>
        </w:tc>
      </w:tr>
      <w:tr w:rsidR="00990A8A" w:rsidRPr="00990A8A" w14:paraId="029A185B" w14:textId="77777777" w:rsidTr="009A090A">
        <w:trPr>
          <w:trHeight w:val="144"/>
        </w:trPr>
        <w:sdt>
          <w:sdtPr>
            <w:rPr>
              <w:color w:val="6C6D69"/>
            </w:rPr>
            <w:alias w:val="Sales tax:"/>
            <w:tag w:val="Sales tax:"/>
            <w:id w:val="750473132"/>
            <w:placeholder>
              <w:docPart w:val="6E2AC05DEA9D604D952AA949B993BAE8"/>
            </w:placeholder>
            <w:temporary/>
            <w:showingPlcHdr/>
            <w15:appearance w15:val="hidden"/>
          </w:sdtPr>
          <w:sdtEndPr/>
          <w:sdtContent>
            <w:tc>
              <w:tcPr>
                <w:tcW w:w="3330" w:type="dxa"/>
                <w:tcBorders>
                  <w:top w:val="nil"/>
                  <w:left w:val="nil"/>
                  <w:bottom w:val="nil"/>
                </w:tcBorders>
              </w:tcPr>
              <w:p w14:paraId="125652F0" w14:textId="77777777" w:rsidR="004F72C5" w:rsidRPr="00990A8A" w:rsidRDefault="004F72C5" w:rsidP="008A78EB">
                <w:pPr>
                  <w:pStyle w:val="Heading5"/>
                  <w:rPr>
                    <w:color w:val="6C6D69"/>
                  </w:rPr>
                </w:pPr>
                <w:r w:rsidRPr="00990A8A">
                  <w:rPr>
                    <w:color w:val="6C6D69"/>
                  </w:rPr>
                  <w:t>SALES TAX</w:t>
                </w:r>
              </w:p>
            </w:tc>
          </w:sdtContent>
        </w:sdt>
        <w:tc>
          <w:tcPr>
            <w:tcW w:w="1711" w:type="dxa"/>
          </w:tcPr>
          <w:p w14:paraId="14B86F7F" w14:textId="63817A2F" w:rsidR="004F72C5" w:rsidRPr="00990A8A" w:rsidRDefault="004F72C5" w:rsidP="00990A8A">
            <w:pPr>
              <w:jc w:val="right"/>
              <w:rPr>
                <w:color w:val="6C6D69"/>
              </w:rPr>
            </w:pPr>
          </w:p>
        </w:tc>
      </w:tr>
      <w:tr w:rsidR="00990A8A" w:rsidRPr="00990A8A" w14:paraId="52C1FE07" w14:textId="77777777" w:rsidTr="009A090A">
        <w:trPr>
          <w:trHeight w:val="144"/>
        </w:trPr>
        <w:sdt>
          <w:sdtPr>
            <w:rPr>
              <w:color w:val="6C6D69"/>
            </w:rPr>
            <w:alias w:val="Shipping and handling:"/>
            <w:tag w:val="Shipping and handling:"/>
            <w:id w:val="-508521174"/>
            <w:placeholder>
              <w:docPart w:val="E7855FE4B1AB854B86FC103A80613EF8"/>
            </w:placeholder>
            <w:temporary/>
            <w:showingPlcHdr/>
            <w15:appearance w15:val="hidden"/>
          </w:sdtPr>
          <w:sdtEndPr/>
          <w:sdtContent>
            <w:tc>
              <w:tcPr>
                <w:tcW w:w="3330" w:type="dxa"/>
                <w:tcBorders>
                  <w:top w:val="nil"/>
                  <w:left w:val="nil"/>
                  <w:bottom w:val="nil"/>
                </w:tcBorders>
              </w:tcPr>
              <w:p w14:paraId="6CA51DE4" w14:textId="77777777" w:rsidR="004F72C5" w:rsidRPr="00990A8A" w:rsidRDefault="004F72C5" w:rsidP="008A78EB">
                <w:pPr>
                  <w:pStyle w:val="Heading5"/>
                  <w:rPr>
                    <w:color w:val="6C6D69"/>
                  </w:rPr>
                </w:pPr>
                <w:r w:rsidRPr="00990A8A">
                  <w:rPr>
                    <w:color w:val="6C6D69"/>
                  </w:rPr>
                  <w:t>SHIPPING &amp; HANDLING</w:t>
                </w:r>
              </w:p>
            </w:tc>
          </w:sdtContent>
        </w:sdt>
        <w:tc>
          <w:tcPr>
            <w:tcW w:w="1711" w:type="dxa"/>
          </w:tcPr>
          <w:p w14:paraId="1578B4EF" w14:textId="117F1F56" w:rsidR="004F72C5" w:rsidRPr="00990A8A" w:rsidRDefault="003F4A0B" w:rsidP="003F4A0B">
            <w:pPr>
              <w:jc w:val="right"/>
              <w:rPr>
                <w:color w:val="6C6D69"/>
              </w:rPr>
            </w:pPr>
            <w:r w:rsidRPr="00990A8A">
              <w:rPr>
                <w:color w:val="6C6D69"/>
              </w:rPr>
              <w:t>$</w:t>
            </w:r>
            <w:r w:rsidR="0043751B">
              <w:rPr>
                <w:color w:val="6C6D69"/>
              </w:rPr>
              <w:t>56.58</w:t>
            </w:r>
          </w:p>
        </w:tc>
      </w:tr>
      <w:tr w:rsidR="00990A8A" w:rsidRPr="00990A8A" w14:paraId="415CC7FB" w14:textId="77777777" w:rsidTr="009A090A">
        <w:trPr>
          <w:trHeight w:val="144"/>
        </w:trPr>
        <w:sdt>
          <w:sdtPr>
            <w:rPr>
              <w:color w:val="6C6D69"/>
            </w:rPr>
            <w:alias w:val="Total due:"/>
            <w:tag w:val="Total due:"/>
            <w:id w:val="-1162542090"/>
            <w:placeholder>
              <w:docPart w:val="1D374454DC5EB34692BBCEF791E9CAFD"/>
            </w:placeholder>
            <w:temporary/>
            <w:showingPlcHdr/>
            <w15:appearance w15:val="hidden"/>
          </w:sdtPr>
          <w:sdtEndPr/>
          <w:sdtContent>
            <w:tc>
              <w:tcPr>
                <w:tcW w:w="3330" w:type="dxa"/>
                <w:tcBorders>
                  <w:top w:val="nil"/>
                  <w:left w:val="nil"/>
                  <w:bottom w:val="nil"/>
                </w:tcBorders>
              </w:tcPr>
              <w:p w14:paraId="773B3E23" w14:textId="77777777" w:rsidR="004F72C5" w:rsidRPr="00990A8A" w:rsidRDefault="004F72C5" w:rsidP="008A78EB">
                <w:pPr>
                  <w:pStyle w:val="Heading5"/>
                  <w:rPr>
                    <w:color w:val="6C6D69"/>
                  </w:rPr>
                </w:pPr>
                <w:r w:rsidRPr="00990A8A">
                  <w:rPr>
                    <w:color w:val="6C6D69"/>
                  </w:rPr>
                  <w:t>TOTAL DUE</w:t>
                </w:r>
              </w:p>
            </w:tc>
          </w:sdtContent>
        </w:sdt>
        <w:tc>
          <w:tcPr>
            <w:tcW w:w="1711" w:type="dxa"/>
          </w:tcPr>
          <w:p w14:paraId="36CBBEA0" w14:textId="6CEA1BC8" w:rsidR="004F72C5" w:rsidRPr="00990A8A" w:rsidRDefault="003F4A0B" w:rsidP="003F4A0B">
            <w:pPr>
              <w:jc w:val="right"/>
              <w:rPr>
                <w:color w:val="6C6D69"/>
              </w:rPr>
            </w:pPr>
            <w:r w:rsidRPr="00990A8A">
              <w:rPr>
                <w:color w:val="6C6D69"/>
              </w:rPr>
              <w:t>$</w:t>
            </w:r>
            <w:r w:rsidR="0043751B">
              <w:rPr>
                <w:color w:val="6C6D69"/>
              </w:rPr>
              <w:t>2</w:t>
            </w:r>
            <w:r w:rsidR="007F63B2">
              <w:rPr>
                <w:color w:val="6C6D69"/>
              </w:rPr>
              <w:t>56.58</w:t>
            </w:r>
          </w:p>
        </w:tc>
      </w:tr>
    </w:tbl>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00" w:firstRow="0" w:lastRow="0" w:firstColumn="0" w:lastColumn="0" w:noHBand="1" w:noVBand="1"/>
        <w:tblDescription w:val="First table is the main invoice table, second table is for subtotal, sales tax, shipping &amp; handling, and total due, third table is make all checks payable to, info to contact with questions, and a thank you"/>
      </w:tblPr>
      <w:tblGrid>
        <w:gridCol w:w="10800"/>
      </w:tblGrid>
      <w:tr w:rsidR="00990A8A" w:rsidRPr="00990A8A" w14:paraId="4A5044C3" w14:textId="77777777" w:rsidTr="00362932">
        <w:tc>
          <w:tcPr>
            <w:tcW w:w="10790" w:type="dxa"/>
            <w:tcMar>
              <w:top w:w="288" w:type="dxa"/>
              <w:bottom w:w="115" w:type="dxa"/>
            </w:tcMar>
          </w:tcPr>
          <w:p w14:paraId="1F70C971" w14:textId="77777777" w:rsidR="00184E25" w:rsidRPr="00990A8A" w:rsidRDefault="00537DC2" w:rsidP="00184E25">
            <w:pPr>
              <w:rPr>
                <w:color w:val="6C6D69"/>
              </w:rPr>
            </w:pPr>
            <w:sdt>
              <w:sdtPr>
                <w:rPr>
                  <w:color w:val="6C6D69"/>
                </w:rPr>
                <w:alias w:val="Make all checks payable to:"/>
                <w:tag w:val="Make all checks payable to:"/>
                <w:id w:val="-1227909888"/>
                <w:placeholder>
                  <w:docPart w:val="3EAF7F8F87BD3F4482F301D5E00888E3"/>
                </w:placeholder>
                <w:temporary/>
                <w:showingPlcHdr/>
                <w15:appearance w15:val="hidden"/>
              </w:sdtPr>
              <w:sdtEndPr/>
              <w:sdtContent>
                <w:r w:rsidR="00184E25" w:rsidRPr="00990A8A">
                  <w:rPr>
                    <w:color w:val="6C6D69"/>
                  </w:rPr>
                  <w:t>Make all checks payable to</w:t>
                </w:r>
              </w:sdtContent>
            </w:sdt>
            <w:r w:rsidR="00184E25" w:rsidRPr="00990A8A">
              <w:rPr>
                <w:color w:val="6C6D69"/>
              </w:rPr>
              <w:t xml:space="preserve"> </w:t>
            </w:r>
            <w:sdt>
              <w:sdtPr>
                <w:rPr>
                  <w:color w:val="6C6D69"/>
                </w:rPr>
                <w:alias w:val="Company name:"/>
                <w:tag w:val="Company name:"/>
                <w:id w:val="241333536"/>
                <w:placeholder>
                  <w:docPart w:val="93F314C29BE8D345A662C77756A8A7BE"/>
                </w:placeholder>
                <w:dataBinding w:prefixMappings="xmlns:ns0='http://schemas.openxmlformats.org/officeDocument/2006/extended-properties'" w:xpath="/ns0:Properties[1]/ns0:Company[1]" w:storeItemID="{6668398D-A668-4E3E-A5EB-62B293D839F1}"/>
                <w15:appearance w15:val="hidden"/>
                <w:text/>
              </w:sdtPr>
              <w:sdtEndPr/>
              <w:sdtContent>
                <w:r w:rsidR="00742520" w:rsidRPr="00990A8A">
                  <w:rPr>
                    <w:color w:val="6C6D69"/>
                  </w:rPr>
                  <w:t>Organic Matter(s)</w:t>
                </w:r>
              </w:sdtContent>
            </w:sdt>
            <w:r w:rsidR="00184E25" w:rsidRPr="00990A8A">
              <w:rPr>
                <w:color w:val="6C6D69"/>
              </w:rPr>
              <w:t>.</w:t>
            </w:r>
          </w:p>
          <w:p w14:paraId="6C83495D" w14:textId="77777777" w:rsidR="00184E25" w:rsidRDefault="00537DC2" w:rsidP="003F4A0B">
            <w:pPr>
              <w:rPr>
                <w:color w:val="6C6D69"/>
              </w:rPr>
            </w:pPr>
            <w:sdt>
              <w:sdtPr>
                <w:rPr>
                  <w:color w:val="6C6D69"/>
                </w:rPr>
                <w:alias w:val="If you have any questions concerning this invoice, contact:"/>
                <w:tag w:val="If you have any questions concerning this invoice, contact:"/>
                <w:id w:val="1340276880"/>
                <w:placeholder>
                  <w:docPart w:val="2150132FCACA7944A1A2B996D17E5476"/>
                </w:placeholder>
                <w:temporary/>
                <w:showingPlcHdr/>
                <w15:appearance w15:val="hidden"/>
              </w:sdtPr>
              <w:sdtEndPr/>
              <w:sdtContent>
                <w:r w:rsidR="00184E25" w:rsidRPr="00990A8A">
                  <w:rPr>
                    <w:color w:val="6C6D69"/>
                  </w:rPr>
                  <w:t>If you have any questions concerning this invoice,</w:t>
                </w:r>
              </w:sdtContent>
            </w:sdt>
            <w:r w:rsidR="00184E25" w:rsidRPr="00990A8A">
              <w:rPr>
                <w:color w:val="6C6D69"/>
              </w:rPr>
              <w:t xml:space="preserve"> </w:t>
            </w:r>
            <w:sdt>
              <w:sdtPr>
                <w:rPr>
                  <w:color w:val="6C6D69"/>
                </w:rPr>
                <w:alias w:val="Contact:"/>
                <w:tag w:val="Contact:"/>
                <w:id w:val="-1644964002"/>
                <w:placeholder>
                  <w:docPart w:val="12919C8FEEB85446A7F63E14CF03DF60"/>
                </w:placeholder>
                <w:temporary/>
                <w:showingPlcHdr/>
                <w15:appearance w15:val="hidden"/>
              </w:sdtPr>
              <w:sdtEndPr/>
              <w:sdtContent>
                <w:r w:rsidR="00184E25" w:rsidRPr="00990A8A">
                  <w:rPr>
                    <w:color w:val="6C6D69"/>
                  </w:rPr>
                  <w:t>contact:</w:t>
                </w:r>
              </w:sdtContent>
            </w:sdt>
            <w:r w:rsidR="00184E25" w:rsidRPr="00990A8A">
              <w:rPr>
                <w:color w:val="6C6D69"/>
              </w:rPr>
              <w:t xml:space="preserve"> </w:t>
            </w:r>
            <w:r w:rsidR="003F4A0B" w:rsidRPr="00990A8A">
              <w:rPr>
                <w:color w:val="6C6D69"/>
              </w:rPr>
              <w:t>Donnie Plumly</w:t>
            </w:r>
            <w:r w:rsidR="00184E25" w:rsidRPr="00990A8A">
              <w:rPr>
                <w:color w:val="6C6D69"/>
              </w:rPr>
              <w:t xml:space="preserve"> </w:t>
            </w:r>
            <w:sdt>
              <w:sdtPr>
                <w:rPr>
                  <w:color w:val="6C6D69"/>
                </w:rPr>
                <w:alias w:val="Contact at:"/>
                <w:tag w:val="Contact at:"/>
                <w:id w:val="-972742786"/>
                <w:placeholder>
                  <w:docPart w:val="5CB0BFD107F23E448C2B44A9036CC29D"/>
                </w:placeholder>
                <w:temporary/>
                <w:showingPlcHdr/>
                <w15:appearance w15:val="hidden"/>
              </w:sdtPr>
              <w:sdtEndPr/>
              <w:sdtContent>
                <w:r w:rsidR="00184E25" w:rsidRPr="00990A8A">
                  <w:rPr>
                    <w:color w:val="6C6D69"/>
                  </w:rPr>
                  <w:t>at</w:t>
                </w:r>
              </w:sdtContent>
            </w:sdt>
            <w:r w:rsidR="00184E25" w:rsidRPr="00990A8A">
              <w:rPr>
                <w:color w:val="6C6D69"/>
              </w:rPr>
              <w:t xml:space="preserve"> </w:t>
            </w:r>
            <w:sdt>
              <w:sdtPr>
                <w:rPr>
                  <w:color w:val="6C6D69"/>
                </w:rPr>
                <w:alias w:val="Enter company phone:"/>
                <w:tag w:val="Enter company phone:"/>
                <w:id w:val="241333561"/>
                <w:placeholder>
                  <w:docPart w:val="872A0FB0DC964748BFF6C0EE0D1135A1"/>
                </w:placeholder>
                <w:dataBinding w:prefixMappings="xmlns:ns0='http://schemas.microsoft.com/office/2006/coverPageProps'" w:xpath="/ns0:CoverPageProperties[1]/ns0:CompanyPhone[1]" w:storeItemID="{55AF091B-3C7A-41E3-B477-F2FDAA23CFDA}"/>
                <w15:appearance w15:val="hidden"/>
                <w:text/>
              </w:sdtPr>
              <w:sdtEndPr/>
              <w:sdtContent>
                <w:r w:rsidR="003F4A0B" w:rsidRPr="00990A8A">
                  <w:rPr>
                    <w:color w:val="6C6D69"/>
                  </w:rPr>
                  <w:t>540.327.2377Email: organic.matters.designs@gmail.com</w:t>
                </w:r>
              </w:sdtContent>
            </w:sdt>
            <w:r w:rsidR="00184E25" w:rsidRPr="00990A8A">
              <w:rPr>
                <w:color w:val="6C6D69"/>
              </w:rPr>
              <w:t xml:space="preserve"> </w:t>
            </w:r>
            <w:sdt>
              <w:sdtPr>
                <w:rPr>
                  <w:color w:val="6C6D69"/>
                </w:rPr>
                <w:alias w:val="Or email:"/>
                <w:tag w:val="Or email:"/>
                <w:id w:val="1230884056"/>
                <w:placeholder>
                  <w:docPart w:val="259ABE1F7433E04B87FFFD78CBE92A8F"/>
                </w:placeholder>
                <w:temporary/>
                <w:showingPlcHdr/>
                <w15:appearance w15:val="hidden"/>
              </w:sdtPr>
              <w:sdtEndPr/>
              <w:sdtContent>
                <w:r w:rsidR="00184E25" w:rsidRPr="00990A8A">
                  <w:rPr>
                    <w:color w:val="6C6D69"/>
                  </w:rPr>
                  <w:t>or</w:t>
                </w:r>
              </w:sdtContent>
            </w:sdt>
            <w:r w:rsidR="00184E25" w:rsidRPr="00990A8A">
              <w:rPr>
                <w:color w:val="6C6D69"/>
              </w:rPr>
              <w:t xml:space="preserve"> </w:t>
            </w:r>
            <w:sdt>
              <w:sdtPr>
                <w:rPr>
                  <w:color w:val="6C6D69"/>
                </w:rPr>
                <w:alias w:val="Enter company email:"/>
                <w:tag w:val="Enter company email:"/>
                <w:id w:val="241333573"/>
                <w:placeholder>
                  <w:docPart w:val="2C5D7C2FC498F048A17BDAF6EA5FB98C"/>
                </w:placeholder>
                <w:dataBinding w:prefixMappings="xmlns:ns0='http://schemas.microsoft.com/office/2006/coverPageProps'" w:xpath="/ns0:CoverPageProperties[1]/ns0:CompanyEmail[1]" w:storeItemID="{55AF091B-3C7A-41E3-B477-F2FDAA23CFDA}"/>
                <w15:appearance w15:val="hidden"/>
                <w:text w:multiLine="1"/>
              </w:sdtPr>
              <w:sdtEndPr/>
              <w:sdtContent>
                <w:r w:rsidR="003F4A0B" w:rsidRPr="00990A8A">
                  <w:rPr>
                    <w:color w:val="6C6D69"/>
                  </w:rPr>
                  <w:t>organic.matters.designs@gmail.com</w:t>
                </w:r>
              </w:sdtContent>
            </w:sdt>
            <w:r w:rsidR="00184E25" w:rsidRPr="00990A8A">
              <w:rPr>
                <w:color w:val="6C6D69"/>
              </w:rPr>
              <w:t>.</w:t>
            </w:r>
          </w:p>
          <w:p w14:paraId="44ECC50C" w14:textId="6C1D91A4" w:rsidR="00990A8A" w:rsidRPr="00990A8A" w:rsidRDefault="00990A8A" w:rsidP="003F4A0B">
            <w:pPr>
              <w:rPr>
                <w:color w:val="6C6D69"/>
              </w:rPr>
            </w:pPr>
          </w:p>
        </w:tc>
      </w:tr>
      <w:tr w:rsidR="00184E25" w:rsidRPr="005524FD" w14:paraId="0D666921" w14:textId="77777777" w:rsidTr="00362932">
        <w:tc>
          <w:tcPr>
            <w:tcW w:w="10790" w:type="dxa"/>
          </w:tcPr>
          <w:p w14:paraId="046AB9CC" w14:textId="77777777" w:rsidR="00184E25" w:rsidRPr="005524FD" w:rsidRDefault="00537DC2" w:rsidP="005524FD">
            <w:pPr>
              <w:pStyle w:val="Heading4"/>
              <w:outlineLvl w:val="3"/>
            </w:pPr>
            <w:sdt>
              <w:sdtPr>
                <w:alias w:val="Thank your for your business:"/>
                <w:tag w:val="Thank your for your business:"/>
                <w:id w:val="1338572466"/>
                <w:placeholder>
                  <w:docPart w:val="633125FA51F6C042ABC645719DF67928"/>
                </w:placeholder>
                <w:temporary/>
                <w:showingPlcHdr/>
                <w15:appearance w15:val="hidden"/>
              </w:sdtPr>
              <w:sdtEndPr/>
              <w:sdtContent>
                <w:r w:rsidR="00184E25" w:rsidRPr="00990A8A">
                  <w:rPr>
                    <w:color w:val="561C19"/>
                  </w:rPr>
                  <w:t>Thank you for your business!</w:t>
                </w:r>
              </w:sdtContent>
            </w:sdt>
          </w:p>
        </w:tc>
      </w:tr>
    </w:tbl>
    <w:p w14:paraId="2CDBDC4C" w14:textId="77777777" w:rsidR="00184E25" w:rsidRDefault="00184E25" w:rsidP="004F72C5"/>
    <w:sectPr w:rsidR="00184E25" w:rsidSect="005524F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32970E" w14:textId="77777777" w:rsidR="00537DC2" w:rsidRDefault="00537DC2" w:rsidP="00602102">
      <w:r>
        <w:separator/>
      </w:r>
    </w:p>
  </w:endnote>
  <w:endnote w:type="continuationSeparator" w:id="0">
    <w:p w14:paraId="6E7CE250" w14:textId="77777777" w:rsidR="00537DC2" w:rsidRDefault="00537DC2"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1827D0" w14:textId="77777777" w:rsidR="00537DC2" w:rsidRDefault="00537DC2" w:rsidP="00602102">
      <w:r>
        <w:separator/>
      </w:r>
    </w:p>
  </w:footnote>
  <w:footnote w:type="continuationSeparator" w:id="0">
    <w:p w14:paraId="1F90E5F8" w14:textId="77777777" w:rsidR="00537DC2" w:rsidRDefault="00537DC2" w:rsidP="006021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20"/>
    <w:rsid w:val="00044386"/>
    <w:rsid w:val="00074F96"/>
    <w:rsid w:val="000B17E1"/>
    <w:rsid w:val="000D0754"/>
    <w:rsid w:val="000F4DBE"/>
    <w:rsid w:val="00160348"/>
    <w:rsid w:val="00166609"/>
    <w:rsid w:val="00172FBE"/>
    <w:rsid w:val="00184E25"/>
    <w:rsid w:val="00197767"/>
    <w:rsid w:val="001B5363"/>
    <w:rsid w:val="001E0FD3"/>
    <w:rsid w:val="002E3D51"/>
    <w:rsid w:val="002F4BA1"/>
    <w:rsid w:val="0031549A"/>
    <w:rsid w:val="00362932"/>
    <w:rsid w:val="00381330"/>
    <w:rsid w:val="003C59AE"/>
    <w:rsid w:val="003F4A0B"/>
    <w:rsid w:val="0042240B"/>
    <w:rsid w:val="0043168A"/>
    <w:rsid w:val="0043751B"/>
    <w:rsid w:val="00464C82"/>
    <w:rsid w:val="004913F8"/>
    <w:rsid w:val="004F72C5"/>
    <w:rsid w:val="005234F6"/>
    <w:rsid w:val="005272A2"/>
    <w:rsid w:val="00537DC2"/>
    <w:rsid w:val="005524FD"/>
    <w:rsid w:val="005964BE"/>
    <w:rsid w:val="005C5B97"/>
    <w:rsid w:val="00602102"/>
    <w:rsid w:val="00623975"/>
    <w:rsid w:val="006479CF"/>
    <w:rsid w:val="00687E0C"/>
    <w:rsid w:val="006B1498"/>
    <w:rsid w:val="006B4C5A"/>
    <w:rsid w:val="0070247A"/>
    <w:rsid w:val="007034AB"/>
    <w:rsid w:val="00710955"/>
    <w:rsid w:val="007121B3"/>
    <w:rsid w:val="00742520"/>
    <w:rsid w:val="0078217D"/>
    <w:rsid w:val="007C601A"/>
    <w:rsid w:val="007D1ED4"/>
    <w:rsid w:val="007D2CAC"/>
    <w:rsid w:val="007F63B2"/>
    <w:rsid w:val="00820B2B"/>
    <w:rsid w:val="00856D18"/>
    <w:rsid w:val="00864A39"/>
    <w:rsid w:val="00870088"/>
    <w:rsid w:val="008773FD"/>
    <w:rsid w:val="00882C99"/>
    <w:rsid w:val="008C793D"/>
    <w:rsid w:val="0094399F"/>
    <w:rsid w:val="009467BD"/>
    <w:rsid w:val="009538CD"/>
    <w:rsid w:val="00990A8A"/>
    <w:rsid w:val="009A090A"/>
    <w:rsid w:val="009C13BA"/>
    <w:rsid w:val="009C4DBD"/>
    <w:rsid w:val="009D13FC"/>
    <w:rsid w:val="009E33F7"/>
    <w:rsid w:val="00A1405C"/>
    <w:rsid w:val="00A253A9"/>
    <w:rsid w:val="00A4589C"/>
    <w:rsid w:val="00A94A24"/>
    <w:rsid w:val="00AF2058"/>
    <w:rsid w:val="00B119B0"/>
    <w:rsid w:val="00B1432F"/>
    <w:rsid w:val="00B15E47"/>
    <w:rsid w:val="00B51AAA"/>
    <w:rsid w:val="00B62E08"/>
    <w:rsid w:val="00BD12C5"/>
    <w:rsid w:val="00CA46F2"/>
    <w:rsid w:val="00CD319D"/>
    <w:rsid w:val="00CD7C08"/>
    <w:rsid w:val="00D060E7"/>
    <w:rsid w:val="00D37145"/>
    <w:rsid w:val="00D456C2"/>
    <w:rsid w:val="00D60FC2"/>
    <w:rsid w:val="00E01E7E"/>
    <w:rsid w:val="00E05735"/>
    <w:rsid w:val="00E11A1B"/>
    <w:rsid w:val="00E125CB"/>
    <w:rsid w:val="00E305D4"/>
    <w:rsid w:val="00E32A2A"/>
    <w:rsid w:val="00EB6846"/>
    <w:rsid w:val="00EC04A5"/>
    <w:rsid w:val="00F2746D"/>
    <w:rsid w:val="00F35B85"/>
    <w:rsid w:val="00F75FAE"/>
    <w:rsid w:val="00F8619B"/>
    <w:rsid w:val="00FA2BCC"/>
    <w:rsid w:val="00FC4F34"/>
  </w:rsids>
  <m:mathPr>
    <m:mathFont m:val="Cambria Math"/>
    <m:brkBin m:val="before"/>
    <m:brkBinSub m:val="--"/>
    <m:smallFrac m:val="0"/>
    <m:dispDef/>
    <m:lMargin m:val="1440"/>
    <m:rMargin m:val="144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0AFB3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nhideWhenUsed/>
    <w:qFormat/>
    <w:rsid w:val="0070247A"/>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Ind w:w="0" w:type="dxa"/>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Ind w:w="0" w:type="dxa"/>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Ind w:w="0" w:type="dxa"/>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Ind w:w="0" w:type="dxa"/>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Ind w:w="0" w:type="dxa"/>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70088"/>
    <w:tblPr>
      <w:tblStyleRowBandSize w:val="1"/>
      <w:tblStyleColBandSize w:val="1"/>
      <w:tblInd w:w="0" w:type="dxa"/>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CellMar>
        <w:top w:w="0" w:type="dxa"/>
        <w:left w:w="108" w:type="dxa"/>
        <w:bottom w:w="0" w:type="dxa"/>
        <w:right w:w="108" w:type="dxa"/>
      </w:tblCellMar>
    </w:tblPr>
    <w:tblStylePr w:type="firstRow">
      <w:rPr>
        <w:b/>
        <w:bCs/>
      </w:rPr>
      <w:tblPr/>
      <w:tcPr>
        <w:tcBorders>
          <w:bottom w:val="single" w:sz="12" w:space="0" w:color="9DB4D2" w:themeColor="accent1" w:themeTint="99"/>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Ind w:w="0" w:type="dxa"/>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CellMar>
        <w:top w:w="0" w:type="dxa"/>
        <w:left w:w="108" w:type="dxa"/>
        <w:bottom w:w="0" w:type="dxa"/>
        <w:right w:w="108" w:type="dxa"/>
      </w:tblCellMar>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Ind w:w="0" w:type="dxa"/>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CellMar>
        <w:top w:w="0" w:type="dxa"/>
        <w:left w:w="108" w:type="dxa"/>
        <w:bottom w:w="0" w:type="dxa"/>
        <w:right w:w="108" w:type="dxa"/>
      </w:tblCellMar>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Ind w:w="0" w:type="dxa"/>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CellMar>
        <w:top w:w="0" w:type="dxa"/>
        <w:left w:w="108" w:type="dxa"/>
        <w:bottom w:w="0" w:type="dxa"/>
        <w:right w:w="108" w:type="dxa"/>
      </w:tblCellMar>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Ind w:w="0" w:type="dxa"/>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CellMar>
        <w:top w:w="0" w:type="dxa"/>
        <w:left w:w="108" w:type="dxa"/>
        <w:bottom w:w="0" w:type="dxa"/>
        <w:right w:w="108" w:type="dxa"/>
      </w:tblCellMar>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Ind w:w="0" w:type="dxa"/>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CellMar>
        <w:top w:w="0" w:type="dxa"/>
        <w:left w:w="108" w:type="dxa"/>
        <w:bottom w:w="0" w:type="dxa"/>
        <w:right w:w="108" w:type="dxa"/>
      </w:tblCellMar>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Ind w:w="0" w:type="dxa"/>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Ind w:w="0" w:type="dxa"/>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CellMar>
        <w:top w:w="0" w:type="dxa"/>
        <w:left w:w="108" w:type="dxa"/>
        <w:bottom w:w="0" w:type="dxa"/>
        <w:right w:w="108" w:type="dxa"/>
      </w:tblCellMar>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Ind w:w="0" w:type="dxa"/>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Ind w:w="0" w:type="dxa"/>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Ind w:w="0" w:type="dxa"/>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Ind w:w="0" w:type="dxa"/>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Ind w:w="0" w:type="dxa"/>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Ind w:w="0" w:type="dxa"/>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Ind w:w="0" w:type="dxa"/>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Ind w:w="0" w:type="dxa"/>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Ind w:w="0" w:type="dxa"/>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CellMar>
        <w:top w:w="0" w:type="dxa"/>
        <w:left w:w="108" w:type="dxa"/>
        <w:bottom w:w="0" w:type="dxa"/>
        <w:right w:w="108" w:type="dxa"/>
      </w:tblCellMar>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Ind w:w="0" w:type="dxa"/>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CellMar>
        <w:top w:w="0" w:type="dxa"/>
        <w:left w:w="108" w:type="dxa"/>
        <w:bottom w:w="0" w:type="dxa"/>
        <w:right w:w="108" w:type="dxa"/>
      </w:tblCellMar>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Ind w:w="0" w:type="dxa"/>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CellMar>
        <w:top w:w="0" w:type="dxa"/>
        <w:left w:w="108" w:type="dxa"/>
        <w:bottom w:w="0" w:type="dxa"/>
        <w:right w:w="108" w:type="dxa"/>
      </w:tblCellMar>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Ind w:w="0" w:type="dxa"/>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CellMar>
        <w:top w:w="0" w:type="dxa"/>
        <w:left w:w="108" w:type="dxa"/>
        <w:bottom w:w="0" w:type="dxa"/>
        <w:right w:w="108" w:type="dxa"/>
      </w:tblCellMar>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Ind w:w="0" w:type="dxa"/>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Ind w:w="0" w:type="dxa"/>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Ind w:w="0" w:type="dxa"/>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Ind w:w="0" w:type="dxa"/>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Ind w:w="0" w:type="dxa"/>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Ind w:w="0" w:type="dxa"/>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Ind w:w="0" w:type="dxa"/>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Ind w:w="0" w:type="dxa"/>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Ind w:w="0" w:type="dxa"/>
      <w:tblBorders>
        <w:top w:val="single" w:sz="8" w:space="0" w:color="5C83B4" w:themeColor="accent1"/>
        <w:left w:val="single" w:sz="8" w:space="0" w:color="5C83B4" w:themeColor="accent1"/>
        <w:bottom w:val="single" w:sz="8" w:space="0" w:color="5C83B4" w:themeColor="accent1"/>
        <w:right w:val="single" w:sz="8" w:space="0" w:color="5C83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Ind w:w="0" w:type="dxa"/>
      <w:tblBorders>
        <w:top w:val="single" w:sz="8" w:space="0" w:color="9DBB61" w:themeColor="accent3"/>
        <w:left w:val="single" w:sz="8" w:space="0" w:color="9DBB61" w:themeColor="accent3"/>
        <w:bottom w:val="single" w:sz="8" w:space="0" w:color="9DBB61" w:themeColor="accent3"/>
        <w:right w:val="single" w:sz="8" w:space="0" w:color="9DBB61"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Ind w:w="0" w:type="dxa"/>
      <w:tblBorders>
        <w:top w:val="single" w:sz="8" w:space="0" w:color="8066A0" w:themeColor="accent4"/>
        <w:left w:val="single" w:sz="8" w:space="0" w:color="8066A0" w:themeColor="accent4"/>
        <w:bottom w:val="single" w:sz="8" w:space="0" w:color="8066A0" w:themeColor="accent4"/>
        <w:right w:val="single" w:sz="8" w:space="0" w:color="8066A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Ind w:w="0" w:type="dxa"/>
      <w:tblBorders>
        <w:top w:val="single" w:sz="8" w:space="0" w:color="F59D56" w:themeColor="accent6"/>
        <w:left w:val="single" w:sz="8" w:space="0" w:color="F59D56" w:themeColor="accent6"/>
        <w:bottom w:val="single" w:sz="8" w:space="0" w:color="F59D56" w:themeColor="accent6"/>
        <w:right w:val="single" w:sz="8" w:space="0" w:color="F59D5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Ind w:w="0" w:type="dxa"/>
      <w:tblBorders>
        <w:top w:val="single" w:sz="8" w:space="0" w:color="5C83B4" w:themeColor="accent1"/>
        <w:bottom w:val="single" w:sz="8" w:space="0" w:color="5C83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Ind w:w="0" w:type="dxa"/>
      <w:tblBorders>
        <w:top w:val="single" w:sz="8" w:space="0" w:color="9DBB61" w:themeColor="accent3"/>
        <w:bottom w:val="single" w:sz="8" w:space="0" w:color="9DBB6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Ind w:w="0" w:type="dxa"/>
      <w:tblBorders>
        <w:top w:val="single" w:sz="8" w:space="0" w:color="8066A0" w:themeColor="accent4"/>
        <w:bottom w:val="single" w:sz="8" w:space="0" w:color="8066A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Ind w:w="0" w:type="dxa"/>
      <w:tblBorders>
        <w:top w:val="single" w:sz="8" w:space="0" w:color="F59D56" w:themeColor="accent6"/>
        <w:bottom w:val="single" w:sz="8" w:space="0" w:color="F59D5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Ind w:w="0" w:type="dxa"/>
      <w:tblBorders>
        <w:top w:val="single" w:sz="4" w:space="0" w:color="9DB4D2" w:themeColor="accent1" w:themeTint="99"/>
        <w:bottom w:val="single" w:sz="4" w:space="0" w:color="9DB4D2" w:themeColor="accent1" w:themeTint="99"/>
        <w:insideH w:val="single" w:sz="4" w:space="0" w:color="9DB4D2"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Ind w:w="0" w:type="dxa"/>
      <w:tblBorders>
        <w:top w:val="single" w:sz="4" w:space="0" w:color="C4D6A0" w:themeColor="accent3" w:themeTint="99"/>
        <w:bottom w:val="single" w:sz="4" w:space="0" w:color="C4D6A0" w:themeColor="accent3" w:themeTint="99"/>
        <w:insideH w:val="single" w:sz="4" w:space="0" w:color="C4D6A0"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Ind w:w="0" w:type="dxa"/>
      <w:tblBorders>
        <w:top w:val="single" w:sz="4" w:space="0" w:color="B2A3C6" w:themeColor="accent4" w:themeTint="99"/>
        <w:bottom w:val="single" w:sz="4" w:space="0" w:color="B2A3C6" w:themeColor="accent4" w:themeTint="99"/>
        <w:insideH w:val="single" w:sz="4" w:space="0" w:color="B2A3C6"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Ind w:w="0" w:type="dxa"/>
      <w:tblBorders>
        <w:top w:val="single" w:sz="4" w:space="0" w:color="F9C399" w:themeColor="accent6" w:themeTint="99"/>
        <w:bottom w:val="single" w:sz="4" w:space="0" w:color="F9C399" w:themeColor="accent6" w:themeTint="99"/>
        <w:insideH w:val="single" w:sz="4" w:space="0" w:color="F9C399"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Ind w:w="0" w:type="dxa"/>
      <w:tblBorders>
        <w:top w:val="single" w:sz="4" w:space="0" w:color="5C83B4" w:themeColor="accent1"/>
        <w:left w:val="single" w:sz="4" w:space="0" w:color="5C83B4" w:themeColor="accent1"/>
        <w:bottom w:val="single" w:sz="4" w:space="0" w:color="5C83B4" w:themeColor="accent1"/>
        <w:right w:val="single" w:sz="4" w:space="0" w:color="5C83B4" w:themeColor="accent1"/>
      </w:tblBorders>
      <w:tblCellMar>
        <w:top w:w="0" w:type="dxa"/>
        <w:left w:w="108" w:type="dxa"/>
        <w:bottom w:w="0" w:type="dxa"/>
        <w:right w:w="108" w:type="dxa"/>
      </w:tblCellMar>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Ind w:w="0" w:type="dxa"/>
      <w:tblBorders>
        <w:top w:val="single" w:sz="4" w:space="0" w:color="9DBB61" w:themeColor="accent3"/>
        <w:left w:val="single" w:sz="4" w:space="0" w:color="9DBB61" w:themeColor="accent3"/>
        <w:bottom w:val="single" w:sz="4" w:space="0" w:color="9DBB61" w:themeColor="accent3"/>
        <w:right w:val="single" w:sz="4" w:space="0" w:color="9DBB61" w:themeColor="accent3"/>
      </w:tblBorders>
      <w:tblCellMar>
        <w:top w:w="0" w:type="dxa"/>
        <w:left w:w="108" w:type="dxa"/>
        <w:bottom w:w="0" w:type="dxa"/>
        <w:right w:w="108" w:type="dxa"/>
      </w:tblCellMar>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Ind w:w="0" w:type="dxa"/>
      <w:tblBorders>
        <w:top w:val="single" w:sz="4" w:space="0" w:color="8066A0" w:themeColor="accent4"/>
        <w:left w:val="single" w:sz="4" w:space="0" w:color="8066A0" w:themeColor="accent4"/>
        <w:bottom w:val="single" w:sz="4" w:space="0" w:color="8066A0" w:themeColor="accent4"/>
        <w:right w:val="single" w:sz="4" w:space="0" w:color="8066A0" w:themeColor="accent4"/>
      </w:tblBorders>
      <w:tblCellMar>
        <w:top w:w="0" w:type="dxa"/>
        <w:left w:w="108" w:type="dxa"/>
        <w:bottom w:w="0" w:type="dxa"/>
        <w:right w:w="108" w:type="dxa"/>
      </w:tblCellMar>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Ind w:w="0" w:type="dxa"/>
      <w:tblBorders>
        <w:top w:val="single" w:sz="4" w:space="0" w:color="F59D56" w:themeColor="accent6"/>
        <w:left w:val="single" w:sz="4" w:space="0" w:color="F59D56" w:themeColor="accent6"/>
        <w:bottom w:val="single" w:sz="4" w:space="0" w:color="F59D56" w:themeColor="accent6"/>
        <w:right w:val="single" w:sz="4" w:space="0" w:color="F59D56" w:themeColor="accent6"/>
      </w:tblBorders>
      <w:tblCellMar>
        <w:top w:w="0" w:type="dxa"/>
        <w:left w:w="108" w:type="dxa"/>
        <w:bottom w:w="0" w:type="dxa"/>
        <w:right w:w="108" w:type="dxa"/>
      </w:tblCellMar>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Ind w:w="0" w:type="dxa"/>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Ind w:w="0" w:type="dxa"/>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Ind w:w="0" w:type="dxa"/>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Ind w:w="0" w:type="dxa"/>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Ind w:w="0" w:type="dxa"/>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CellMar>
        <w:top w:w="0" w:type="dxa"/>
        <w:left w:w="108" w:type="dxa"/>
        <w:bottom w:w="0" w:type="dxa"/>
        <w:right w:w="108" w:type="dxa"/>
      </w:tblCellMar>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Ind w:w="0" w:type="dxa"/>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CellMar>
        <w:top w:w="0" w:type="dxa"/>
        <w:left w:w="108" w:type="dxa"/>
        <w:bottom w:w="0" w:type="dxa"/>
        <w:right w:w="108" w:type="dxa"/>
      </w:tblCellMar>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Ind w:w="0" w:type="dxa"/>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CellMar>
        <w:top w:w="0" w:type="dxa"/>
        <w:left w:w="108" w:type="dxa"/>
        <w:bottom w:w="0" w:type="dxa"/>
        <w:right w:w="108" w:type="dxa"/>
      </w:tblCellMar>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Ind w:w="0" w:type="dxa"/>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CellMar>
        <w:top w:w="0" w:type="dxa"/>
        <w:left w:w="108" w:type="dxa"/>
        <w:bottom w:w="0" w:type="dxa"/>
        <w:right w:w="108" w:type="dxa"/>
      </w:tblCellMar>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Ind w:w="0" w:type="dxa"/>
      <w:tblBorders>
        <w:top w:val="single" w:sz="4" w:space="0" w:color="5C83B4" w:themeColor="accent1"/>
        <w:bottom w:val="single" w:sz="4" w:space="0" w:color="5C83B4" w:themeColor="accent1"/>
      </w:tblBorders>
      <w:tblCellMar>
        <w:top w:w="0" w:type="dxa"/>
        <w:left w:w="108" w:type="dxa"/>
        <w:bottom w:w="0" w:type="dxa"/>
        <w:right w:w="108" w:type="dxa"/>
      </w:tblCellMar>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Ind w:w="0" w:type="dxa"/>
      <w:tblBorders>
        <w:top w:val="single" w:sz="4" w:space="0" w:color="9DBB61" w:themeColor="accent3"/>
        <w:bottom w:val="single" w:sz="4" w:space="0" w:color="9DBB61" w:themeColor="accent3"/>
      </w:tblBorders>
      <w:tblCellMar>
        <w:top w:w="0" w:type="dxa"/>
        <w:left w:w="108" w:type="dxa"/>
        <w:bottom w:w="0" w:type="dxa"/>
        <w:right w:w="108" w:type="dxa"/>
      </w:tblCellMar>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Ind w:w="0" w:type="dxa"/>
      <w:tblBorders>
        <w:top w:val="single" w:sz="4" w:space="0" w:color="8066A0" w:themeColor="accent4"/>
        <w:bottom w:val="single" w:sz="4" w:space="0" w:color="8066A0" w:themeColor="accent4"/>
      </w:tblBorders>
      <w:tblCellMar>
        <w:top w:w="0" w:type="dxa"/>
        <w:left w:w="108" w:type="dxa"/>
        <w:bottom w:w="0" w:type="dxa"/>
        <w:right w:w="108" w:type="dxa"/>
      </w:tblCellMar>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Ind w:w="0" w:type="dxa"/>
      <w:tblBorders>
        <w:top w:val="single" w:sz="4" w:space="0" w:color="F59D56" w:themeColor="accent6"/>
        <w:bottom w:val="single" w:sz="4" w:space="0" w:color="F59D56" w:themeColor="accent6"/>
      </w:tblBorders>
      <w:tblCellMar>
        <w:top w:w="0" w:type="dxa"/>
        <w:left w:w="108" w:type="dxa"/>
        <w:bottom w:w="0" w:type="dxa"/>
        <w:right w:w="108" w:type="dxa"/>
      </w:tblCellMar>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Ind w:w="0" w:type="dxa"/>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CellMar>
        <w:top w:w="0" w:type="dxa"/>
        <w:left w:w="108" w:type="dxa"/>
        <w:bottom w:w="0" w:type="dxa"/>
        <w:right w:w="108" w:type="dxa"/>
      </w:tblCellMar>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Ind w:w="0" w:type="dxa"/>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CellMar>
        <w:top w:w="0" w:type="dxa"/>
        <w:left w:w="108" w:type="dxa"/>
        <w:bottom w:w="0" w:type="dxa"/>
        <w:right w:w="108" w:type="dxa"/>
      </w:tblCellMar>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Ind w:w="0" w:type="dxa"/>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CellMar>
        <w:top w:w="0" w:type="dxa"/>
        <w:left w:w="108" w:type="dxa"/>
        <w:bottom w:w="0" w:type="dxa"/>
        <w:right w:w="108" w:type="dxa"/>
      </w:tblCellMar>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Ind w:w="0" w:type="dxa"/>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CellMar>
        <w:top w:w="0" w:type="dxa"/>
        <w:left w:w="108" w:type="dxa"/>
        <w:bottom w:w="0" w:type="dxa"/>
        <w:right w:w="108" w:type="dxa"/>
      </w:tblCellMar>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CellMar>
        <w:top w:w="0" w:type="dxa"/>
        <w:left w:w="108" w:type="dxa"/>
        <w:bottom w:w="0" w:type="dxa"/>
        <w:right w:w="108" w:type="dxa"/>
      </w:tblCellMar>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CellMar>
        <w:top w:w="0" w:type="dxa"/>
        <w:left w:w="108" w:type="dxa"/>
        <w:bottom w:w="0" w:type="dxa"/>
        <w:right w:w="108" w:type="dxa"/>
      </w:tblCellMar>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CellMar>
        <w:top w:w="0" w:type="dxa"/>
        <w:left w:w="108" w:type="dxa"/>
        <w:bottom w:w="0" w:type="dxa"/>
        <w:right w:w="108" w:type="dxa"/>
      </w:tblCellMar>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CellMar>
        <w:top w:w="0" w:type="dxa"/>
        <w:left w:w="108" w:type="dxa"/>
        <w:bottom w:w="0" w:type="dxa"/>
        <w:right w:w="108" w:type="dxa"/>
      </w:tblCellMar>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Ind w:w="0" w:type="dxa"/>
      <w:tblBorders>
        <w:top w:val="single" w:sz="8" w:space="0" w:color="5C83B4" w:themeColor="accent1"/>
        <w:bottom w:val="single" w:sz="8" w:space="0" w:color="5C83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Ind w:w="0" w:type="dxa"/>
      <w:tblBorders>
        <w:top w:val="single" w:sz="8" w:space="0" w:color="9DBB61" w:themeColor="accent3"/>
        <w:bottom w:val="single" w:sz="8" w:space="0" w:color="9DBB61"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Ind w:w="0" w:type="dxa"/>
      <w:tblBorders>
        <w:top w:val="single" w:sz="8" w:space="0" w:color="8066A0" w:themeColor="accent4"/>
        <w:bottom w:val="single" w:sz="8" w:space="0" w:color="8066A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Ind w:w="0" w:type="dxa"/>
      <w:tblBorders>
        <w:top w:val="single" w:sz="8" w:space="0" w:color="F59D56" w:themeColor="accent6"/>
        <w:bottom w:val="single" w:sz="8" w:space="0" w:color="F59D5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5C83B4" w:themeColor="accent1"/>
        <w:left w:val="single" w:sz="8" w:space="0" w:color="5C83B4" w:themeColor="accent1"/>
        <w:bottom w:val="single" w:sz="8" w:space="0" w:color="5C83B4" w:themeColor="accent1"/>
        <w:right w:val="single" w:sz="8" w:space="0" w:color="5C83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9DBB61" w:themeColor="accent3"/>
        <w:left w:val="single" w:sz="8" w:space="0" w:color="9DBB61" w:themeColor="accent3"/>
        <w:bottom w:val="single" w:sz="8" w:space="0" w:color="9DBB61" w:themeColor="accent3"/>
        <w:right w:val="single" w:sz="8" w:space="0" w:color="9DBB61"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8066A0" w:themeColor="accent4"/>
        <w:left w:val="single" w:sz="8" w:space="0" w:color="8066A0" w:themeColor="accent4"/>
        <w:bottom w:val="single" w:sz="8" w:space="0" w:color="8066A0" w:themeColor="accent4"/>
        <w:right w:val="single" w:sz="8" w:space="0" w:color="8066A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Ind w:w="0" w:type="dxa"/>
      <w:tblBorders>
        <w:top w:val="single" w:sz="8" w:space="0" w:color="F59D56" w:themeColor="accent6"/>
        <w:left w:val="single" w:sz="8" w:space="0" w:color="F59D56" w:themeColor="accent6"/>
        <w:bottom w:val="single" w:sz="8" w:space="0" w:color="F59D56" w:themeColor="accent6"/>
        <w:right w:val="single" w:sz="8" w:space="0" w:color="F59D5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Ind w:w="0" w:type="dxa"/>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Ind w:w="0" w:type="dxa"/>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Ind w:w="0" w:type="dxa"/>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Ind w:w="0" w:type="dxa"/>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70088"/>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87008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7008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87008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87008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A253A9"/>
    <w:pPr>
      <w:spacing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A253A9"/>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onpluml/Library/Containers/com.microsoft.Word/Data/Library/Caches/1033/TM10002132/Sales%20invo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0438D7EE66D146B21D599E5BD2C439"/>
        <w:category>
          <w:name w:val="General"/>
          <w:gallery w:val="placeholder"/>
        </w:category>
        <w:types>
          <w:type w:val="bbPlcHdr"/>
        </w:types>
        <w:behaviors>
          <w:behavior w:val="content"/>
        </w:behaviors>
        <w:guid w:val="{B2075504-808C-2140-88EC-4216C2620442}"/>
      </w:docPartPr>
      <w:docPartBody>
        <w:p w:rsidR="004E2E15" w:rsidRDefault="00104049">
          <w:pPr>
            <w:pStyle w:val="9E0438D7EE66D146B21D599E5BD2C439"/>
          </w:pPr>
          <w:r>
            <w:t>Phone</w:t>
          </w:r>
        </w:p>
      </w:docPartBody>
    </w:docPart>
    <w:docPart>
      <w:docPartPr>
        <w:name w:val="B43A78ADDFC5DD448B331BEFE84FD4BA"/>
        <w:category>
          <w:name w:val="General"/>
          <w:gallery w:val="placeholder"/>
        </w:category>
        <w:types>
          <w:type w:val="bbPlcHdr"/>
        </w:types>
        <w:behaviors>
          <w:behavior w:val="content"/>
        </w:behaviors>
        <w:guid w:val="{DBC50787-7C89-7C45-93F2-73A48C87EDAE}"/>
      </w:docPartPr>
      <w:docPartBody>
        <w:p w:rsidR="004E2E15" w:rsidRDefault="00104049">
          <w:pPr>
            <w:pStyle w:val="B43A78ADDFC5DD448B331BEFE84FD4BA"/>
          </w:pPr>
          <w:r>
            <w:t>Enter phone</w:t>
          </w:r>
        </w:p>
      </w:docPartBody>
    </w:docPart>
    <w:docPart>
      <w:docPartPr>
        <w:name w:val="1F7F3E5CE2098243ABF01268EE465758"/>
        <w:category>
          <w:name w:val="General"/>
          <w:gallery w:val="placeholder"/>
        </w:category>
        <w:types>
          <w:type w:val="bbPlcHdr"/>
        </w:types>
        <w:behaviors>
          <w:behavior w:val="content"/>
        </w:behaviors>
        <w:guid w:val="{17FB3232-BBE8-BE4D-9B11-97FF251793FF}"/>
      </w:docPartPr>
      <w:docPartBody>
        <w:p w:rsidR="004E2E15" w:rsidRDefault="00104049">
          <w:pPr>
            <w:pStyle w:val="1F7F3E5CE2098243ABF01268EE465758"/>
          </w:pPr>
          <w:r w:rsidRPr="00F35B85">
            <w:t>INVOICE</w:t>
          </w:r>
        </w:p>
      </w:docPartBody>
    </w:docPart>
    <w:docPart>
      <w:docPartPr>
        <w:name w:val="19EC5A55C47CFA4A942FAC65C941775C"/>
        <w:category>
          <w:name w:val="General"/>
          <w:gallery w:val="placeholder"/>
        </w:category>
        <w:types>
          <w:type w:val="bbPlcHdr"/>
        </w:types>
        <w:behaviors>
          <w:behavior w:val="content"/>
        </w:behaviors>
        <w:guid w:val="{AE7325FB-9A95-F64A-AA55-2D704B8B740E}"/>
      </w:docPartPr>
      <w:docPartBody>
        <w:p w:rsidR="004E2E15" w:rsidRDefault="00104049">
          <w:pPr>
            <w:pStyle w:val="19EC5A55C47CFA4A942FAC65C941775C"/>
          </w:pPr>
          <w:r w:rsidRPr="00B1432F">
            <w:t>Invoice</w:t>
          </w:r>
        </w:p>
      </w:docPartBody>
    </w:docPart>
    <w:docPart>
      <w:docPartPr>
        <w:name w:val="A0906FF0B200B54FABAEBE7360089DB5"/>
        <w:category>
          <w:name w:val="General"/>
          <w:gallery w:val="placeholder"/>
        </w:category>
        <w:types>
          <w:type w:val="bbPlcHdr"/>
        </w:types>
        <w:behaviors>
          <w:behavior w:val="content"/>
        </w:behaviors>
        <w:guid w:val="{60F8FAB5-C8B9-5143-9C4B-FEAA8A51F1CD}"/>
      </w:docPartPr>
      <w:docPartBody>
        <w:p w:rsidR="004E2E15" w:rsidRDefault="00104049">
          <w:pPr>
            <w:pStyle w:val="A0906FF0B200B54FABAEBE7360089DB5"/>
          </w:pPr>
          <w:r w:rsidRPr="00B1432F">
            <w:t>100</w:t>
          </w:r>
        </w:p>
      </w:docPartBody>
    </w:docPart>
    <w:docPart>
      <w:docPartPr>
        <w:name w:val="5B5BA4D3E413804CA8055F27789CC531"/>
        <w:category>
          <w:name w:val="General"/>
          <w:gallery w:val="placeholder"/>
        </w:category>
        <w:types>
          <w:type w:val="bbPlcHdr"/>
        </w:types>
        <w:behaviors>
          <w:behavior w:val="content"/>
        </w:behaviors>
        <w:guid w:val="{ABAE8B28-8C83-1D4F-88F1-056D4B675F03}"/>
      </w:docPartPr>
      <w:docPartBody>
        <w:p w:rsidR="004E2E15" w:rsidRDefault="00104049">
          <w:pPr>
            <w:pStyle w:val="5B5BA4D3E413804CA8055F27789CC531"/>
          </w:pPr>
          <w:r w:rsidRPr="00B1432F">
            <w:t>Date</w:t>
          </w:r>
        </w:p>
      </w:docPartBody>
    </w:docPart>
    <w:docPart>
      <w:docPartPr>
        <w:name w:val="F9F3909DF453A145811033E8E7EF379E"/>
        <w:category>
          <w:name w:val="General"/>
          <w:gallery w:val="placeholder"/>
        </w:category>
        <w:types>
          <w:type w:val="bbPlcHdr"/>
        </w:types>
        <w:behaviors>
          <w:behavior w:val="content"/>
        </w:behaviors>
        <w:guid w:val="{50BBF2E9-3EF6-5C4E-BB17-CD87FA0B8FD6}"/>
      </w:docPartPr>
      <w:docPartBody>
        <w:p w:rsidR="004E2E15" w:rsidRDefault="00104049">
          <w:pPr>
            <w:pStyle w:val="F9F3909DF453A145811033E8E7EF379E"/>
          </w:pPr>
          <w:r>
            <w:t>Ship To:</w:t>
          </w:r>
        </w:p>
      </w:docPartBody>
    </w:docPart>
    <w:docPart>
      <w:docPartPr>
        <w:name w:val="D8D211D34AE03846BBE3C3E1FBB5288F"/>
        <w:category>
          <w:name w:val="General"/>
          <w:gallery w:val="placeholder"/>
        </w:category>
        <w:types>
          <w:type w:val="bbPlcHdr"/>
        </w:types>
        <w:behaviors>
          <w:behavior w:val="content"/>
        </w:behaviors>
        <w:guid w:val="{2F33FCC3-E12D-B641-9F0C-DB4B6EA78423}"/>
      </w:docPartPr>
      <w:docPartBody>
        <w:p w:rsidR="004E2E15" w:rsidRDefault="00104049">
          <w:pPr>
            <w:pStyle w:val="D8D211D34AE03846BBE3C3E1FBB5288F"/>
          </w:pPr>
          <w:r>
            <w:t>Comments or special instructions:</w:t>
          </w:r>
        </w:p>
      </w:docPartBody>
    </w:docPart>
    <w:docPart>
      <w:docPartPr>
        <w:name w:val="8B37B8398AF92D40B0CEFA89B83F90E1"/>
        <w:category>
          <w:name w:val="General"/>
          <w:gallery w:val="placeholder"/>
        </w:category>
        <w:types>
          <w:type w:val="bbPlcHdr"/>
        </w:types>
        <w:behaviors>
          <w:behavior w:val="content"/>
        </w:behaviors>
        <w:guid w:val="{5C827C16-4941-3C44-AEE6-AECE76E60069}"/>
      </w:docPartPr>
      <w:docPartBody>
        <w:p w:rsidR="004E2E15" w:rsidRDefault="00104049">
          <w:pPr>
            <w:pStyle w:val="8B37B8398AF92D40B0CEFA89B83F90E1"/>
          </w:pPr>
          <w:r>
            <w:t>Your comments</w:t>
          </w:r>
        </w:p>
      </w:docPartBody>
    </w:docPart>
    <w:docPart>
      <w:docPartPr>
        <w:name w:val="F815DA0A46EDB146884530F7EC9EB68F"/>
        <w:category>
          <w:name w:val="General"/>
          <w:gallery w:val="placeholder"/>
        </w:category>
        <w:types>
          <w:type w:val="bbPlcHdr"/>
        </w:types>
        <w:behaviors>
          <w:behavior w:val="content"/>
        </w:behaviors>
        <w:guid w:val="{D32CC56E-2D85-0D44-A655-E5F9AAFAC31B}"/>
      </w:docPartPr>
      <w:docPartBody>
        <w:p w:rsidR="004E2E15" w:rsidRDefault="00104049">
          <w:pPr>
            <w:pStyle w:val="F815DA0A46EDB146884530F7EC9EB68F"/>
          </w:pPr>
          <w:r>
            <w:t>QUANTITY</w:t>
          </w:r>
        </w:p>
      </w:docPartBody>
    </w:docPart>
    <w:docPart>
      <w:docPartPr>
        <w:name w:val="3CE44A25175EFB47ABAFE138927FBAFE"/>
        <w:category>
          <w:name w:val="General"/>
          <w:gallery w:val="placeholder"/>
        </w:category>
        <w:types>
          <w:type w:val="bbPlcHdr"/>
        </w:types>
        <w:behaviors>
          <w:behavior w:val="content"/>
        </w:behaviors>
        <w:guid w:val="{0BA5044C-8769-9949-8312-D7615F8168BD}"/>
      </w:docPartPr>
      <w:docPartBody>
        <w:p w:rsidR="004E2E15" w:rsidRDefault="00104049">
          <w:pPr>
            <w:pStyle w:val="3CE44A25175EFB47ABAFE138927FBAFE"/>
          </w:pPr>
          <w:r>
            <w:t>DESCRIPTION</w:t>
          </w:r>
        </w:p>
      </w:docPartBody>
    </w:docPart>
    <w:docPart>
      <w:docPartPr>
        <w:name w:val="83E459B58D945A458FDECA6B442743D6"/>
        <w:category>
          <w:name w:val="General"/>
          <w:gallery w:val="placeholder"/>
        </w:category>
        <w:types>
          <w:type w:val="bbPlcHdr"/>
        </w:types>
        <w:behaviors>
          <w:behavior w:val="content"/>
        </w:behaviors>
        <w:guid w:val="{958846C1-F378-6D41-80EE-D0DCC8CF8648}"/>
      </w:docPartPr>
      <w:docPartBody>
        <w:p w:rsidR="004E2E15" w:rsidRDefault="00104049">
          <w:pPr>
            <w:pStyle w:val="83E459B58D945A458FDECA6B442743D6"/>
          </w:pPr>
          <w:r>
            <w:t>TOTAL</w:t>
          </w:r>
        </w:p>
      </w:docPartBody>
    </w:docPart>
    <w:docPart>
      <w:docPartPr>
        <w:name w:val="F94433065FCCBA44B9B55C02F98A461A"/>
        <w:category>
          <w:name w:val="General"/>
          <w:gallery w:val="placeholder"/>
        </w:category>
        <w:types>
          <w:type w:val="bbPlcHdr"/>
        </w:types>
        <w:behaviors>
          <w:behavior w:val="content"/>
        </w:behaviors>
        <w:guid w:val="{107F384E-C7D9-3B4F-8E69-12B0F4CF1CF6}"/>
      </w:docPartPr>
      <w:docPartBody>
        <w:p w:rsidR="004E2E15" w:rsidRDefault="00104049">
          <w:pPr>
            <w:pStyle w:val="F94433065FCCBA44B9B55C02F98A461A"/>
          </w:pPr>
          <w:r>
            <w:t>SUBTOTAL</w:t>
          </w:r>
        </w:p>
      </w:docPartBody>
    </w:docPart>
    <w:docPart>
      <w:docPartPr>
        <w:name w:val="6E2AC05DEA9D604D952AA949B993BAE8"/>
        <w:category>
          <w:name w:val="General"/>
          <w:gallery w:val="placeholder"/>
        </w:category>
        <w:types>
          <w:type w:val="bbPlcHdr"/>
        </w:types>
        <w:behaviors>
          <w:behavior w:val="content"/>
        </w:behaviors>
        <w:guid w:val="{86B7930C-139E-144D-B9B2-C114B7462DEF}"/>
      </w:docPartPr>
      <w:docPartBody>
        <w:p w:rsidR="004E2E15" w:rsidRDefault="00104049">
          <w:pPr>
            <w:pStyle w:val="6E2AC05DEA9D604D952AA949B993BAE8"/>
          </w:pPr>
          <w:r>
            <w:t>SALES TAX</w:t>
          </w:r>
        </w:p>
      </w:docPartBody>
    </w:docPart>
    <w:docPart>
      <w:docPartPr>
        <w:name w:val="E7855FE4B1AB854B86FC103A80613EF8"/>
        <w:category>
          <w:name w:val="General"/>
          <w:gallery w:val="placeholder"/>
        </w:category>
        <w:types>
          <w:type w:val="bbPlcHdr"/>
        </w:types>
        <w:behaviors>
          <w:behavior w:val="content"/>
        </w:behaviors>
        <w:guid w:val="{D0B53152-3E05-1F42-B3C9-50D428D17F10}"/>
      </w:docPartPr>
      <w:docPartBody>
        <w:p w:rsidR="004E2E15" w:rsidRDefault="00104049">
          <w:pPr>
            <w:pStyle w:val="E7855FE4B1AB854B86FC103A80613EF8"/>
          </w:pPr>
          <w:r>
            <w:t>SHIPPING &amp; HANDLING</w:t>
          </w:r>
        </w:p>
      </w:docPartBody>
    </w:docPart>
    <w:docPart>
      <w:docPartPr>
        <w:name w:val="1D374454DC5EB34692BBCEF791E9CAFD"/>
        <w:category>
          <w:name w:val="General"/>
          <w:gallery w:val="placeholder"/>
        </w:category>
        <w:types>
          <w:type w:val="bbPlcHdr"/>
        </w:types>
        <w:behaviors>
          <w:behavior w:val="content"/>
        </w:behaviors>
        <w:guid w:val="{F08E64B8-174A-4449-9A7A-5DC477636B13}"/>
      </w:docPartPr>
      <w:docPartBody>
        <w:p w:rsidR="004E2E15" w:rsidRDefault="00104049">
          <w:pPr>
            <w:pStyle w:val="1D374454DC5EB34692BBCEF791E9CAFD"/>
          </w:pPr>
          <w:r>
            <w:t>TOTAL DUE</w:t>
          </w:r>
        </w:p>
      </w:docPartBody>
    </w:docPart>
    <w:docPart>
      <w:docPartPr>
        <w:name w:val="3EAF7F8F87BD3F4482F301D5E00888E3"/>
        <w:category>
          <w:name w:val="General"/>
          <w:gallery w:val="placeholder"/>
        </w:category>
        <w:types>
          <w:type w:val="bbPlcHdr"/>
        </w:types>
        <w:behaviors>
          <w:behavior w:val="content"/>
        </w:behaviors>
        <w:guid w:val="{3F8B5F0A-D742-AB48-B26B-0876C05B111B}"/>
      </w:docPartPr>
      <w:docPartBody>
        <w:p w:rsidR="004E2E15" w:rsidRDefault="00104049">
          <w:pPr>
            <w:pStyle w:val="3EAF7F8F87BD3F4482F301D5E00888E3"/>
          </w:pPr>
          <w:r>
            <w:t>Make all checks payable to</w:t>
          </w:r>
        </w:p>
      </w:docPartBody>
    </w:docPart>
    <w:docPart>
      <w:docPartPr>
        <w:name w:val="93F314C29BE8D345A662C77756A8A7BE"/>
        <w:category>
          <w:name w:val="General"/>
          <w:gallery w:val="placeholder"/>
        </w:category>
        <w:types>
          <w:type w:val="bbPlcHdr"/>
        </w:types>
        <w:behaviors>
          <w:behavior w:val="content"/>
        </w:behaviors>
        <w:guid w:val="{FB7207B5-F041-CA49-9433-927BE9494B98}"/>
      </w:docPartPr>
      <w:docPartBody>
        <w:p w:rsidR="004E2E15" w:rsidRDefault="00104049">
          <w:pPr>
            <w:pStyle w:val="93F314C29BE8D345A662C77756A8A7BE"/>
          </w:pPr>
          <w:r>
            <w:t>Company Name</w:t>
          </w:r>
        </w:p>
      </w:docPartBody>
    </w:docPart>
    <w:docPart>
      <w:docPartPr>
        <w:name w:val="2150132FCACA7944A1A2B996D17E5476"/>
        <w:category>
          <w:name w:val="General"/>
          <w:gallery w:val="placeholder"/>
        </w:category>
        <w:types>
          <w:type w:val="bbPlcHdr"/>
        </w:types>
        <w:behaviors>
          <w:behavior w:val="content"/>
        </w:behaviors>
        <w:guid w:val="{F193DA35-63CD-1F48-A62C-97EC63865233}"/>
      </w:docPartPr>
      <w:docPartBody>
        <w:p w:rsidR="004E2E15" w:rsidRDefault="00104049">
          <w:pPr>
            <w:pStyle w:val="2150132FCACA7944A1A2B996D17E5476"/>
          </w:pPr>
          <w:r w:rsidRPr="009C4DBD">
            <w:t>If you have any questions concerning this invoice,</w:t>
          </w:r>
        </w:p>
      </w:docPartBody>
    </w:docPart>
    <w:docPart>
      <w:docPartPr>
        <w:name w:val="12919C8FEEB85446A7F63E14CF03DF60"/>
        <w:category>
          <w:name w:val="General"/>
          <w:gallery w:val="placeholder"/>
        </w:category>
        <w:types>
          <w:type w:val="bbPlcHdr"/>
        </w:types>
        <w:behaviors>
          <w:behavior w:val="content"/>
        </w:behaviors>
        <w:guid w:val="{82B9672C-068C-EB45-A3D2-A36EC2130035}"/>
      </w:docPartPr>
      <w:docPartBody>
        <w:p w:rsidR="004E2E15" w:rsidRDefault="00104049">
          <w:pPr>
            <w:pStyle w:val="12919C8FEEB85446A7F63E14CF03DF60"/>
          </w:pPr>
          <w:r>
            <w:t>contact:</w:t>
          </w:r>
        </w:p>
      </w:docPartBody>
    </w:docPart>
    <w:docPart>
      <w:docPartPr>
        <w:name w:val="5CB0BFD107F23E448C2B44A9036CC29D"/>
        <w:category>
          <w:name w:val="General"/>
          <w:gallery w:val="placeholder"/>
        </w:category>
        <w:types>
          <w:type w:val="bbPlcHdr"/>
        </w:types>
        <w:behaviors>
          <w:behavior w:val="content"/>
        </w:behaviors>
        <w:guid w:val="{47C8EADE-0BFF-3949-85CB-4A5DEFF61987}"/>
      </w:docPartPr>
      <w:docPartBody>
        <w:p w:rsidR="004E2E15" w:rsidRDefault="00104049">
          <w:pPr>
            <w:pStyle w:val="5CB0BFD107F23E448C2B44A9036CC29D"/>
          </w:pPr>
          <w:r>
            <w:t>at</w:t>
          </w:r>
        </w:p>
      </w:docPartBody>
    </w:docPart>
    <w:docPart>
      <w:docPartPr>
        <w:name w:val="872A0FB0DC964748BFF6C0EE0D1135A1"/>
        <w:category>
          <w:name w:val="General"/>
          <w:gallery w:val="placeholder"/>
        </w:category>
        <w:types>
          <w:type w:val="bbPlcHdr"/>
        </w:types>
        <w:behaviors>
          <w:behavior w:val="content"/>
        </w:behaviors>
        <w:guid w:val="{93399A62-D634-6E4C-A4ED-9D658F0BD3A9}"/>
      </w:docPartPr>
      <w:docPartBody>
        <w:p w:rsidR="004E2E15" w:rsidRDefault="00104049">
          <w:pPr>
            <w:pStyle w:val="872A0FB0DC964748BFF6C0EE0D1135A1"/>
          </w:pPr>
          <w:r>
            <w:t>Phone</w:t>
          </w:r>
        </w:p>
      </w:docPartBody>
    </w:docPart>
    <w:docPart>
      <w:docPartPr>
        <w:name w:val="259ABE1F7433E04B87FFFD78CBE92A8F"/>
        <w:category>
          <w:name w:val="General"/>
          <w:gallery w:val="placeholder"/>
        </w:category>
        <w:types>
          <w:type w:val="bbPlcHdr"/>
        </w:types>
        <w:behaviors>
          <w:behavior w:val="content"/>
        </w:behaviors>
        <w:guid w:val="{02C52679-8874-3E4E-A16D-FF3426209EB0}"/>
      </w:docPartPr>
      <w:docPartBody>
        <w:p w:rsidR="004E2E15" w:rsidRDefault="00104049">
          <w:pPr>
            <w:pStyle w:val="259ABE1F7433E04B87FFFD78CBE92A8F"/>
          </w:pPr>
          <w:r>
            <w:t>or</w:t>
          </w:r>
        </w:p>
      </w:docPartBody>
    </w:docPart>
    <w:docPart>
      <w:docPartPr>
        <w:name w:val="2C5D7C2FC498F048A17BDAF6EA5FB98C"/>
        <w:category>
          <w:name w:val="General"/>
          <w:gallery w:val="placeholder"/>
        </w:category>
        <w:types>
          <w:type w:val="bbPlcHdr"/>
        </w:types>
        <w:behaviors>
          <w:behavior w:val="content"/>
        </w:behaviors>
        <w:guid w:val="{A309919C-24B2-2443-9E48-E1F69143F20F}"/>
      </w:docPartPr>
      <w:docPartBody>
        <w:p w:rsidR="004E2E15" w:rsidRDefault="00104049">
          <w:pPr>
            <w:pStyle w:val="2C5D7C2FC498F048A17BDAF6EA5FB98C"/>
          </w:pPr>
          <w:r>
            <w:t>Email</w:t>
          </w:r>
        </w:p>
      </w:docPartBody>
    </w:docPart>
    <w:docPart>
      <w:docPartPr>
        <w:name w:val="633125FA51F6C042ABC645719DF67928"/>
        <w:category>
          <w:name w:val="General"/>
          <w:gallery w:val="placeholder"/>
        </w:category>
        <w:types>
          <w:type w:val="bbPlcHdr"/>
        </w:types>
        <w:behaviors>
          <w:behavior w:val="content"/>
        </w:behaviors>
        <w:guid w:val="{8BD170C7-6B61-7846-B72B-0F8F1AF7BCFC}"/>
      </w:docPartPr>
      <w:docPartBody>
        <w:p w:rsidR="004E2E15" w:rsidRDefault="00104049">
          <w:pPr>
            <w:pStyle w:val="633125FA51F6C042ABC645719DF67928"/>
          </w:pPr>
          <w:r w:rsidRPr="00CA46F2">
            <w:t>Thank you for your business!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7B"/>
    <w:rsid w:val="00023613"/>
    <w:rsid w:val="00104049"/>
    <w:rsid w:val="004E2E15"/>
    <w:rsid w:val="006A137B"/>
    <w:rsid w:val="00E560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205C65826227428C2EB374B469F194">
    <w:name w:val="06205C65826227428C2EB374B469F194"/>
  </w:style>
  <w:style w:type="paragraph" w:customStyle="1" w:styleId="BE0AD7C1F9C39B46966653F156928148">
    <w:name w:val="BE0AD7C1F9C39B46966653F156928148"/>
  </w:style>
  <w:style w:type="paragraph" w:customStyle="1" w:styleId="EFE8B143EBF61C4691EF60FABC25200C">
    <w:name w:val="EFE8B143EBF61C4691EF60FABC25200C"/>
  </w:style>
  <w:style w:type="paragraph" w:customStyle="1" w:styleId="9E0438D7EE66D146B21D599E5BD2C439">
    <w:name w:val="9E0438D7EE66D146B21D599E5BD2C439"/>
  </w:style>
  <w:style w:type="paragraph" w:customStyle="1" w:styleId="B43A78ADDFC5DD448B331BEFE84FD4BA">
    <w:name w:val="B43A78ADDFC5DD448B331BEFE84FD4BA"/>
  </w:style>
  <w:style w:type="paragraph" w:customStyle="1" w:styleId="125B76A43B69FE41BDE09A90DB737BE5">
    <w:name w:val="125B76A43B69FE41BDE09A90DB737BE5"/>
  </w:style>
  <w:style w:type="paragraph" w:customStyle="1" w:styleId="B5F23DE99A477A41B710FF4C716B6530">
    <w:name w:val="B5F23DE99A477A41B710FF4C716B6530"/>
  </w:style>
  <w:style w:type="paragraph" w:customStyle="1" w:styleId="1F7F3E5CE2098243ABF01268EE465758">
    <w:name w:val="1F7F3E5CE2098243ABF01268EE465758"/>
  </w:style>
  <w:style w:type="paragraph" w:customStyle="1" w:styleId="19EC5A55C47CFA4A942FAC65C941775C">
    <w:name w:val="19EC5A55C47CFA4A942FAC65C941775C"/>
  </w:style>
  <w:style w:type="paragraph" w:customStyle="1" w:styleId="A0906FF0B200B54FABAEBE7360089DB5">
    <w:name w:val="A0906FF0B200B54FABAEBE7360089DB5"/>
  </w:style>
  <w:style w:type="paragraph" w:customStyle="1" w:styleId="5B5BA4D3E413804CA8055F27789CC531">
    <w:name w:val="5B5BA4D3E413804CA8055F27789CC531"/>
  </w:style>
  <w:style w:type="paragraph" w:customStyle="1" w:styleId="D8236E0B2BC4234C94EE871C953AD27A">
    <w:name w:val="D8236E0B2BC4234C94EE871C953AD27A"/>
  </w:style>
  <w:style w:type="paragraph" w:customStyle="1" w:styleId="85EA341D6709FA4E91A0BB6A8314DB7C">
    <w:name w:val="85EA341D6709FA4E91A0BB6A8314DB7C"/>
  </w:style>
  <w:style w:type="paragraph" w:customStyle="1" w:styleId="A1440DB3A30A7F4E9F612D45A6C4AC20">
    <w:name w:val="A1440DB3A30A7F4E9F612D45A6C4AC20"/>
  </w:style>
  <w:style w:type="paragraph" w:customStyle="1" w:styleId="28C9A965942FBD439BABF104F5A621A9">
    <w:name w:val="28C9A965942FBD439BABF104F5A621A9"/>
  </w:style>
  <w:style w:type="paragraph" w:customStyle="1" w:styleId="7DEFA4087235E7468C001213913F4497">
    <w:name w:val="7DEFA4087235E7468C001213913F4497"/>
  </w:style>
  <w:style w:type="paragraph" w:customStyle="1" w:styleId="3B0F8EFA6C916542A0D95B9374011EDF">
    <w:name w:val="3B0F8EFA6C916542A0D95B9374011EDF"/>
  </w:style>
  <w:style w:type="paragraph" w:customStyle="1" w:styleId="1D17B7A86AE6EF45805D3CF64ACA1B1E">
    <w:name w:val="1D17B7A86AE6EF45805D3CF64ACA1B1E"/>
  </w:style>
  <w:style w:type="paragraph" w:customStyle="1" w:styleId="F9F3909DF453A145811033E8E7EF379E">
    <w:name w:val="F9F3909DF453A145811033E8E7EF379E"/>
  </w:style>
  <w:style w:type="paragraph" w:customStyle="1" w:styleId="15DF319513AD904E9EEDD9A3E2556AC2">
    <w:name w:val="15DF319513AD904E9EEDD9A3E2556AC2"/>
  </w:style>
  <w:style w:type="paragraph" w:customStyle="1" w:styleId="E11521DF6624B642A50A4FA723200A0E">
    <w:name w:val="E11521DF6624B642A50A4FA723200A0E"/>
  </w:style>
  <w:style w:type="paragraph" w:customStyle="1" w:styleId="37EB155CA8F75548B316ED49A970F523">
    <w:name w:val="37EB155CA8F75548B316ED49A970F523"/>
  </w:style>
  <w:style w:type="paragraph" w:customStyle="1" w:styleId="3072062C46834849A5262EF1908F6CD6">
    <w:name w:val="3072062C46834849A5262EF1908F6CD6"/>
  </w:style>
  <w:style w:type="paragraph" w:customStyle="1" w:styleId="648C5D4E9D1B5E409D2C781545E0546D">
    <w:name w:val="648C5D4E9D1B5E409D2C781545E0546D"/>
  </w:style>
  <w:style w:type="paragraph" w:customStyle="1" w:styleId="D8D211D34AE03846BBE3C3E1FBB5288F">
    <w:name w:val="D8D211D34AE03846BBE3C3E1FBB5288F"/>
  </w:style>
  <w:style w:type="paragraph" w:customStyle="1" w:styleId="8B37B8398AF92D40B0CEFA89B83F90E1">
    <w:name w:val="8B37B8398AF92D40B0CEFA89B83F90E1"/>
  </w:style>
  <w:style w:type="paragraph" w:customStyle="1" w:styleId="CEC5E9D07547C44CBEB98B4699C6D407">
    <w:name w:val="CEC5E9D07547C44CBEB98B4699C6D407"/>
  </w:style>
  <w:style w:type="paragraph" w:customStyle="1" w:styleId="203C0E2946E2F84AB3A068E5A9CD351B">
    <w:name w:val="203C0E2946E2F84AB3A068E5A9CD351B"/>
  </w:style>
  <w:style w:type="paragraph" w:customStyle="1" w:styleId="3631A120A2E7FB4BA6A2C625B961A37A">
    <w:name w:val="3631A120A2E7FB4BA6A2C625B961A37A"/>
  </w:style>
  <w:style w:type="paragraph" w:customStyle="1" w:styleId="8ED0A3D918600F4E9A7F80F8899B0D86">
    <w:name w:val="8ED0A3D918600F4E9A7F80F8899B0D86"/>
  </w:style>
  <w:style w:type="paragraph" w:customStyle="1" w:styleId="DDD7DD4082F06C48A053A6CD492A2F82">
    <w:name w:val="DDD7DD4082F06C48A053A6CD492A2F82"/>
  </w:style>
  <w:style w:type="paragraph" w:customStyle="1" w:styleId="3907CCAC216E274297AB3734239A0CA0">
    <w:name w:val="3907CCAC216E274297AB3734239A0CA0"/>
  </w:style>
  <w:style w:type="paragraph" w:customStyle="1" w:styleId="054E7F2D77971941A8A81B3636382C9C">
    <w:name w:val="054E7F2D77971941A8A81B3636382C9C"/>
  </w:style>
  <w:style w:type="paragraph" w:customStyle="1" w:styleId="C82EED26F70E5E4DB58270BA69D7D598">
    <w:name w:val="C82EED26F70E5E4DB58270BA69D7D598"/>
  </w:style>
  <w:style w:type="paragraph" w:customStyle="1" w:styleId="1ED33A9BBBE46B419786F5EA90862E18">
    <w:name w:val="1ED33A9BBBE46B419786F5EA90862E18"/>
  </w:style>
  <w:style w:type="paragraph" w:customStyle="1" w:styleId="932BC1C4D3097949A40E21DA1B110741">
    <w:name w:val="932BC1C4D3097949A40E21DA1B110741"/>
  </w:style>
  <w:style w:type="paragraph" w:customStyle="1" w:styleId="0AA136D904701B47A149CCE46457EE74">
    <w:name w:val="0AA136D904701B47A149CCE46457EE74"/>
  </w:style>
  <w:style w:type="paragraph" w:customStyle="1" w:styleId="20D851C8B24BB04F92CA32DFE82EAABB">
    <w:name w:val="20D851C8B24BB04F92CA32DFE82EAABB"/>
  </w:style>
  <w:style w:type="paragraph" w:customStyle="1" w:styleId="F815DA0A46EDB146884530F7EC9EB68F">
    <w:name w:val="F815DA0A46EDB146884530F7EC9EB68F"/>
  </w:style>
  <w:style w:type="paragraph" w:customStyle="1" w:styleId="3CE44A25175EFB47ABAFE138927FBAFE">
    <w:name w:val="3CE44A25175EFB47ABAFE138927FBAFE"/>
  </w:style>
  <w:style w:type="paragraph" w:customStyle="1" w:styleId="C95067475DD68F41BAEE3C80B90B6B37">
    <w:name w:val="C95067475DD68F41BAEE3C80B90B6B37"/>
  </w:style>
  <w:style w:type="paragraph" w:customStyle="1" w:styleId="83E459B58D945A458FDECA6B442743D6">
    <w:name w:val="83E459B58D945A458FDECA6B442743D6"/>
  </w:style>
  <w:style w:type="paragraph" w:customStyle="1" w:styleId="3F1478273AACFB47BCAF68DE84596A24">
    <w:name w:val="3F1478273AACFB47BCAF68DE84596A24"/>
  </w:style>
  <w:style w:type="paragraph" w:customStyle="1" w:styleId="746F70C352324845A683D6937008BFB0">
    <w:name w:val="746F70C352324845A683D6937008BFB0"/>
  </w:style>
  <w:style w:type="paragraph" w:customStyle="1" w:styleId="CDCA503BA0BB364F94EEE4A245472A2C">
    <w:name w:val="CDCA503BA0BB364F94EEE4A245472A2C"/>
  </w:style>
  <w:style w:type="paragraph" w:customStyle="1" w:styleId="650676E8CF9D0D4B847D8464D0CBD6DD">
    <w:name w:val="650676E8CF9D0D4B847D8464D0CBD6DD"/>
  </w:style>
  <w:style w:type="paragraph" w:customStyle="1" w:styleId="AA4D5381DF4C98409803FA6BD5C85380">
    <w:name w:val="AA4D5381DF4C98409803FA6BD5C85380"/>
  </w:style>
  <w:style w:type="paragraph" w:customStyle="1" w:styleId="3AB113DCA001F041882BB6B34E73E0DD">
    <w:name w:val="3AB113DCA001F041882BB6B34E73E0DD"/>
  </w:style>
  <w:style w:type="paragraph" w:customStyle="1" w:styleId="369462D922A64045A0A769EC14EE1047">
    <w:name w:val="369462D922A64045A0A769EC14EE1047"/>
  </w:style>
  <w:style w:type="paragraph" w:customStyle="1" w:styleId="EB9470F59209B741893779D16B698D57">
    <w:name w:val="EB9470F59209B741893779D16B698D57"/>
  </w:style>
  <w:style w:type="paragraph" w:customStyle="1" w:styleId="55C5CC38DC3F6644889A638C82957055">
    <w:name w:val="55C5CC38DC3F6644889A638C82957055"/>
  </w:style>
  <w:style w:type="paragraph" w:customStyle="1" w:styleId="670D18DBDEE4AA48A9169667F0695FF5">
    <w:name w:val="670D18DBDEE4AA48A9169667F0695FF5"/>
  </w:style>
  <w:style w:type="paragraph" w:customStyle="1" w:styleId="525BE16082CB4747A3FB2F3575CD4214">
    <w:name w:val="525BE16082CB4747A3FB2F3575CD4214"/>
  </w:style>
  <w:style w:type="paragraph" w:customStyle="1" w:styleId="11904C35F170F44BBE133C396AFA63F7">
    <w:name w:val="11904C35F170F44BBE133C396AFA63F7"/>
  </w:style>
  <w:style w:type="paragraph" w:customStyle="1" w:styleId="38F4CC8BD66EE943BADAF523DF621278">
    <w:name w:val="38F4CC8BD66EE943BADAF523DF621278"/>
  </w:style>
  <w:style w:type="paragraph" w:customStyle="1" w:styleId="3D9362D4A6752149ABB4CC80A9EBC4D3">
    <w:name w:val="3D9362D4A6752149ABB4CC80A9EBC4D3"/>
  </w:style>
  <w:style w:type="paragraph" w:customStyle="1" w:styleId="339298122947DC4587365F0902732CCD">
    <w:name w:val="339298122947DC4587365F0902732CCD"/>
  </w:style>
  <w:style w:type="paragraph" w:customStyle="1" w:styleId="B9246F4A1AE1C64CB59C9B51C067A463">
    <w:name w:val="B9246F4A1AE1C64CB59C9B51C067A463"/>
  </w:style>
  <w:style w:type="paragraph" w:customStyle="1" w:styleId="F98A48D0D01835458EFD734516A1095D">
    <w:name w:val="F98A48D0D01835458EFD734516A1095D"/>
  </w:style>
  <w:style w:type="paragraph" w:customStyle="1" w:styleId="90FB4BDF5153CC4282B620DC936C5DDF">
    <w:name w:val="90FB4BDF5153CC4282B620DC936C5DDF"/>
  </w:style>
  <w:style w:type="paragraph" w:customStyle="1" w:styleId="400D35E216865D4FA5AFB70DAA0BCE9F">
    <w:name w:val="400D35E216865D4FA5AFB70DAA0BCE9F"/>
  </w:style>
  <w:style w:type="paragraph" w:customStyle="1" w:styleId="03B95AAF4BDEF14E86F9126D64A2070F">
    <w:name w:val="03B95AAF4BDEF14E86F9126D64A2070F"/>
  </w:style>
  <w:style w:type="paragraph" w:customStyle="1" w:styleId="FDE65CE076C03841AB429EF3EABA1D47">
    <w:name w:val="FDE65CE076C03841AB429EF3EABA1D47"/>
  </w:style>
  <w:style w:type="paragraph" w:customStyle="1" w:styleId="F240E235BF38B341855BBE00C0260B1F">
    <w:name w:val="F240E235BF38B341855BBE00C0260B1F"/>
  </w:style>
  <w:style w:type="paragraph" w:customStyle="1" w:styleId="57738E4BE8D23E41AA488F06CA565D8C">
    <w:name w:val="57738E4BE8D23E41AA488F06CA565D8C"/>
  </w:style>
  <w:style w:type="paragraph" w:customStyle="1" w:styleId="C74F7F65ED21C04BBDD5673EBF956FE5">
    <w:name w:val="C74F7F65ED21C04BBDD5673EBF956FE5"/>
  </w:style>
  <w:style w:type="paragraph" w:customStyle="1" w:styleId="F7C2226A3A876E41A0AED7BDA137072F">
    <w:name w:val="F7C2226A3A876E41A0AED7BDA137072F"/>
  </w:style>
  <w:style w:type="paragraph" w:customStyle="1" w:styleId="830DF898EF2B55429F79DDDD4D2498FA">
    <w:name w:val="830DF898EF2B55429F79DDDD4D2498FA"/>
  </w:style>
  <w:style w:type="paragraph" w:customStyle="1" w:styleId="7942444EDF8F4E40B84C83CED24DC66C">
    <w:name w:val="7942444EDF8F4E40B84C83CED24DC66C"/>
  </w:style>
  <w:style w:type="paragraph" w:customStyle="1" w:styleId="11AD860264626F499180BD69557EF643">
    <w:name w:val="11AD860264626F499180BD69557EF643"/>
  </w:style>
  <w:style w:type="paragraph" w:customStyle="1" w:styleId="F10DA2C8BEDD9344BDA52D939E4CA2C7">
    <w:name w:val="F10DA2C8BEDD9344BDA52D939E4CA2C7"/>
  </w:style>
  <w:style w:type="paragraph" w:customStyle="1" w:styleId="DD1282CC8DA70140B07E57BB7663B99F">
    <w:name w:val="DD1282CC8DA70140B07E57BB7663B99F"/>
  </w:style>
  <w:style w:type="paragraph" w:customStyle="1" w:styleId="79BD46BD0DF49243B338D32C3DC2D9EC">
    <w:name w:val="79BD46BD0DF49243B338D32C3DC2D9EC"/>
  </w:style>
  <w:style w:type="paragraph" w:customStyle="1" w:styleId="6A3268C2A75D8F439FD8A75E6A1A81B8">
    <w:name w:val="6A3268C2A75D8F439FD8A75E6A1A81B8"/>
  </w:style>
  <w:style w:type="paragraph" w:customStyle="1" w:styleId="2F48B677B4F99F449BD5293BC14B5D05">
    <w:name w:val="2F48B677B4F99F449BD5293BC14B5D05"/>
  </w:style>
  <w:style w:type="paragraph" w:customStyle="1" w:styleId="41564AD83F3D0A44918008F8AC1E3302">
    <w:name w:val="41564AD83F3D0A44918008F8AC1E3302"/>
  </w:style>
  <w:style w:type="paragraph" w:customStyle="1" w:styleId="C1C9CFC6AE0E824EAAA9754E974D6CC9">
    <w:name w:val="C1C9CFC6AE0E824EAAA9754E974D6CC9"/>
  </w:style>
  <w:style w:type="paragraph" w:customStyle="1" w:styleId="7523354483DA264BB8F3E5E4B79E553F">
    <w:name w:val="7523354483DA264BB8F3E5E4B79E553F"/>
  </w:style>
  <w:style w:type="paragraph" w:customStyle="1" w:styleId="140E687BA18E684FA7199DE000B09FF5">
    <w:name w:val="140E687BA18E684FA7199DE000B09FF5"/>
  </w:style>
  <w:style w:type="paragraph" w:customStyle="1" w:styleId="C2C5954CDD712447B24D11ABF33687BA">
    <w:name w:val="C2C5954CDD712447B24D11ABF33687BA"/>
  </w:style>
  <w:style w:type="paragraph" w:customStyle="1" w:styleId="6A5948CE2A4ADA4288BE0D0D4A3FDFB3">
    <w:name w:val="6A5948CE2A4ADA4288BE0D0D4A3FDFB3"/>
  </w:style>
  <w:style w:type="paragraph" w:customStyle="1" w:styleId="70027D8938022E42B55C308F940BC0F0">
    <w:name w:val="70027D8938022E42B55C308F940BC0F0"/>
  </w:style>
  <w:style w:type="paragraph" w:customStyle="1" w:styleId="F94433065FCCBA44B9B55C02F98A461A">
    <w:name w:val="F94433065FCCBA44B9B55C02F98A461A"/>
  </w:style>
  <w:style w:type="paragraph" w:customStyle="1" w:styleId="4F725EBBDC22BE40BF495B70940F43F1">
    <w:name w:val="4F725EBBDC22BE40BF495B70940F43F1"/>
  </w:style>
  <w:style w:type="paragraph" w:customStyle="1" w:styleId="6E2AC05DEA9D604D952AA949B993BAE8">
    <w:name w:val="6E2AC05DEA9D604D952AA949B993BAE8"/>
  </w:style>
  <w:style w:type="paragraph" w:customStyle="1" w:styleId="24CC88187288254FAC16C6D0239AFBFD">
    <w:name w:val="24CC88187288254FAC16C6D0239AFBFD"/>
  </w:style>
  <w:style w:type="paragraph" w:customStyle="1" w:styleId="E7855FE4B1AB854B86FC103A80613EF8">
    <w:name w:val="E7855FE4B1AB854B86FC103A80613EF8"/>
  </w:style>
  <w:style w:type="paragraph" w:customStyle="1" w:styleId="658BFDB1888EBC4B8AACD20391D30786">
    <w:name w:val="658BFDB1888EBC4B8AACD20391D30786"/>
  </w:style>
  <w:style w:type="paragraph" w:customStyle="1" w:styleId="1D374454DC5EB34692BBCEF791E9CAFD">
    <w:name w:val="1D374454DC5EB34692BBCEF791E9CAFD"/>
  </w:style>
  <w:style w:type="paragraph" w:customStyle="1" w:styleId="D7756781D136D74EA8CC9095DB05D23E">
    <w:name w:val="D7756781D136D74EA8CC9095DB05D23E"/>
  </w:style>
  <w:style w:type="paragraph" w:customStyle="1" w:styleId="3EAF7F8F87BD3F4482F301D5E00888E3">
    <w:name w:val="3EAF7F8F87BD3F4482F301D5E00888E3"/>
  </w:style>
  <w:style w:type="paragraph" w:customStyle="1" w:styleId="93F314C29BE8D345A662C77756A8A7BE">
    <w:name w:val="93F314C29BE8D345A662C77756A8A7BE"/>
  </w:style>
  <w:style w:type="paragraph" w:customStyle="1" w:styleId="2150132FCACA7944A1A2B996D17E5476">
    <w:name w:val="2150132FCACA7944A1A2B996D17E5476"/>
  </w:style>
  <w:style w:type="paragraph" w:customStyle="1" w:styleId="12919C8FEEB85446A7F63E14CF03DF60">
    <w:name w:val="12919C8FEEB85446A7F63E14CF03DF60"/>
  </w:style>
  <w:style w:type="paragraph" w:customStyle="1" w:styleId="81F2FE3D3AF7E846B191308F7C8BAFB8">
    <w:name w:val="81F2FE3D3AF7E846B191308F7C8BAFB8"/>
  </w:style>
  <w:style w:type="paragraph" w:customStyle="1" w:styleId="5CB0BFD107F23E448C2B44A9036CC29D">
    <w:name w:val="5CB0BFD107F23E448C2B44A9036CC29D"/>
  </w:style>
  <w:style w:type="paragraph" w:customStyle="1" w:styleId="872A0FB0DC964748BFF6C0EE0D1135A1">
    <w:name w:val="872A0FB0DC964748BFF6C0EE0D1135A1"/>
  </w:style>
  <w:style w:type="paragraph" w:customStyle="1" w:styleId="259ABE1F7433E04B87FFFD78CBE92A8F">
    <w:name w:val="259ABE1F7433E04B87FFFD78CBE92A8F"/>
  </w:style>
  <w:style w:type="paragraph" w:customStyle="1" w:styleId="2C5D7C2FC498F048A17BDAF6EA5FB98C">
    <w:name w:val="2C5D7C2FC498F048A17BDAF6EA5FB98C"/>
  </w:style>
  <w:style w:type="paragraph" w:customStyle="1" w:styleId="633125FA51F6C042ABC645719DF67928">
    <w:name w:val="633125FA51F6C042ABC645719DF67928"/>
  </w:style>
  <w:style w:type="paragraph" w:customStyle="1" w:styleId="B9981F9B5E18E74C8038E5AACABE6704">
    <w:name w:val="B9981F9B5E18E74C8038E5AACABE6704"/>
    <w:rsid w:val="006A137B"/>
  </w:style>
  <w:style w:type="paragraph" w:customStyle="1" w:styleId="AE67B8918C2AC2449B7BE9233400EDD7">
    <w:name w:val="AE67B8918C2AC2449B7BE9233400EDD7"/>
    <w:rsid w:val="006A13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540.327.2377
Email: organic.matters.designs@gmail.com</CompanyPhone>
  <CompanyFax/>
  <CompanyEmail>organic.matters.designs@gmail.com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Sales invoice.dotx</Template>
  <TotalTime>21</TotalTime>
  <Pages>1</Pages>
  <Words>148</Words>
  <Characters>849</Characters>
  <Application>Microsoft Macintosh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Organic Matter(s)</Company>
  <LinksUpToDate>false</LinksUpToDate>
  <CharactersWithSpaces>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Donnie Plumly</dc:creator>
  <cp:keywords/>
  <cp:lastModifiedBy>Donnie Plumly</cp:lastModifiedBy>
  <cp:revision>8</cp:revision>
  <cp:lastPrinted>2006-08-01T17:47:00Z</cp:lastPrinted>
  <dcterms:created xsi:type="dcterms:W3CDTF">2018-06-02T20:43:00Z</dcterms:created>
  <dcterms:modified xsi:type="dcterms:W3CDTF">2018-06-03T01:33:00Z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95;#zwd120;#448;#zwd140;#79;#tpl120</vt:lpwstr>
  </property>
  <property fmtid="{D5CDD505-2E9C-101B-9397-08002B2CF9AE}" pid="8" name="PolicheckCounter">
    <vt:lpwstr>0</vt:lpwstr>
  </property>
  <property fmtid="{D5CDD505-2E9C-101B-9397-08002B2CF9AE}" pid="9" name="APTrustLevel">
    <vt:r8>1</vt:r8>
  </property>
</Properties>
</file>