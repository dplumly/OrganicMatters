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591"/>
        <w:gridCol w:w="5209"/>
      </w:tblGrid>
      <w:tr w:rsidR="007D2CAC" w14:paraId="7875608E" w14:textId="77777777" w:rsidTr="00A253A9">
        <w:tc>
          <w:tcPr>
            <w:tcW w:w="5412" w:type="dxa"/>
            <w:tcMar>
              <w:left w:w="115" w:type="dxa"/>
              <w:right w:w="115" w:type="dxa"/>
            </w:tcMar>
          </w:tcPr>
          <w:p w14:paraId="6F8D358E" w14:textId="4EDE798B" w:rsidR="000B17E1" w:rsidRDefault="007D2CAC" w:rsidP="004913F8">
            <w:pPr>
              <w:pStyle w:val="Slogan"/>
            </w:pPr>
            <w:r>
              <w:rPr>
                <w:noProof/>
                <w:lang w:eastAsia="zh-CN"/>
              </w:rPr>
              <w:drawing>
                <wp:inline distT="0" distB="0" distL="0" distR="0" wp14:anchorId="099F2A20" wp14:editId="3A1FD149">
                  <wp:extent cx="3404235" cy="5787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c Matter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90" cy="631514"/>
                          </a:xfrm>
                          <a:prstGeom prst="rect">
                            <a:avLst/>
                          </a:prstGeom>
                        </pic:spPr>
                      </pic:pic>
                    </a:graphicData>
                  </a:graphic>
                </wp:inline>
              </w:drawing>
            </w:r>
          </w:p>
          <w:p w14:paraId="0E8C68BF" w14:textId="77777777" w:rsidR="004913F8" w:rsidRDefault="004913F8" w:rsidP="009467BD">
            <w:r>
              <w:t>3310 Lewis Ave</w:t>
            </w:r>
          </w:p>
          <w:p w14:paraId="7C1E4403" w14:textId="761E18C0" w:rsidR="004913F8" w:rsidRDefault="004913F8" w:rsidP="009467BD">
            <w:r>
              <w:t>Signal Hill, CA 90755</w:t>
            </w:r>
          </w:p>
          <w:p w14:paraId="174C7E87" w14:textId="77777777" w:rsidR="000B17E1" w:rsidRDefault="00797500" w:rsidP="009467BD">
            <w:sdt>
              <w:sdtPr>
                <w:alias w:val="Phone:"/>
                <w:tag w:val="Phone:"/>
                <w:id w:val="-1328971750"/>
                <w:placeholder>
                  <w:docPart w:val="9E0438D7EE66D146B21D599E5BD2C439"/>
                </w:placeholder>
                <w:temporary/>
                <w:showingPlcHdr/>
                <w15:appearance w15:val="hidden"/>
              </w:sdtPr>
              <w:sdtEndPr/>
              <w:sdtContent>
                <w:r w:rsidR="00F75FAE">
                  <w:t>Phone</w:t>
                </w:r>
              </w:sdtContent>
            </w:sdt>
            <w:r w:rsidR="00A253A9">
              <w:t>:</w:t>
            </w:r>
            <w:r w:rsidR="006B4C5A">
              <w:t xml:space="preserve"> </w:t>
            </w:r>
            <w:sdt>
              <w:sdtPr>
                <w:alias w:val="Enter company phone:"/>
                <w:tag w:val="Enter company phone:"/>
                <w:id w:val="241333419"/>
                <w:placeholder>
                  <w:docPart w:val="B43A78ADDFC5DD448B331BEFE84FD4BA"/>
                </w:placeholder>
                <w:dataBinding w:prefixMappings="xmlns:ns0='http://schemas.microsoft.com/office/2006/coverPageProps'" w:xpath="/ns0:CoverPageProperties[1]/ns0:CompanyPhone[1]" w:storeItemID="{55AF091B-3C7A-41E3-B477-F2FDAA23CFDA}"/>
                <w15:appearance w15:val="hidden"/>
                <w:text w:multiLine="1"/>
              </w:sdtPr>
              <w:sdtEndPr/>
              <w:sdtContent>
                <w:r w:rsidR="009467BD">
                  <w:t>540.327.2377</w:t>
                </w:r>
              </w:sdtContent>
            </w:sdt>
          </w:p>
        </w:tc>
        <w:tc>
          <w:tcPr>
            <w:tcW w:w="5388" w:type="dxa"/>
            <w:tcMar>
              <w:left w:w="0" w:type="dxa"/>
              <w:righ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voice title, number and date information table"/>
            </w:tblPr>
            <w:tblGrid>
              <w:gridCol w:w="5209"/>
            </w:tblGrid>
            <w:tr w:rsidR="00856D18" w14:paraId="1EF62A33" w14:textId="77777777" w:rsidTr="0031549A">
              <w:trPr>
                <w:trHeight w:val="936"/>
              </w:trPr>
              <w:tc>
                <w:tcPr>
                  <w:tcW w:w="5162" w:type="dxa"/>
                </w:tcPr>
                <w:p w14:paraId="6C9EB0EB" w14:textId="77777777" w:rsidR="00856D18" w:rsidRPr="00F35B85" w:rsidRDefault="00797500" w:rsidP="00F35B85">
                  <w:pPr>
                    <w:pStyle w:val="Title"/>
                  </w:pPr>
                  <w:sdt>
                    <w:sdtPr>
                      <w:alias w:val="Enter invoice title:"/>
                      <w:tag w:val="Enter invoice title:"/>
                      <w:id w:val="1393166117"/>
                      <w:placeholder>
                        <w:docPart w:val="1F7F3E5CE2098243ABF01268EE465758"/>
                      </w:placeholder>
                      <w:temporary/>
                      <w:showingPlcHdr/>
                      <w15:appearance w15:val="hidden"/>
                    </w:sdtPr>
                    <w:sdtEndPr/>
                    <w:sdtContent>
                      <w:r w:rsidR="00F75FAE" w:rsidRPr="00F35B85">
                        <w:t>INVOICE</w:t>
                      </w:r>
                    </w:sdtContent>
                  </w:sdt>
                </w:p>
              </w:tc>
            </w:tr>
            <w:tr w:rsidR="00856D18" w14:paraId="120BA45A" w14:textId="77777777" w:rsidTr="0031549A">
              <w:trPr>
                <w:trHeight w:val="936"/>
              </w:trPr>
              <w:tc>
                <w:tcPr>
                  <w:tcW w:w="5162" w:type="dxa"/>
                  <w:vAlign w:val="bottom"/>
                </w:tcPr>
                <w:p w14:paraId="64BD9FB2" w14:textId="77777777" w:rsidR="00856D18" w:rsidRPr="00B1432F" w:rsidRDefault="00797500" w:rsidP="00B1432F">
                  <w:pPr>
                    <w:pStyle w:val="Heading2"/>
                  </w:pPr>
                  <w:sdt>
                    <w:sdtPr>
                      <w:alias w:val="Invoice:"/>
                      <w:tag w:val="Invoice:"/>
                      <w:id w:val="1247303039"/>
                      <w:placeholder>
                        <w:docPart w:val="19EC5A55C47CFA4A942FAC65C941775C"/>
                      </w:placeholder>
                      <w:temporary/>
                      <w:showingPlcHdr/>
                      <w15:appearance w15:val="hidden"/>
                    </w:sdtPr>
                    <w:sdtEndPr/>
                    <w:sdtContent>
                      <w:r w:rsidR="00F75FAE" w:rsidRPr="00B1432F">
                        <w:t>Invoice</w:t>
                      </w:r>
                    </w:sdtContent>
                  </w:sdt>
                  <w:r w:rsidR="00856D18" w:rsidRPr="00B1432F">
                    <w:t xml:space="preserve"> #</w:t>
                  </w:r>
                  <w:sdt>
                    <w:sdtPr>
                      <w:alias w:val="Enter invoice number:"/>
                      <w:tag w:val="Enter invoice number:"/>
                      <w:id w:val="241333446"/>
                      <w:placeholder>
                        <w:docPart w:val="A0906FF0B200B54FABAEBE7360089DB5"/>
                      </w:placeholder>
                      <w:temporary/>
                      <w:showingPlcHdr/>
                      <w15:appearance w15:val="hidden"/>
                    </w:sdtPr>
                    <w:sdtEndPr/>
                    <w:sdtContent>
                      <w:r w:rsidR="00856D18" w:rsidRPr="00B1432F">
                        <w:t>100</w:t>
                      </w:r>
                    </w:sdtContent>
                  </w:sdt>
                </w:p>
                <w:p w14:paraId="59A46035" w14:textId="77777777" w:rsidR="00856D18" w:rsidRDefault="00797500" w:rsidP="00B1432F">
                  <w:pPr>
                    <w:pStyle w:val="Heading2"/>
                  </w:pPr>
                  <w:sdt>
                    <w:sdtPr>
                      <w:alias w:val="Date:"/>
                      <w:tag w:val="Date:"/>
                      <w:id w:val="-14149049"/>
                      <w:placeholder>
                        <w:docPart w:val="5B5BA4D3E413804CA8055F27789CC531"/>
                      </w:placeholder>
                      <w:temporary/>
                      <w:showingPlcHdr/>
                      <w15:appearance w15:val="hidden"/>
                    </w:sdtPr>
                    <w:sdtEndPr/>
                    <w:sdtContent>
                      <w:r w:rsidR="00F75FAE" w:rsidRPr="00B1432F">
                        <w:t>Date</w:t>
                      </w:r>
                    </w:sdtContent>
                  </w:sdt>
                  <w:r w:rsidR="00856D18" w:rsidRPr="00B1432F">
                    <w:t xml:space="preserve">: </w:t>
                  </w:r>
                  <w:sdt>
                    <w:sdtPr>
                      <w:alias w:val="Enter date:"/>
                      <w:tag w:val="Enter date:"/>
                      <w:id w:val="417982532"/>
                      <w:placeholder>
                        <w:docPart w:val="D8236E0B2BC4234C94EE871C953AD27A"/>
                      </w:placeholder>
                      <w:temporary/>
                      <w:showingPlcHdr/>
                      <w15:appearance w15:val="hidden"/>
                    </w:sdtPr>
                    <w:sdtEndPr/>
                    <w:sdtContent>
                      <w:r w:rsidR="005C5B97" w:rsidRPr="00B1432F">
                        <w:t>Enter date</w:t>
                      </w:r>
                    </w:sdtContent>
                  </w:sdt>
                </w:p>
              </w:tc>
            </w:tr>
          </w:tbl>
          <w:p w14:paraId="63ACD507" w14:textId="77777777" w:rsidR="000B17E1" w:rsidRDefault="000B17E1">
            <w:pPr>
              <w:pStyle w:val="Heading1"/>
            </w:pPr>
          </w:p>
        </w:tc>
      </w:tr>
    </w:tbl>
    <w:tbl>
      <w:tblPr>
        <w:tblW w:w="5000" w:type="pct"/>
        <w:tblCellMar>
          <w:left w:w="115" w:type="dxa"/>
          <w:bottom w:w="5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6638B3AE" w14:textId="77777777" w:rsidTr="00A253A9">
        <w:trPr>
          <w:trHeight w:val="1440"/>
        </w:trPr>
        <w:tc>
          <w:tcPr>
            <w:tcW w:w="5400" w:type="dxa"/>
          </w:tcPr>
          <w:p w14:paraId="609CBBEB" w14:textId="77777777" w:rsidR="00D060E7" w:rsidRDefault="00D060E7" w:rsidP="00D060E7">
            <w:pPr>
              <w:pStyle w:val="Heading3"/>
            </w:pPr>
          </w:p>
          <w:p w14:paraId="441DD8BB" w14:textId="69D14EE8" w:rsidR="00D060E7" w:rsidRDefault="00D060E7" w:rsidP="00D060E7">
            <w:pPr>
              <w:pStyle w:val="Heading3"/>
            </w:pPr>
            <w:r>
              <w:t>Bill to:</w:t>
            </w:r>
          </w:p>
          <w:p w14:paraId="481047E3" w14:textId="77777777" w:rsidR="00D060E7" w:rsidRDefault="00D060E7" w:rsidP="00D060E7">
            <w:r>
              <w:t>Marilyn Scott</w:t>
            </w:r>
          </w:p>
          <w:p w14:paraId="33A2B405" w14:textId="77777777" w:rsidR="00D060E7" w:rsidRDefault="00D060E7" w:rsidP="00D060E7">
            <w:r>
              <w:t>4205 Hunter Green Court</w:t>
            </w:r>
          </w:p>
          <w:p w14:paraId="03E0F485" w14:textId="77777777" w:rsidR="00D060E7" w:rsidRDefault="00D060E7" w:rsidP="00D060E7">
            <w:r>
              <w:t>Richmond, VA 23294</w:t>
            </w:r>
          </w:p>
          <w:p w14:paraId="7FAE8373" w14:textId="6A6C57E3" w:rsidR="000B17E1" w:rsidRDefault="000B17E1" w:rsidP="00D060E7"/>
        </w:tc>
        <w:tc>
          <w:tcPr>
            <w:tcW w:w="5400" w:type="dxa"/>
          </w:tcPr>
          <w:p w14:paraId="6EE288DC" w14:textId="77777777" w:rsidR="00D060E7" w:rsidRDefault="00D060E7" w:rsidP="00B1432F">
            <w:pPr>
              <w:pStyle w:val="Heading3"/>
            </w:pPr>
          </w:p>
          <w:p w14:paraId="64F5C27E" w14:textId="77777777" w:rsidR="000B17E1" w:rsidRDefault="00797500" w:rsidP="00B1432F">
            <w:pPr>
              <w:pStyle w:val="Heading3"/>
            </w:pPr>
            <w:sdt>
              <w:sdtPr>
                <w:alias w:val="Ship to:"/>
                <w:tag w:val="Ship to:"/>
                <w:id w:val="900876389"/>
                <w:placeholder>
                  <w:docPart w:val="F9F3909DF453A145811033E8E7EF379E"/>
                </w:placeholder>
                <w:temporary/>
                <w:showingPlcHdr/>
                <w15:appearance w15:val="hidden"/>
              </w:sdtPr>
              <w:sdtEndPr/>
              <w:sdtContent>
                <w:r w:rsidR="00E01E7E">
                  <w:t>Ship To:</w:t>
                </w:r>
              </w:sdtContent>
            </w:sdt>
          </w:p>
          <w:p w14:paraId="235F62E0" w14:textId="5B1FA9D3" w:rsidR="000B17E1" w:rsidRDefault="004913F8" w:rsidP="004913F8">
            <w:r>
              <w:t>Marilyn Scott</w:t>
            </w:r>
          </w:p>
          <w:p w14:paraId="1D60EFC9" w14:textId="3181F6A4" w:rsidR="000B17E1" w:rsidRDefault="004913F8" w:rsidP="004913F8">
            <w:r>
              <w:t>4205 Hunter Green Court</w:t>
            </w:r>
          </w:p>
          <w:p w14:paraId="2ADBC5A4" w14:textId="05618885" w:rsidR="000B17E1" w:rsidRDefault="004913F8" w:rsidP="004913F8">
            <w:r>
              <w:t>Richmond, VA 23294</w:t>
            </w:r>
          </w:p>
          <w:p w14:paraId="4C39F354" w14:textId="48252D03" w:rsidR="000B17E1" w:rsidRDefault="000B17E1" w:rsidP="00D060E7"/>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66ED8E71" w14:textId="77777777" w:rsidTr="00A253A9">
        <w:trPr>
          <w:trHeight w:val="864"/>
        </w:trPr>
        <w:tc>
          <w:tcPr>
            <w:tcW w:w="10800" w:type="dxa"/>
            <w:tcMar>
              <w:top w:w="72" w:type="dxa"/>
              <w:left w:w="115" w:type="dxa"/>
              <w:right w:w="115" w:type="dxa"/>
            </w:tcMar>
          </w:tcPr>
          <w:p w14:paraId="28521612" w14:textId="77777777" w:rsidR="00856D18" w:rsidRDefault="00797500" w:rsidP="00B1432F">
            <w:pPr>
              <w:pStyle w:val="Heading3"/>
            </w:pPr>
            <w:sdt>
              <w:sdtPr>
                <w:alias w:val="Comments or special instructions:"/>
                <w:tag w:val="Comments or special instructions:"/>
                <w:id w:val="-1196002635"/>
                <w:placeholder>
                  <w:docPart w:val="D8D211D34AE03846BBE3C3E1FBB5288F"/>
                </w:placeholder>
                <w:temporary/>
                <w:showingPlcHdr/>
                <w15:appearance w15:val="hidden"/>
              </w:sdtPr>
              <w:sdtEndPr/>
              <w:sdtContent>
                <w:r w:rsidR="00F75FAE">
                  <w:t>Comments or special instructions:</w:t>
                </w:r>
              </w:sdtContent>
            </w:sdt>
          </w:p>
          <w:p w14:paraId="70256DAE" w14:textId="77777777" w:rsidR="0070247A" w:rsidRDefault="00797500" w:rsidP="0070247A">
            <w:sdt>
              <w:sdtPr>
                <w:alias w:val="Enter your comments:"/>
                <w:tag w:val="Enter your comments:"/>
                <w:id w:val="241333528"/>
                <w:placeholder>
                  <w:docPart w:val="8B37B8398AF92D40B0CEFA89B83F90E1"/>
                </w:placeholder>
                <w:temporary/>
                <w:showingPlcHdr/>
                <w15:appearance w15:val="hidden"/>
              </w:sdtPr>
              <w:sdtEndPr/>
              <w:sdtContent>
                <w:r w:rsidR="00856D18">
                  <w:t>Your comments</w:t>
                </w:r>
              </w:sdtContent>
            </w:sdt>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053A9705" w14:textId="77777777" w:rsidTr="005524FD">
        <w:trPr>
          <w:cantSplit/>
        </w:trPr>
        <w:tc>
          <w:tcPr>
            <w:tcW w:w="1889" w:type="dxa"/>
            <w:tcBorders>
              <w:top w:val="single" w:sz="12" w:space="0" w:color="auto"/>
            </w:tcBorders>
            <w:shd w:val="clear" w:color="auto" w:fill="auto"/>
            <w:vAlign w:val="center"/>
          </w:tcPr>
          <w:p w14:paraId="427E63FC" w14:textId="77777777" w:rsidR="000B17E1" w:rsidRPr="00B15E47" w:rsidRDefault="00797500" w:rsidP="00B15E47">
            <w:pPr>
              <w:pStyle w:val="Heading4"/>
            </w:pPr>
            <w:sdt>
              <w:sdtPr>
                <w:alias w:val="Salesperson:"/>
                <w:tag w:val="Salesperson:"/>
                <w:id w:val="-888959213"/>
                <w:placeholder>
                  <w:docPart w:val="CEC5E9D07547C44CBEB98B4699C6D407"/>
                </w:placeholder>
                <w:temporary/>
                <w:showingPlcHdr/>
                <w15:appearance w15:val="hidden"/>
              </w:sdtPr>
              <w:sdtEndPr/>
              <w:sdtContent>
                <w:r w:rsidR="00F75FAE" w:rsidRPr="00B15E47">
                  <w:t>SALESPERSON</w:t>
                </w:r>
              </w:sdtContent>
            </w:sdt>
          </w:p>
        </w:tc>
        <w:tc>
          <w:tcPr>
            <w:tcW w:w="2156" w:type="dxa"/>
            <w:tcBorders>
              <w:top w:val="single" w:sz="12" w:space="0" w:color="auto"/>
            </w:tcBorders>
            <w:shd w:val="clear" w:color="auto" w:fill="auto"/>
            <w:vAlign w:val="center"/>
          </w:tcPr>
          <w:p w14:paraId="05CE99B6" w14:textId="77777777" w:rsidR="000B17E1" w:rsidRPr="00B15E47" w:rsidRDefault="00797500" w:rsidP="00B15E47">
            <w:pPr>
              <w:pStyle w:val="Heading4"/>
            </w:pPr>
            <w:sdt>
              <w:sdtPr>
                <w:alias w:val="Purchase order number:"/>
                <w:tag w:val="Purchase order number:"/>
                <w:id w:val="-886022052"/>
                <w:placeholder>
                  <w:docPart w:val="203C0E2946E2F84AB3A068E5A9CD351B"/>
                </w:placeholder>
                <w:temporary/>
                <w:showingPlcHdr/>
                <w15:appearance w15:val="hidden"/>
              </w:sdtPr>
              <w:sdtEndPr/>
              <w:sdtContent>
                <w:r w:rsidR="00F75FAE" w:rsidRPr="00B15E47">
                  <w:t>P.O. NUMBER</w:t>
                </w:r>
              </w:sdtContent>
            </w:sdt>
          </w:p>
        </w:tc>
        <w:tc>
          <w:tcPr>
            <w:tcW w:w="1980" w:type="dxa"/>
            <w:tcBorders>
              <w:top w:val="single" w:sz="12" w:space="0" w:color="auto"/>
            </w:tcBorders>
            <w:vAlign w:val="center"/>
          </w:tcPr>
          <w:p w14:paraId="61EB8274" w14:textId="77777777" w:rsidR="000B17E1" w:rsidRPr="00B15E47" w:rsidRDefault="00797500" w:rsidP="00B15E47">
            <w:pPr>
              <w:pStyle w:val="Heading4"/>
            </w:pPr>
            <w:sdt>
              <w:sdtPr>
                <w:alias w:val="Requisitioner:"/>
                <w:tag w:val="Requisitioner:"/>
                <w:id w:val="-1236234603"/>
                <w:placeholder>
                  <w:docPart w:val="3631A120A2E7FB4BA6A2C625B961A37A"/>
                </w:placeholder>
                <w:temporary/>
                <w:showingPlcHdr/>
                <w15:appearance w15:val="hidden"/>
              </w:sdtPr>
              <w:sdtEndPr/>
              <w:sdtContent>
                <w:r w:rsidR="00F75FAE" w:rsidRPr="00B15E47">
                  <w:t>REQUISITIONER</w:t>
                </w:r>
              </w:sdtContent>
            </w:sdt>
          </w:p>
        </w:tc>
        <w:tc>
          <w:tcPr>
            <w:tcW w:w="1530" w:type="dxa"/>
            <w:tcBorders>
              <w:top w:val="single" w:sz="12" w:space="0" w:color="auto"/>
            </w:tcBorders>
            <w:vAlign w:val="center"/>
          </w:tcPr>
          <w:p w14:paraId="22F883D8" w14:textId="77777777" w:rsidR="000B17E1" w:rsidRPr="00B15E47" w:rsidRDefault="00797500" w:rsidP="00B15E47">
            <w:pPr>
              <w:pStyle w:val="Heading4"/>
            </w:pPr>
            <w:sdt>
              <w:sdtPr>
                <w:alias w:val="Shipped via:"/>
                <w:tag w:val="Shipped via:"/>
                <w:id w:val="592506880"/>
                <w:placeholder>
                  <w:docPart w:val="8ED0A3D918600F4E9A7F80F8899B0D86"/>
                </w:placeholder>
                <w:temporary/>
                <w:showingPlcHdr/>
                <w15:appearance w15:val="hidden"/>
              </w:sdtPr>
              <w:sdtEndPr/>
              <w:sdtContent>
                <w:r w:rsidR="00F75FAE" w:rsidRPr="00B15E47">
                  <w:t>SHIPPED VIA</w:t>
                </w:r>
              </w:sdtContent>
            </w:sdt>
          </w:p>
        </w:tc>
        <w:tc>
          <w:tcPr>
            <w:tcW w:w="1530" w:type="dxa"/>
            <w:tcBorders>
              <w:top w:val="single" w:sz="12" w:space="0" w:color="auto"/>
            </w:tcBorders>
            <w:vAlign w:val="center"/>
          </w:tcPr>
          <w:p w14:paraId="32E6B7EE" w14:textId="77777777" w:rsidR="000B17E1" w:rsidRPr="00B15E47" w:rsidRDefault="00797500" w:rsidP="00B15E47">
            <w:pPr>
              <w:pStyle w:val="Heading4"/>
            </w:pPr>
            <w:sdt>
              <w:sdtPr>
                <w:alias w:val="Enter free on board point:"/>
                <w:tag w:val="Enter free on board point:"/>
                <w:id w:val="-727001775"/>
                <w:placeholder>
                  <w:docPart w:val="DDD7DD4082F06C48A053A6CD492A2F82"/>
                </w:placeholder>
                <w:temporary/>
                <w:showingPlcHdr/>
                <w15:appearance w15:val="hidden"/>
              </w:sdtPr>
              <w:sdtEndPr/>
              <w:sdtContent>
                <w:r w:rsidR="00F75FAE" w:rsidRPr="00B15E47">
                  <w:t>F.O.B. POINT</w:t>
                </w:r>
              </w:sdtContent>
            </w:sdt>
          </w:p>
        </w:tc>
        <w:tc>
          <w:tcPr>
            <w:tcW w:w="1705" w:type="dxa"/>
            <w:tcBorders>
              <w:top w:val="single" w:sz="12" w:space="0" w:color="auto"/>
            </w:tcBorders>
            <w:vAlign w:val="center"/>
          </w:tcPr>
          <w:p w14:paraId="582B03B8" w14:textId="77777777" w:rsidR="000B17E1" w:rsidRPr="00B15E47" w:rsidRDefault="00797500" w:rsidP="00B15E47">
            <w:pPr>
              <w:pStyle w:val="Heading4"/>
            </w:pPr>
            <w:sdt>
              <w:sdtPr>
                <w:alias w:val="Enter quotation terms:"/>
                <w:tag w:val="Enter quotation terms:"/>
                <w:id w:val="-1712416435"/>
                <w:placeholder>
                  <w:docPart w:val="3907CCAC216E274297AB3734239A0CA0"/>
                </w:placeholder>
                <w:temporary/>
                <w:showingPlcHdr/>
                <w15:appearance w15:val="hidden"/>
              </w:sdtPr>
              <w:sdtEndPr/>
              <w:sdtContent>
                <w:r w:rsidR="00F75FAE" w:rsidRPr="00B15E47">
                  <w:t>TERMS</w:t>
                </w:r>
              </w:sdtContent>
            </w:sdt>
          </w:p>
        </w:tc>
      </w:tr>
      <w:tr w:rsidR="00F75FAE" w14:paraId="6144E253" w14:textId="77777777" w:rsidTr="005524FD">
        <w:trPr>
          <w:cantSplit/>
        </w:trPr>
        <w:sdt>
          <w:sdtPr>
            <w:alias w:val="Enter here:"/>
            <w:tag w:val="Enter here:"/>
            <w:id w:val="-39976335"/>
            <w:placeholder>
              <w:docPart w:val="054E7F2D77971941A8A81B3636382C9C"/>
            </w:placeholder>
            <w:temporary/>
            <w:showingPlcHdr/>
            <w15:appearance w15:val="hidden"/>
          </w:sdtPr>
          <w:sdtEndPr/>
          <w:sdtContent>
            <w:tc>
              <w:tcPr>
                <w:tcW w:w="1889" w:type="dxa"/>
                <w:shd w:val="clear" w:color="auto" w:fill="auto"/>
                <w:vAlign w:val="center"/>
              </w:tcPr>
              <w:p w14:paraId="33C040E2" w14:textId="77777777" w:rsidR="000B17E1" w:rsidRDefault="0078217D">
                <w:r>
                  <w:t>Enter here</w:t>
                </w:r>
              </w:p>
            </w:tc>
          </w:sdtContent>
        </w:sdt>
        <w:sdt>
          <w:sdtPr>
            <w:alias w:val="Enter here:"/>
            <w:tag w:val="Enter here:"/>
            <w:id w:val="1869330412"/>
            <w:placeholder>
              <w:docPart w:val="C82EED26F70E5E4DB58270BA69D7D598"/>
            </w:placeholder>
            <w:temporary/>
            <w:showingPlcHdr/>
            <w15:appearance w15:val="hidden"/>
          </w:sdtPr>
          <w:sdtEndPr/>
          <w:sdtContent>
            <w:tc>
              <w:tcPr>
                <w:tcW w:w="2156" w:type="dxa"/>
                <w:shd w:val="clear" w:color="auto" w:fill="auto"/>
                <w:vAlign w:val="center"/>
              </w:tcPr>
              <w:p w14:paraId="7185DC11" w14:textId="77777777" w:rsidR="000B17E1" w:rsidRDefault="0078217D">
                <w:r>
                  <w:t>Enter here</w:t>
                </w:r>
              </w:p>
            </w:tc>
          </w:sdtContent>
        </w:sdt>
        <w:sdt>
          <w:sdtPr>
            <w:alias w:val="Enter here:"/>
            <w:tag w:val="Enter here:"/>
            <w:id w:val="-765379210"/>
            <w:placeholder>
              <w:docPart w:val="1ED33A9BBBE46B419786F5EA90862E18"/>
            </w:placeholder>
            <w:temporary/>
            <w:showingPlcHdr/>
            <w15:appearance w15:val="hidden"/>
          </w:sdtPr>
          <w:sdtEndPr/>
          <w:sdtContent>
            <w:tc>
              <w:tcPr>
                <w:tcW w:w="1980" w:type="dxa"/>
                <w:vAlign w:val="center"/>
              </w:tcPr>
              <w:p w14:paraId="37585A55" w14:textId="77777777" w:rsidR="000B17E1" w:rsidRDefault="0078217D">
                <w:r>
                  <w:t>Enter here</w:t>
                </w:r>
              </w:p>
            </w:tc>
          </w:sdtContent>
        </w:sdt>
        <w:sdt>
          <w:sdtPr>
            <w:alias w:val="Enter here:"/>
            <w:tag w:val="Enter here:"/>
            <w:id w:val="-1158216779"/>
            <w:placeholder>
              <w:docPart w:val="932BC1C4D3097949A40E21DA1B110741"/>
            </w:placeholder>
            <w:temporary/>
            <w:showingPlcHdr/>
            <w15:appearance w15:val="hidden"/>
          </w:sdtPr>
          <w:sdtEndPr/>
          <w:sdtContent>
            <w:tc>
              <w:tcPr>
                <w:tcW w:w="1530" w:type="dxa"/>
                <w:vAlign w:val="center"/>
              </w:tcPr>
              <w:p w14:paraId="538E46EB" w14:textId="77777777" w:rsidR="000B17E1" w:rsidRDefault="0078217D">
                <w:r>
                  <w:t>Enter here</w:t>
                </w:r>
              </w:p>
            </w:tc>
          </w:sdtContent>
        </w:sdt>
        <w:sdt>
          <w:sdtPr>
            <w:alias w:val="Enter here:"/>
            <w:tag w:val="Enter here:"/>
            <w:id w:val="-520248820"/>
            <w:placeholder>
              <w:docPart w:val="0AA136D904701B47A149CCE46457EE74"/>
            </w:placeholder>
            <w:temporary/>
            <w:showingPlcHdr/>
            <w15:appearance w15:val="hidden"/>
          </w:sdtPr>
          <w:sdtEndPr/>
          <w:sdtContent>
            <w:tc>
              <w:tcPr>
                <w:tcW w:w="1530" w:type="dxa"/>
                <w:vAlign w:val="center"/>
              </w:tcPr>
              <w:p w14:paraId="14438F9F" w14:textId="77777777" w:rsidR="000B17E1" w:rsidRDefault="0078217D">
                <w:r>
                  <w:t>Enter here</w:t>
                </w:r>
              </w:p>
            </w:tc>
          </w:sdtContent>
        </w:sdt>
        <w:tc>
          <w:tcPr>
            <w:tcW w:w="1705" w:type="dxa"/>
            <w:vAlign w:val="center"/>
          </w:tcPr>
          <w:p w14:paraId="7EE98FF7" w14:textId="77777777" w:rsidR="000B17E1" w:rsidRDefault="00797500" w:rsidP="00710955">
            <w:sdt>
              <w:sdtPr>
                <w:alias w:val="Enter due on recipient:"/>
                <w:tag w:val="Enter due on recipient:"/>
                <w:id w:val="-1809930047"/>
                <w:placeholder>
                  <w:docPart w:val="20D851C8B24BB04F92CA32DFE82EAABB"/>
                </w:placeholder>
                <w:temporary/>
                <w:showingPlcHdr/>
                <w15:appearance w15:val="hidden"/>
              </w:sdtPr>
              <w:sdtEndPr/>
              <w:sdtContent>
                <w:r w:rsidR="00710955">
                  <w:t>Due on receipt</w:t>
                </w:r>
              </w:sdtContent>
            </w:sdt>
          </w:p>
        </w:tc>
      </w:tr>
    </w:tbl>
    <w:p w14:paraId="2AAB8410"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B11EB1C" w14:textId="77777777" w:rsidTr="00362932">
        <w:trPr>
          <w:tblHeader/>
        </w:trPr>
        <w:tc>
          <w:tcPr>
            <w:tcW w:w="1888" w:type="dxa"/>
          </w:tcPr>
          <w:p w14:paraId="10F62199" w14:textId="77777777" w:rsidR="000B17E1" w:rsidRDefault="00797500" w:rsidP="00B62E08">
            <w:pPr>
              <w:pStyle w:val="Heading4"/>
            </w:pPr>
            <w:sdt>
              <w:sdtPr>
                <w:alias w:val="Quantity:"/>
                <w:tag w:val="Quantity:"/>
                <w:id w:val="-1508984698"/>
                <w:placeholder>
                  <w:docPart w:val="F815DA0A46EDB146884530F7EC9EB68F"/>
                </w:placeholder>
                <w:temporary/>
                <w:showingPlcHdr/>
                <w15:appearance w15:val="hidden"/>
              </w:sdtPr>
              <w:sdtEndPr/>
              <w:sdtContent>
                <w:r w:rsidR="00710955">
                  <w:t>QUANTITY</w:t>
                </w:r>
              </w:sdtContent>
            </w:sdt>
          </w:p>
        </w:tc>
        <w:tc>
          <w:tcPr>
            <w:tcW w:w="5667" w:type="dxa"/>
          </w:tcPr>
          <w:p w14:paraId="4D739E82" w14:textId="77777777" w:rsidR="000B17E1" w:rsidRDefault="00797500" w:rsidP="00B62E08">
            <w:pPr>
              <w:pStyle w:val="Heading4"/>
            </w:pPr>
            <w:sdt>
              <w:sdtPr>
                <w:alias w:val="Description:"/>
                <w:tag w:val="Description:"/>
                <w:id w:val="248772286"/>
                <w:placeholder>
                  <w:docPart w:val="3CE44A25175EFB47ABAFE138927FBAFE"/>
                </w:placeholder>
                <w:temporary/>
                <w:showingPlcHdr/>
                <w15:appearance w15:val="hidden"/>
              </w:sdtPr>
              <w:sdtEndPr/>
              <w:sdtContent>
                <w:r w:rsidR="00710955">
                  <w:t>DESCRIPTION</w:t>
                </w:r>
              </w:sdtContent>
            </w:sdt>
          </w:p>
        </w:tc>
        <w:tc>
          <w:tcPr>
            <w:tcW w:w="1530" w:type="dxa"/>
          </w:tcPr>
          <w:p w14:paraId="6794B658" w14:textId="77777777" w:rsidR="000B17E1" w:rsidRDefault="00797500" w:rsidP="00B62E08">
            <w:pPr>
              <w:pStyle w:val="Heading4"/>
            </w:pPr>
            <w:sdt>
              <w:sdtPr>
                <w:alias w:val="Unit price:"/>
                <w:tag w:val="Unit price:"/>
                <w:id w:val="1023050660"/>
                <w:placeholder>
                  <w:docPart w:val="C95067475DD68F41BAEE3C80B90B6B37"/>
                </w:placeholder>
                <w:temporary/>
                <w:showingPlcHdr/>
                <w15:appearance w15:val="hidden"/>
              </w:sdtPr>
              <w:sdtEndPr/>
              <w:sdtContent>
                <w:r w:rsidR="00710955">
                  <w:t>UNIT PRICE</w:t>
                </w:r>
              </w:sdtContent>
            </w:sdt>
          </w:p>
        </w:tc>
        <w:tc>
          <w:tcPr>
            <w:tcW w:w="1705" w:type="dxa"/>
          </w:tcPr>
          <w:p w14:paraId="4F2434FF" w14:textId="77777777" w:rsidR="000B17E1" w:rsidRDefault="00797500" w:rsidP="00B62E08">
            <w:pPr>
              <w:pStyle w:val="Heading4"/>
            </w:pPr>
            <w:sdt>
              <w:sdtPr>
                <w:alias w:val="Total:"/>
                <w:tag w:val="Total:"/>
                <w:id w:val="464622556"/>
                <w:placeholder>
                  <w:docPart w:val="83E459B58D945A458FDECA6B442743D6"/>
                </w:placeholder>
                <w:temporary/>
                <w:showingPlcHdr/>
                <w15:appearance w15:val="hidden"/>
              </w:sdtPr>
              <w:sdtEndPr/>
              <w:sdtContent>
                <w:r w:rsidR="00710955">
                  <w:t>TOTAL</w:t>
                </w:r>
              </w:sdtContent>
            </w:sdt>
          </w:p>
        </w:tc>
      </w:tr>
      <w:bookmarkStart w:id="0" w:name="_GoBack"/>
      <w:tr w:rsidR="000B17E1" w14:paraId="078236A6" w14:textId="77777777" w:rsidTr="009A090A">
        <w:tc>
          <w:tcPr>
            <w:tcW w:w="1888" w:type="dxa"/>
          </w:tcPr>
          <w:p w14:paraId="39756E29" w14:textId="77777777" w:rsidR="000B17E1" w:rsidRDefault="00797500" w:rsidP="009A090A">
            <w:sdt>
              <w:sdtPr>
                <w:alias w:val="Enter quantity 1:"/>
                <w:tag w:val="Enter quantity 1:"/>
                <w:id w:val="-754971609"/>
                <w:placeholder>
                  <w:docPart w:val="3F1478273AACFB47BCAF68DE84596A24"/>
                </w:placeholder>
                <w:temporary/>
                <w:showingPlcHdr/>
                <w15:appearance w15:val="hidden"/>
              </w:sdtPr>
              <w:sdtEndPr/>
              <w:sdtContent>
                <w:r w:rsidR="009C4DBD">
                  <w:t>Quantity 1</w:t>
                </w:r>
              </w:sdtContent>
            </w:sdt>
            <w:bookmarkEnd w:id="0"/>
          </w:p>
        </w:tc>
        <w:sdt>
          <w:sdtPr>
            <w:alias w:val="Enter description:"/>
            <w:tag w:val="Enter description:"/>
            <w:id w:val="1939875099"/>
            <w:placeholder>
              <w:docPart w:val="746F70C352324845A683D6937008BFB0"/>
            </w:placeholder>
            <w:temporary/>
            <w:showingPlcHdr/>
            <w15:appearance w15:val="hidden"/>
          </w:sdtPr>
          <w:sdtEndPr/>
          <w:sdtContent>
            <w:tc>
              <w:tcPr>
                <w:tcW w:w="5667" w:type="dxa"/>
              </w:tcPr>
              <w:p w14:paraId="690FDE54" w14:textId="77777777" w:rsidR="000B17E1" w:rsidRPr="009C4DBD" w:rsidRDefault="009C4DBD" w:rsidP="009A090A">
                <w:r>
                  <w:t>Enter description</w:t>
                </w:r>
              </w:p>
            </w:tc>
          </w:sdtContent>
        </w:sdt>
        <w:sdt>
          <w:sdtPr>
            <w:alias w:val="Enter price:"/>
            <w:tag w:val="Enter price:"/>
            <w:id w:val="1337720826"/>
            <w:placeholder>
              <w:docPart w:val="CDCA503BA0BB364F94EEE4A245472A2C"/>
            </w:placeholder>
            <w:temporary/>
            <w:showingPlcHdr/>
            <w15:appearance w15:val="hidden"/>
          </w:sdtPr>
          <w:sdtEndPr/>
          <w:sdtContent>
            <w:tc>
              <w:tcPr>
                <w:tcW w:w="1530" w:type="dxa"/>
              </w:tcPr>
              <w:p w14:paraId="20D128A4" w14:textId="77777777" w:rsidR="000B17E1" w:rsidRDefault="009C4DBD" w:rsidP="009A090A">
                <w:pPr>
                  <w:jc w:val="right"/>
                </w:pPr>
                <w:r>
                  <w:t>Enter price</w:t>
                </w:r>
              </w:p>
            </w:tc>
          </w:sdtContent>
        </w:sdt>
        <w:sdt>
          <w:sdtPr>
            <w:alias w:val="Enter total:"/>
            <w:tag w:val="Enter total:"/>
            <w:id w:val="793556930"/>
            <w:placeholder>
              <w:docPart w:val="650676E8CF9D0D4B847D8464D0CBD6DD"/>
            </w:placeholder>
            <w:temporary/>
            <w:showingPlcHdr/>
            <w15:appearance w15:val="hidden"/>
          </w:sdtPr>
          <w:sdtEndPr/>
          <w:sdtContent>
            <w:tc>
              <w:tcPr>
                <w:tcW w:w="1705" w:type="dxa"/>
              </w:tcPr>
              <w:p w14:paraId="1310D32E" w14:textId="77777777" w:rsidR="000B17E1" w:rsidRDefault="009C4DBD" w:rsidP="009A090A">
                <w:pPr>
                  <w:jc w:val="right"/>
                </w:pPr>
                <w:r>
                  <w:t>Enter total</w:t>
                </w:r>
              </w:p>
            </w:tc>
          </w:sdtContent>
        </w:sdt>
      </w:tr>
      <w:tr w:rsidR="009C4DBD" w14:paraId="5C6DE91B" w14:textId="77777777" w:rsidTr="009A090A">
        <w:tc>
          <w:tcPr>
            <w:tcW w:w="1888" w:type="dxa"/>
          </w:tcPr>
          <w:p w14:paraId="297734DB" w14:textId="77777777" w:rsidR="009C4DBD" w:rsidRDefault="00797500" w:rsidP="009A090A">
            <w:sdt>
              <w:sdtPr>
                <w:alias w:val="Enter quantity 2:"/>
                <w:tag w:val="Enter quantity 2:"/>
                <w:id w:val="639539281"/>
                <w:placeholder>
                  <w:docPart w:val="AA4D5381DF4C98409803FA6BD5C85380"/>
                </w:placeholder>
                <w:temporary/>
                <w:showingPlcHdr/>
                <w15:appearance w15:val="hidden"/>
              </w:sdtPr>
              <w:sdtEndPr/>
              <w:sdtContent>
                <w:r w:rsidR="009C4DBD">
                  <w:t>Quantity 2</w:t>
                </w:r>
              </w:sdtContent>
            </w:sdt>
          </w:p>
        </w:tc>
        <w:sdt>
          <w:sdtPr>
            <w:alias w:val="Enter description:"/>
            <w:tag w:val="Enter description:"/>
            <w:id w:val="704450083"/>
            <w:placeholder>
              <w:docPart w:val="3AB113DCA001F041882BB6B34E73E0DD"/>
            </w:placeholder>
            <w:temporary/>
            <w:showingPlcHdr/>
            <w15:appearance w15:val="hidden"/>
          </w:sdtPr>
          <w:sdtEndPr/>
          <w:sdtContent>
            <w:tc>
              <w:tcPr>
                <w:tcW w:w="5667" w:type="dxa"/>
              </w:tcPr>
              <w:p w14:paraId="5D337206" w14:textId="77777777" w:rsidR="009C4DBD" w:rsidRPr="009C4DBD" w:rsidRDefault="009C4DBD" w:rsidP="009A090A">
                <w:r>
                  <w:t>Enter description</w:t>
                </w:r>
              </w:p>
            </w:tc>
          </w:sdtContent>
        </w:sdt>
        <w:sdt>
          <w:sdtPr>
            <w:alias w:val="Enter price:"/>
            <w:tag w:val="Enter price:"/>
            <w:id w:val="-583224394"/>
            <w:placeholder>
              <w:docPart w:val="369462D922A64045A0A769EC14EE1047"/>
            </w:placeholder>
            <w:temporary/>
            <w:showingPlcHdr/>
            <w15:appearance w15:val="hidden"/>
          </w:sdtPr>
          <w:sdtEndPr/>
          <w:sdtContent>
            <w:tc>
              <w:tcPr>
                <w:tcW w:w="1530" w:type="dxa"/>
              </w:tcPr>
              <w:p w14:paraId="19AA406D" w14:textId="77777777" w:rsidR="009C4DBD" w:rsidRDefault="009C4DBD" w:rsidP="009A090A">
                <w:pPr>
                  <w:jc w:val="right"/>
                </w:pPr>
                <w:r>
                  <w:t>Enter price</w:t>
                </w:r>
              </w:p>
            </w:tc>
          </w:sdtContent>
        </w:sdt>
        <w:sdt>
          <w:sdtPr>
            <w:alias w:val="Enter total:"/>
            <w:tag w:val="Enter total:"/>
            <w:id w:val="463002499"/>
            <w:placeholder>
              <w:docPart w:val="EB9470F59209B741893779D16B698D57"/>
            </w:placeholder>
            <w:temporary/>
            <w:showingPlcHdr/>
            <w15:appearance w15:val="hidden"/>
          </w:sdtPr>
          <w:sdtEndPr/>
          <w:sdtContent>
            <w:tc>
              <w:tcPr>
                <w:tcW w:w="1705" w:type="dxa"/>
              </w:tcPr>
              <w:p w14:paraId="33764CD2" w14:textId="77777777" w:rsidR="009C4DBD" w:rsidRPr="009C4DBD" w:rsidRDefault="009C4DBD" w:rsidP="009A090A">
                <w:pPr>
                  <w:jc w:val="right"/>
                </w:pPr>
                <w:r>
                  <w:t>Enter total</w:t>
                </w:r>
              </w:p>
            </w:tc>
          </w:sdtContent>
        </w:sdt>
      </w:tr>
      <w:tr w:rsidR="009C4DBD" w14:paraId="4F38F6C1" w14:textId="77777777" w:rsidTr="009A090A">
        <w:tc>
          <w:tcPr>
            <w:tcW w:w="1888" w:type="dxa"/>
          </w:tcPr>
          <w:p w14:paraId="7F94A252" w14:textId="77777777" w:rsidR="009C4DBD" w:rsidRDefault="00797500" w:rsidP="009A090A">
            <w:sdt>
              <w:sdtPr>
                <w:alias w:val="Enter quantity 3:"/>
                <w:tag w:val="Enter quantity 3:"/>
                <w:id w:val="-848332246"/>
                <w:placeholder>
                  <w:docPart w:val="55C5CC38DC3F6644889A638C82957055"/>
                </w:placeholder>
                <w:temporary/>
                <w:showingPlcHdr/>
                <w15:appearance w15:val="hidden"/>
              </w:sdtPr>
              <w:sdtEndPr/>
              <w:sdtContent>
                <w:r w:rsidR="009C4DBD">
                  <w:t>Quantity 3</w:t>
                </w:r>
              </w:sdtContent>
            </w:sdt>
          </w:p>
        </w:tc>
        <w:sdt>
          <w:sdtPr>
            <w:alias w:val="Enter description:"/>
            <w:tag w:val="Enter description:"/>
            <w:id w:val="-860278004"/>
            <w:placeholder>
              <w:docPart w:val="670D18DBDEE4AA48A9169667F0695FF5"/>
            </w:placeholder>
            <w:temporary/>
            <w:showingPlcHdr/>
            <w15:appearance w15:val="hidden"/>
          </w:sdtPr>
          <w:sdtEndPr/>
          <w:sdtContent>
            <w:tc>
              <w:tcPr>
                <w:tcW w:w="5667" w:type="dxa"/>
              </w:tcPr>
              <w:p w14:paraId="04242B1D" w14:textId="77777777" w:rsidR="009C4DBD" w:rsidRPr="009C4DBD" w:rsidRDefault="009C4DBD" w:rsidP="009A090A">
                <w:r>
                  <w:t>Enter description</w:t>
                </w:r>
              </w:p>
            </w:tc>
          </w:sdtContent>
        </w:sdt>
        <w:sdt>
          <w:sdtPr>
            <w:alias w:val="Enter price:"/>
            <w:tag w:val="Enter price:"/>
            <w:id w:val="-1956164521"/>
            <w:placeholder>
              <w:docPart w:val="525BE16082CB4747A3FB2F3575CD4214"/>
            </w:placeholder>
            <w:temporary/>
            <w:showingPlcHdr/>
            <w15:appearance w15:val="hidden"/>
          </w:sdtPr>
          <w:sdtEndPr/>
          <w:sdtContent>
            <w:tc>
              <w:tcPr>
                <w:tcW w:w="1530" w:type="dxa"/>
              </w:tcPr>
              <w:p w14:paraId="7A96ACCE" w14:textId="77777777" w:rsidR="009C4DBD" w:rsidRDefault="009C4DBD" w:rsidP="009A090A">
                <w:pPr>
                  <w:jc w:val="right"/>
                </w:pPr>
                <w:r>
                  <w:t>Enter price</w:t>
                </w:r>
              </w:p>
            </w:tc>
          </w:sdtContent>
        </w:sdt>
        <w:sdt>
          <w:sdtPr>
            <w:alias w:val="Enter total:"/>
            <w:tag w:val="Enter total:"/>
            <w:id w:val="-1624680193"/>
            <w:placeholder>
              <w:docPart w:val="11904C35F170F44BBE133C396AFA63F7"/>
            </w:placeholder>
            <w:temporary/>
            <w:showingPlcHdr/>
            <w15:appearance w15:val="hidden"/>
          </w:sdtPr>
          <w:sdtEndPr/>
          <w:sdtContent>
            <w:tc>
              <w:tcPr>
                <w:tcW w:w="1705" w:type="dxa"/>
              </w:tcPr>
              <w:p w14:paraId="017060A9" w14:textId="77777777" w:rsidR="009C4DBD" w:rsidRDefault="009C4DBD" w:rsidP="009A090A">
                <w:pPr>
                  <w:jc w:val="right"/>
                </w:pPr>
                <w:r>
                  <w:t>Enter total</w:t>
                </w:r>
              </w:p>
            </w:tc>
          </w:sdtContent>
        </w:sdt>
      </w:tr>
      <w:tr w:rsidR="009C4DBD" w14:paraId="7675AC83" w14:textId="77777777" w:rsidTr="009A090A">
        <w:tc>
          <w:tcPr>
            <w:tcW w:w="1888" w:type="dxa"/>
          </w:tcPr>
          <w:p w14:paraId="575F2F44" w14:textId="77777777" w:rsidR="009C4DBD" w:rsidRDefault="00797500" w:rsidP="009A090A">
            <w:sdt>
              <w:sdtPr>
                <w:alias w:val="Enter quantity 4:"/>
                <w:tag w:val="Enter quantity 4:"/>
                <w:id w:val="-426736429"/>
                <w:placeholder>
                  <w:docPart w:val="38F4CC8BD66EE943BADAF523DF621278"/>
                </w:placeholder>
                <w:temporary/>
                <w:showingPlcHdr/>
                <w15:appearance w15:val="hidden"/>
              </w:sdtPr>
              <w:sdtEndPr/>
              <w:sdtContent>
                <w:r w:rsidR="009C4DBD">
                  <w:t>Quantity 4</w:t>
                </w:r>
              </w:sdtContent>
            </w:sdt>
          </w:p>
        </w:tc>
        <w:sdt>
          <w:sdtPr>
            <w:alias w:val="Enter description:"/>
            <w:tag w:val="Enter description:"/>
            <w:id w:val="995146415"/>
            <w:placeholder>
              <w:docPart w:val="3D9362D4A6752149ABB4CC80A9EBC4D3"/>
            </w:placeholder>
            <w:temporary/>
            <w:showingPlcHdr/>
            <w15:appearance w15:val="hidden"/>
          </w:sdtPr>
          <w:sdtEndPr/>
          <w:sdtContent>
            <w:tc>
              <w:tcPr>
                <w:tcW w:w="5667" w:type="dxa"/>
              </w:tcPr>
              <w:p w14:paraId="79A5313F" w14:textId="77777777" w:rsidR="009C4DBD" w:rsidRPr="009C4DBD" w:rsidRDefault="009C4DBD" w:rsidP="009A090A">
                <w:r>
                  <w:t>Enter description</w:t>
                </w:r>
              </w:p>
            </w:tc>
          </w:sdtContent>
        </w:sdt>
        <w:sdt>
          <w:sdtPr>
            <w:alias w:val="Enter price:"/>
            <w:tag w:val="Enter price:"/>
            <w:id w:val="-1441146617"/>
            <w:placeholder>
              <w:docPart w:val="339298122947DC4587365F0902732CCD"/>
            </w:placeholder>
            <w:temporary/>
            <w:showingPlcHdr/>
            <w15:appearance w15:val="hidden"/>
          </w:sdtPr>
          <w:sdtEndPr/>
          <w:sdtContent>
            <w:tc>
              <w:tcPr>
                <w:tcW w:w="1530" w:type="dxa"/>
              </w:tcPr>
              <w:p w14:paraId="515F2D28" w14:textId="77777777" w:rsidR="009C4DBD" w:rsidRDefault="009C4DBD" w:rsidP="009A090A">
                <w:pPr>
                  <w:jc w:val="right"/>
                </w:pPr>
                <w:r>
                  <w:t>Enter price</w:t>
                </w:r>
              </w:p>
            </w:tc>
          </w:sdtContent>
        </w:sdt>
        <w:sdt>
          <w:sdtPr>
            <w:alias w:val="Enter total:"/>
            <w:tag w:val="Enter total:"/>
            <w:id w:val="513269547"/>
            <w:placeholder>
              <w:docPart w:val="B9246F4A1AE1C64CB59C9B51C067A463"/>
            </w:placeholder>
            <w:temporary/>
            <w:showingPlcHdr/>
            <w15:appearance w15:val="hidden"/>
          </w:sdtPr>
          <w:sdtEndPr/>
          <w:sdtContent>
            <w:tc>
              <w:tcPr>
                <w:tcW w:w="1705" w:type="dxa"/>
              </w:tcPr>
              <w:p w14:paraId="4B542754" w14:textId="77777777" w:rsidR="009C4DBD" w:rsidRDefault="009C4DBD" w:rsidP="009A090A">
                <w:pPr>
                  <w:jc w:val="right"/>
                </w:pPr>
                <w:r>
                  <w:t>Enter total</w:t>
                </w:r>
              </w:p>
            </w:tc>
          </w:sdtContent>
        </w:sdt>
      </w:tr>
      <w:tr w:rsidR="009C4DBD" w14:paraId="5FF3D17E" w14:textId="77777777" w:rsidTr="009A090A">
        <w:tc>
          <w:tcPr>
            <w:tcW w:w="1888" w:type="dxa"/>
          </w:tcPr>
          <w:p w14:paraId="1B68061E" w14:textId="77777777" w:rsidR="009C4DBD" w:rsidRDefault="00797500" w:rsidP="009A090A">
            <w:sdt>
              <w:sdtPr>
                <w:alias w:val="Enter quantity 5:"/>
                <w:tag w:val="Enter quantity 5:"/>
                <w:id w:val="388393290"/>
                <w:placeholder>
                  <w:docPart w:val="F98A48D0D01835458EFD734516A1095D"/>
                </w:placeholder>
                <w:temporary/>
                <w:showingPlcHdr/>
                <w15:appearance w15:val="hidden"/>
              </w:sdtPr>
              <w:sdtEndPr/>
              <w:sdtContent>
                <w:r w:rsidR="009C4DBD">
                  <w:t>Quantity 5</w:t>
                </w:r>
              </w:sdtContent>
            </w:sdt>
          </w:p>
        </w:tc>
        <w:sdt>
          <w:sdtPr>
            <w:alias w:val="Enter description:"/>
            <w:tag w:val="Enter description:"/>
            <w:id w:val="-278103085"/>
            <w:placeholder>
              <w:docPart w:val="90FB4BDF5153CC4282B620DC936C5DDF"/>
            </w:placeholder>
            <w:temporary/>
            <w:showingPlcHdr/>
            <w15:appearance w15:val="hidden"/>
          </w:sdtPr>
          <w:sdtEndPr/>
          <w:sdtContent>
            <w:tc>
              <w:tcPr>
                <w:tcW w:w="5667" w:type="dxa"/>
              </w:tcPr>
              <w:p w14:paraId="00BF6F5D" w14:textId="77777777" w:rsidR="009C4DBD" w:rsidRPr="009C4DBD" w:rsidRDefault="009C4DBD" w:rsidP="009A090A">
                <w:r>
                  <w:t>Enter description</w:t>
                </w:r>
              </w:p>
            </w:tc>
          </w:sdtContent>
        </w:sdt>
        <w:sdt>
          <w:sdtPr>
            <w:alias w:val="Enter price:"/>
            <w:tag w:val="Enter price:"/>
            <w:id w:val="78494362"/>
            <w:placeholder>
              <w:docPart w:val="400D35E216865D4FA5AFB70DAA0BCE9F"/>
            </w:placeholder>
            <w:temporary/>
            <w:showingPlcHdr/>
            <w15:appearance w15:val="hidden"/>
          </w:sdtPr>
          <w:sdtEndPr/>
          <w:sdtContent>
            <w:tc>
              <w:tcPr>
                <w:tcW w:w="1530" w:type="dxa"/>
              </w:tcPr>
              <w:p w14:paraId="4B1FFAAE" w14:textId="77777777" w:rsidR="009C4DBD" w:rsidRDefault="009C4DBD" w:rsidP="009A090A">
                <w:pPr>
                  <w:jc w:val="right"/>
                </w:pPr>
                <w:r>
                  <w:t>Enter price</w:t>
                </w:r>
              </w:p>
            </w:tc>
          </w:sdtContent>
        </w:sdt>
        <w:sdt>
          <w:sdtPr>
            <w:alias w:val="Enter total:"/>
            <w:tag w:val="Enter total:"/>
            <w:id w:val="-115831834"/>
            <w:placeholder>
              <w:docPart w:val="03B95AAF4BDEF14E86F9126D64A2070F"/>
            </w:placeholder>
            <w:temporary/>
            <w:showingPlcHdr/>
            <w15:appearance w15:val="hidden"/>
          </w:sdtPr>
          <w:sdtEndPr/>
          <w:sdtContent>
            <w:tc>
              <w:tcPr>
                <w:tcW w:w="1705" w:type="dxa"/>
              </w:tcPr>
              <w:p w14:paraId="24E0D262" w14:textId="77777777" w:rsidR="009C4DBD" w:rsidRDefault="009C4DBD" w:rsidP="009A090A">
                <w:pPr>
                  <w:jc w:val="right"/>
                </w:pPr>
                <w:r>
                  <w:t>Enter total</w:t>
                </w:r>
              </w:p>
            </w:tc>
          </w:sdtContent>
        </w:sdt>
      </w:tr>
      <w:tr w:rsidR="009C4DBD" w14:paraId="4ECEA4DE" w14:textId="77777777" w:rsidTr="009A090A">
        <w:tc>
          <w:tcPr>
            <w:tcW w:w="1888" w:type="dxa"/>
          </w:tcPr>
          <w:p w14:paraId="27B8AB16" w14:textId="77777777" w:rsidR="009C4DBD" w:rsidRDefault="00797500" w:rsidP="009A090A">
            <w:sdt>
              <w:sdtPr>
                <w:alias w:val="Enter quantity 6:"/>
                <w:tag w:val="Enter quantity 6:"/>
                <w:id w:val="-636873390"/>
                <w:placeholder>
                  <w:docPart w:val="FDE65CE076C03841AB429EF3EABA1D47"/>
                </w:placeholder>
                <w:temporary/>
                <w:showingPlcHdr/>
                <w15:appearance w15:val="hidden"/>
              </w:sdtPr>
              <w:sdtEndPr/>
              <w:sdtContent>
                <w:r w:rsidR="009C4DBD">
                  <w:t>Quantity 6</w:t>
                </w:r>
              </w:sdtContent>
            </w:sdt>
          </w:p>
        </w:tc>
        <w:sdt>
          <w:sdtPr>
            <w:alias w:val="Enter description:"/>
            <w:tag w:val="Enter description:"/>
            <w:id w:val="1084184303"/>
            <w:placeholder>
              <w:docPart w:val="F240E235BF38B341855BBE00C0260B1F"/>
            </w:placeholder>
            <w:temporary/>
            <w:showingPlcHdr/>
            <w15:appearance w15:val="hidden"/>
          </w:sdtPr>
          <w:sdtEndPr/>
          <w:sdtContent>
            <w:tc>
              <w:tcPr>
                <w:tcW w:w="5667" w:type="dxa"/>
              </w:tcPr>
              <w:p w14:paraId="72883C70" w14:textId="77777777" w:rsidR="009C4DBD" w:rsidRPr="009C4DBD" w:rsidRDefault="009C4DBD" w:rsidP="009A090A">
                <w:r>
                  <w:t>Enter description</w:t>
                </w:r>
              </w:p>
            </w:tc>
          </w:sdtContent>
        </w:sdt>
        <w:sdt>
          <w:sdtPr>
            <w:alias w:val="Enter price:"/>
            <w:tag w:val="Enter price:"/>
            <w:id w:val="1415894253"/>
            <w:placeholder>
              <w:docPart w:val="57738E4BE8D23E41AA488F06CA565D8C"/>
            </w:placeholder>
            <w:temporary/>
            <w:showingPlcHdr/>
            <w15:appearance w15:val="hidden"/>
          </w:sdtPr>
          <w:sdtEndPr/>
          <w:sdtContent>
            <w:tc>
              <w:tcPr>
                <w:tcW w:w="1530" w:type="dxa"/>
              </w:tcPr>
              <w:p w14:paraId="6F837F88" w14:textId="77777777" w:rsidR="009C4DBD" w:rsidRDefault="009C4DBD" w:rsidP="009A090A">
                <w:pPr>
                  <w:jc w:val="right"/>
                </w:pPr>
                <w:r>
                  <w:t>Enter price</w:t>
                </w:r>
              </w:p>
            </w:tc>
          </w:sdtContent>
        </w:sdt>
        <w:sdt>
          <w:sdtPr>
            <w:alias w:val="Enter total:"/>
            <w:tag w:val="Enter total:"/>
            <w:id w:val="-420716508"/>
            <w:placeholder>
              <w:docPart w:val="C74F7F65ED21C04BBDD5673EBF956FE5"/>
            </w:placeholder>
            <w:temporary/>
            <w:showingPlcHdr/>
            <w15:appearance w15:val="hidden"/>
          </w:sdtPr>
          <w:sdtEndPr/>
          <w:sdtContent>
            <w:tc>
              <w:tcPr>
                <w:tcW w:w="1705" w:type="dxa"/>
              </w:tcPr>
              <w:p w14:paraId="22C08583" w14:textId="77777777" w:rsidR="009C4DBD" w:rsidRDefault="009C4DBD" w:rsidP="009A090A">
                <w:pPr>
                  <w:jc w:val="right"/>
                </w:pPr>
                <w:r>
                  <w:t>Enter total</w:t>
                </w:r>
              </w:p>
            </w:tc>
          </w:sdtContent>
        </w:sdt>
      </w:tr>
      <w:tr w:rsidR="009C4DBD" w14:paraId="3ECA003E" w14:textId="77777777" w:rsidTr="009A090A">
        <w:tc>
          <w:tcPr>
            <w:tcW w:w="1888" w:type="dxa"/>
          </w:tcPr>
          <w:p w14:paraId="6897ADEA" w14:textId="77777777" w:rsidR="009C4DBD" w:rsidRDefault="00797500" w:rsidP="009A090A">
            <w:sdt>
              <w:sdtPr>
                <w:alias w:val="Enter quantity 7:"/>
                <w:tag w:val="Enter quantity 7:"/>
                <w:id w:val="-418025229"/>
                <w:placeholder>
                  <w:docPart w:val="F7C2226A3A876E41A0AED7BDA137072F"/>
                </w:placeholder>
                <w:temporary/>
                <w:showingPlcHdr/>
                <w15:appearance w15:val="hidden"/>
              </w:sdtPr>
              <w:sdtEndPr/>
              <w:sdtContent>
                <w:r w:rsidR="009C4DBD">
                  <w:t>Quantity 7</w:t>
                </w:r>
              </w:sdtContent>
            </w:sdt>
          </w:p>
        </w:tc>
        <w:sdt>
          <w:sdtPr>
            <w:alias w:val="Enter description:"/>
            <w:tag w:val="Enter description:"/>
            <w:id w:val="-1026017895"/>
            <w:placeholder>
              <w:docPart w:val="830DF898EF2B55429F79DDDD4D2498FA"/>
            </w:placeholder>
            <w:temporary/>
            <w:showingPlcHdr/>
            <w15:appearance w15:val="hidden"/>
          </w:sdtPr>
          <w:sdtEndPr/>
          <w:sdtContent>
            <w:tc>
              <w:tcPr>
                <w:tcW w:w="5667" w:type="dxa"/>
              </w:tcPr>
              <w:p w14:paraId="1DF7DEF9" w14:textId="77777777" w:rsidR="009C4DBD" w:rsidRPr="009C4DBD" w:rsidRDefault="009C4DBD" w:rsidP="009A090A">
                <w:r>
                  <w:t>Enter description</w:t>
                </w:r>
              </w:p>
            </w:tc>
          </w:sdtContent>
        </w:sdt>
        <w:sdt>
          <w:sdtPr>
            <w:alias w:val="Enter price:"/>
            <w:tag w:val="Enter price:"/>
            <w:id w:val="-1371148144"/>
            <w:placeholder>
              <w:docPart w:val="7942444EDF8F4E40B84C83CED24DC66C"/>
            </w:placeholder>
            <w:temporary/>
            <w:showingPlcHdr/>
            <w15:appearance w15:val="hidden"/>
          </w:sdtPr>
          <w:sdtEndPr/>
          <w:sdtContent>
            <w:tc>
              <w:tcPr>
                <w:tcW w:w="1530" w:type="dxa"/>
              </w:tcPr>
              <w:p w14:paraId="4931BEB0" w14:textId="77777777" w:rsidR="009C4DBD" w:rsidRDefault="009C4DBD" w:rsidP="009A090A">
                <w:pPr>
                  <w:jc w:val="right"/>
                </w:pPr>
                <w:r>
                  <w:t>Enter price</w:t>
                </w:r>
              </w:p>
            </w:tc>
          </w:sdtContent>
        </w:sdt>
        <w:sdt>
          <w:sdtPr>
            <w:alias w:val="Enter total:"/>
            <w:tag w:val="Enter total:"/>
            <w:id w:val="693349604"/>
            <w:placeholder>
              <w:docPart w:val="11AD860264626F499180BD69557EF643"/>
            </w:placeholder>
            <w:temporary/>
            <w:showingPlcHdr/>
            <w15:appearance w15:val="hidden"/>
          </w:sdtPr>
          <w:sdtEndPr/>
          <w:sdtContent>
            <w:tc>
              <w:tcPr>
                <w:tcW w:w="1705" w:type="dxa"/>
              </w:tcPr>
              <w:p w14:paraId="146D43AD" w14:textId="77777777" w:rsidR="009C4DBD" w:rsidRDefault="009C4DBD" w:rsidP="009A090A">
                <w:pPr>
                  <w:jc w:val="right"/>
                </w:pPr>
                <w:r>
                  <w:t>Enter total</w:t>
                </w:r>
              </w:p>
            </w:tc>
          </w:sdtContent>
        </w:sdt>
      </w:tr>
      <w:tr w:rsidR="009C4DBD" w14:paraId="24E9FAB7" w14:textId="77777777" w:rsidTr="009A090A">
        <w:tc>
          <w:tcPr>
            <w:tcW w:w="1888" w:type="dxa"/>
          </w:tcPr>
          <w:p w14:paraId="66780D6F" w14:textId="77777777" w:rsidR="009C4DBD" w:rsidRDefault="00797500" w:rsidP="009A090A">
            <w:sdt>
              <w:sdtPr>
                <w:alias w:val="Enter quantity 8:"/>
                <w:tag w:val="Enter quantity 8:"/>
                <w:id w:val="900020701"/>
                <w:placeholder>
                  <w:docPart w:val="F10DA2C8BEDD9344BDA52D939E4CA2C7"/>
                </w:placeholder>
                <w:temporary/>
                <w:showingPlcHdr/>
                <w15:appearance w15:val="hidden"/>
              </w:sdtPr>
              <w:sdtEndPr/>
              <w:sdtContent>
                <w:r w:rsidR="009C4DBD">
                  <w:t>Quantity 8</w:t>
                </w:r>
              </w:sdtContent>
            </w:sdt>
          </w:p>
        </w:tc>
        <w:sdt>
          <w:sdtPr>
            <w:alias w:val="Enter description:"/>
            <w:tag w:val="Enter description:"/>
            <w:id w:val="-240026633"/>
            <w:placeholder>
              <w:docPart w:val="DD1282CC8DA70140B07E57BB7663B99F"/>
            </w:placeholder>
            <w:temporary/>
            <w:showingPlcHdr/>
            <w15:appearance w15:val="hidden"/>
          </w:sdtPr>
          <w:sdtEndPr/>
          <w:sdtContent>
            <w:tc>
              <w:tcPr>
                <w:tcW w:w="5667" w:type="dxa"/>
              </w:tcPr>
              <w:p w14:paraId="26A83D08" w14:textId="77777777" w:rsidR="009C4DBD" w:rsidRPr="009C4DBD" w:rsidRDefault="009C4DBD" w:rsidP="009A090A">
                <w:r>
                  <w:t>Enter description</w:t>
                </w:r>
              </w:p>
            </w:tc>
          </w:sdtContent>
        </w:sdt>
        <w:sdt>
          <w:sdtPr>
            <w:alias w:val="Enter price:"/>
            <w:tag w:val="Enter price:"/>
            <w:id w:val="-1717956627"/>
            <w:placeholder>
              <w:docPart w:val="79BD46BD0DF49243B338D32C3DC2D9EC"/>
            </w:placeholder>
            <w:temporary/>
            <w:showingPlcHdr/>
            <w15:appearance w15:val="hidden"/>
          </w:sdtPr>
          <w:sdtEndPr/>
          <w:sdtContent>
            <w:tc>
              <w:tcPr>
                <w:tcW w:w="1530" w:type="dxa"/>
              </w:tcPr>
              <w:p w14:paraId="1F3A305A" w14:textId="77777777" w:rsidR="009C4DBD" w:rsidRDefault="009C4DBD" w:rsidP="009A090A">
                <w:pPr>
                  <w:jc w:val="right"/>
                </w:pPr>
                <w:r>
                  <w:t>Enter price</w:t>
                </w:r>
              </w:p>
            </w:tc>
          </w:sdtContent>
        </w:sdt>
        <w:sdt>
          <w:sdtPr>
            <w:alias w:val="Enter total:"/>
            <w:tag w:val="Enter total:"/>
            <w:id w:val="1054736155"/>
            <w:placeholder>
              <w:docPart w:val="6A3268C2A75D8F439FD8A75E6A1A81B8"/>
            </w:placeholder>
            <w:temporary/>
            <w:showingPlcHdr/>
            <w15:appearance w15:val="hidden"/>
          </w:sdtPr>
          <w:sdtEndPr/>
          <w:sdtContent>
            <w:tc>
              <w:tcPr>
                <w:tcW w:w="1705" w:type="dxa"/>
              </w:tcPr>
              <w:p w14:paraId="165DBB5F" w14:textId="77777777" w:rsidR="009C4DBD" w:rsidRDefault="009C4DBD" w:rsidP="009A090A">
                <w:pPr>
                  <w:jc w:val="right"/>
                </w:pPr>
                <w:r>
                  <w:t>Enter total</w:t>
                </w:r>
              </w:p>
            </w:tc>
          </w:sdtContent>
        </w:sdt>
      </w:tr>
      <w:tr w:rsidR="009C4DBD" w14:paraId="3A63E49C" w14:textId="77777777" w:rsidTr="009A090A">
        <w:tc>
          <w:tcPr>
            <w:tcW w:w="1888" w:type="dxa"/>
          </w:tcPr>
          <w:p w14:paraId="3F43F1BB" w14:textId="77777777" w:rsidR="009C4DBD" w:rsidRDefault="00797500" w:rsidP="009A090A">
            <w:sdt>
              <w:sdtPr>
                <w:alias w:val="Enter quantity 9:"/>
                <w:tag w:val="Enter quantity 9:"/>
                <w:id w:val="-1307776391"/>
                <w:placeholder>
                  <w:docPart w:val="2F48B677B4F99F449BD5293BC14B5D05"/>
                </w:placeholder>
                <w:temporary/>
                <w:showingPlcHdr/>
                <w15:appearance w15:val="hidden"/>
              </w:sdtPr>
              <w:sdtEndPr/>
              <w:sdtContent>
                <w:r w:rsidR="009C4DBD">
                  <w:t>Quantity 9</w:t>
                </w:r>
              </w:sdtContent>
            </w:sdt>
          </w:p>
        </w:tc>
        <w:sdt>
          <w:sdtPr>
            <w:alias w:val="Enter description:"/>
            <w:tag w:val="Enter description:"/>
            <w:id w:val="-1996566366"/>
            <w:placeholder>
              <w:docPart w:val="41564AD83F3D0A44918008F8AC1E3302"/>
            </w:placeholder>
            <w:temporary/>
            <w:showingPlcHdr/>
            <w15:appearance w15:val="hidden"/>
          </w:sdtPr>
          <w:sdtEndPr/>
          <w:sdtContent>
            <w:tc>
              <w:tcPr>
                <w:tcW w:w="5667" w:type="dxa"/>
              </w:tcPr>
              <w:p w14:paraId="2C9D7611" w14:textId="77777777" w:rsidR="009C4DBD" w:rsidRPr="009C4DBD" w:rsidRDefault="009C4DBD" w:rsidP="009A090A">
                <w:r>
                  <w:t>Enter description</w:t>
                </w:r>
              </w:p>
            </w:tc>
          </w:sdtContent>
        </w:sdt>
        <w:tc>
          <w:tcPr>
            <w:tcW w:w="1530" w:type="dxa"/>
          </w:tcPr>
          <w:p w14:paraId="2FC72991" w14:textId="77777777" w:rsidR="009C4DBD" w:rsidRDefault="00797500" w:rsidP="009A090A">
            <w:pPr>
              <w:jc w:val="right"/>
            </w:pPr>
            <w:sdt>
              <w:sdtPr>
                <w:alias w:val="Enter price:"/>
                <w:tag w:val="Enter price:"/>
                <w:id w:val="-1795813039"/>
                <w:placeholder>
                  <w:docPart w:val="C1C9CFC6AE0E824EAAA9754E974D6CC9"/>
                </w:placeholder>
                <w:temporary/>
                <w:showingPlcHdr/>
                <w15:appearance w15:val="hidden"/>
              </w:sdtPr>
              <w:sdtEndPr/>
              <w:sdtContent>
                <w:r w:rsidR="009C4DBD">
                  <w:t>Enter price</w:t>
                </w:r>
              </w:sdtContent>
            </w:sdt>
          </w:p>
        </w:tc>
        <w:sdt>
          <w:sdtPr>
            <w:alias w:val="Enter total:"/>
            <w:tag w:val="Enter total:"/>
            <w:id w:val="-1103190439"/>
            <w:placeholder>
              <w:docPart w:val="7523354483DA264BB8F3E5E4B79E553F"/>
            </w:placeholder>
            <w:temporary/>
            <w:showingPlcHdr/>
            <w15:appearance w15:val="hidden"/>
          </w:sdtPr>
          <w:sdtEndPr/>
          <w:sdtContent>
            <w:tc>
              <w:tcPr>
                <w:tcW w:w="1705" w:type="dxa"/>
              </w:tcPr>
              <w:p w14:paraId="06926CC8" w14:textId="77777777" w:rsidR="009C4DBD" w:rsidRDefault="009C4DBD" w:rsidP="009A090A">
                <w:pPr>
                  <w:jc w:val="right"/>
                </w:pPr>
                <w:r>
                  <w:t>Enter total</w:t>
                </w:r>
              </w:p>
            </w:tc>
          </w:sdtContent>
        </w:sdt>
      </w:tr>
      <w:tr w:rsidR="009C4DBD" w14:paraId="68A88BE0" w14:textId="77777777" w:rsidTr="009A090A">
        <w:tc>
          <w:tcPr>
            <w:tcW w:w="1888" w:type="dxa"/>
          </w:tcPr>
          <w:p w14:paraId="2546181B" w14:textId="77777777" w:rsidR="009C4DBD" w:rsidRDefault="00797500" w:rsidP="009A090A">
            <w:sdt>
              <w:sdtPr>
                <w:alias w:val="Enter quantity 10:"/>
                <w:tag w:val="Enter quantity 10:"/>
                <w:id w:val="-1903816163"/>
                <w:placeholder>
                  <w:docPart w:val="140E687BA18E684FA7199DE000B09FF5"/>
                </w:placeholder>
                <w:temporary/>
                <w:showingPlcHdr/>
                <w15:appearance w15:val="hidden"/>
              </w:sdtPr>
              <w:sdtEndPr/>
              <w:sdtContent>
                <w:r w:rsidR="009C4DBD">
                  <w:t>Quantity 10</w:t>
                </w:r>
              </w:sdtContent>
            </w:sdt>
          </w:p>
        </w:tc>
        <w:sdt>
          <w:sdtPr>
            <w:alias w:val="Enter description:"/>
            <w:tag w:val="Enter description:"/>
            <w:id w:val="-1848247484"/>
            <w:placeholder>
              <w:docPart w:val="C2C5954CDD712447B24D11ABF33687BA"/>
            </w:placeholder>
            <w:temporary/>
            <w:showingPlcHdr/>
            <w15:appearance w15:val="hidden"/>
          </w:sdtPr>
          <w:sdtEndPr/>
          <w:sdtContent>
            <w:tc>
              <w:tcPr>
                <w:tcW w:w="5667" w:type="dxa"/>
              </w:tcPr>
              <w:p w14:paraId="0D1778B6" w14:textId="77777777" w:rsidR="009C4DBD" w:rsidRPr="009C4DBD" w:rsidRDefault="009C4DBD" w:rsidP="009A090A">
                <w:r>
                  <w:t>Enter description</w:t>
                </w:r>
              </w:p>
            </w:tc>
          </w:sdtContent>
        </w:sdt>
        <w:sdt>
          <w:sdtPr>
            <w:alias w:val="Enter price:"/>
            <w:tag w:val="Enter price:"/>
            <w:id w:val="-430517153"/>
            <w:placeholder>
              <w:docPart w:val="6A5948CE2A4ADA4288BE0D0D4A3FDFB3"/>
            </w:placeholder>
            <w:temporary/>
            <w:showingPlcHdr/>
            <w15:appearance w15:val="hidden"/>
          </w:sdtPr>
          <w:sdtEndPr/>
          <w:sdtContent>
            <w:tc>
              <w:tcPr>
                <w:tcW w:w="1530" w:type="dxa"/>
              </w:tcPr>
              <w:p w14:paraId="587E9ABC" w14:textId="77777777" w:rsidR="009C4DBD" w:rsidRDefault="009C4DBD" w:rsidP="009A090A">
                <w:pPr>
                  <w:jc w:val="right"/>
                </w:pPr>
                <w:r>
                  <w:t>Enter price</w:t>
                </w:r>
              </w:p>
            </w:tc>
          </w:sdtContent>
        </w:sdt>
        <w:sdt>
          <w:sdtPr>
            <w:alias w:val="Enter total:"/>
            <w:tag w:val="Enter total:"/>
            <w:id w:val="1262959855"/>
            <w:placeholder>
              <w:docPart w:val="70027D8938022E42B55C308F940BC0F0"/>
            </w:placeholder>
            <w:temporary/>
            <w:showingPlcHdr/>
            <w15:appearance w15:val="hidden"/>
          </w:sdtPr>
          <w:sdtEndPr/>
          <w:sdtContent>
            <w:tc>
              <w:tcPr>
                <w:tcW w:w="1705" w:type="dxa"/>
              </w:tcPr>
              <w:p w14:paraId="0C02F61E" w14:textId="77777777" w:rsidR="009C4DBD" w:rsidRDefault="009C4DBD" w:rsidP="009A090A">
                <w:pPr>
                  <w:jc w:val="right"/>
                </w:pPr>
                <w:r>
                  <w:t>Enter total</w:t>
                </w:r>
              </w:p>
            </w:tc>
          </w:sdtContent>
        </w:sdt>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4B80414F" w14:textId="77777777" w:rsidTr="009A090A">
        <w:trPr>
          <w:trHeight w:val="144"/>
        </w:trPr>
        <w:tc>
          <w:tcPr>
            <w:tcW w:w="3330" w:type="dxa"/>
            <w:tcBorders>
              <w:top w:val="nil"/>
              <w:left w:val="nil"/>
              <w:bottom w:val="nil"/>
            </w:tcBorders>
          </w:tcPr>
          <w:p w14:paraId="250B0C4F" w14:textId="77777777" w:rsidR="004F72C5" w:rsidRDefault="00797500" w:rsidP="008A78EB">
            <w:pPr>
              <w:pStyle w:val="Heading5"/>
            </w:pPr>
            <w:sdt>
              <w:sdtPr>
                <w:alias w:val="Subtotal:"/>
                <w:tag w:val="Subtotal:"/>
                <w:id w:val="1451439491"/>
                <w:placeholder>
                  <w:docPart w:val="F94433065FCCBA44B9B55C02F98A461A"/>
                </w:placeholder>
                <w:temporary/>
                <w:showingPlcHdr/>
                <w15:appearance w15:val="hidden"/>
              </w:sdtPr>
              <w:sdtEndPr/>
              <w:sdtContent>
                <w:r w:rsidR="004F72C5">
                  <w:t>SUBTOTAL</w:t>
                </w:r>
              </w:sdtContent>
            </w:sdt>
          </w:p>
        </w:tc>
        <w:sdt>
          <w:sdtPr>
            <w:alias w:val="Enter subtotal:"/>
            <w:tag w:val="Enter subtotal:"/>
            <w:id w:val="-1478603107"/>
            <w:placeholder>
              <w:docPart w:val="4F725EBBDC22BE40BF495B70940F43F1"/>
            </w:placeholder>
            <w:temporary/>
            <w:showingPlcHdr/>
            <w15:appearance w15:val="hidden"/>
          </w:sdtPr>
          <w:sdtEndPr/>
          <w:sdtContent>
            <w:tc>
              <w:tcPr>
                <w:tcW w:w="1711" w:type="dxa"/>
              </w:tcPr>
              <w:p w14:paraId="33E3F6CF" w14:textId="77777777" w:rsidR="004F72C5" w:rsidRPr="002E3D51" w:rsidRDefault="004F72C5" w:rsidP="009A090A">
                <w:pPr>
                  <w:jc w:val="right"/>
                </w:pPr>
                <w:r>
                  <w:t xml:space="preserve">Enter </w:t>
                </w:r>
                <w:r w:rsidR="009A090A">
                  <w:t>subtotal</w:t>
                </w:r>
              </w:p>
            </w:tc>
          </w:sdtContent>
        </w:sdt>
      </w:tr>
      <w:tr w:rsidR="004F72C5" w14:paraId="029A185B" w14:textId="77777777" w:rsidTr="009A090A">
        <w:trPr>
          <w:trHeight w:val="144"/>
        </w:trPr>
        <w:sdt>
          <w:sdtPr>
            <w:alias w:val="Sales tax:"/>
            <w:tag w:val="Sales tax:"/>
            <w:id w:val="750473132"/>
            <w:placeholder>
              <w:docPart w:val="6E2AC05DEA9D604D952AA949B993BAE8"/>
            </w:placeholder>
            <w:temporary/>
            <w:showingPlcHdr/>
            <w15:appearance w15:val="hidden"/>
          </w:sdtPr>
          <w:sdtEndPr/>
          <w:sdtContent>
            <w:tc>
              <w:tcPr>
                <w:tcW w:w="3330" w:type="dxa"/>
                <w:tcBorders>
                  <w:top w:val="nil"/>
                  <w:left w:val="nil"/>
                  <w:bottom w:val="nil"/>
                </w:tcBorders>
              </w:tcPr>
              <w:p w14:paraId="125652F0" w14:textId="77777777" w:rsidR="004F72C5" w:rsidRDefault="004F72C5" w:rsidP="008A78EB">
                <w:pPr>
                  <w:pStyle w:val="Heading5"/>
                </w:pPr>
                <w:r>
                  <w:t>SALES TAX</w:t>
                </w:r>
              </w:p>
            </w:tc>
          </w:sdtContent>
        </w:sdt>
        <w:sdt>
          <w:sdtPr>
            <w:alias w:val="Enter sales tax:"/>
            <w:tag w:val="Enter sales tax:"/>
            <w:id w:val="1690558252"/>
            <w:placeholder>
              <w:docPart w:val="24CC88187288254FAC16C6D0239AFBFD"/>
            </w:placeholder>
            <w:temporary/>
            <w:showingPlcHdr/>
            <w15:appearance w15:val="hidden"/>
          </w:sdtPr>
          <w:sdtEndPr/>
          <w:sdtContent>
            <w:tc>
              <w:tcPr>
                <w:tcW w:w="1711" w:type="dxa"/>
              </w:tcPr>
              <w:p w14:paraId="14B86F7F" w14:textId="77777777" w:rsidR="004F72C5" w:rsidRPr="002E3D51" w:rsidRDefault="009A090A" w:rsidP="009A090A">
                <w:pPr>
                  <w:jc w:val="right"/>
                </w:pPr>
                <w:r>
                  <w:t>Enter sales tax</w:t>
                </w:r>
              </w:p>
            </w:tc>
          </w:sdtContent>
        </w:sdt>
      </w:tr>
      <w:tr w:rsidR="004F72C5" w14:paraId="52C1FE07" w14:textId="77777777" w:rsidTr="009A090A">
        <w:trPr>
          <w:trHeight w:val="144"/>
        </w:trPr>
        <w:sdt>
          <w:sdtPr>
            <w:alias w:val="Shipping and handling:"/>
            <w:tag w:val="Shipping and handling:"/>
            <w:id w:val="-508521174"/>
            <w:placeholder>
              <w:docPart w:val="E7855FE4B1AB854B86FC103A80613EF8"/>
            </w:placeholder>
            <w:temporary/>
            <w:showingPlcHdr/>
            <w15:appearance w15:val="hidden"/>
          </w:sdtPr>
          <w:sdtEndPr/>
          <w:sdtContent>
            <w:tc>
              <w:tcPr>
                <w:tcW w:w="3330" w:type="dxa"/>
                <w:tcBorders>
                  <w:top w:val="nil"/>
                  <w:left w:val="nil"/>
                  <w:bottom w:val="nil"/>
                </w:tcBorders>
              </w:tcPr>
              <w:p w14:paraId="6CA51DE4" w14:textId="77777777" w:rsidR="004F72C5" w:rsidRDefault="004F72C5" w:rsidP="008A78EB">
                <w:pPr>
                  <w:pStyle w:val="Heading5"/>
                </w:pPr>
                <w:r>
                  <w:t>SHIPPING &amp; HANDLING</w:t>
                </w:r>
              </w:p>
            </w:tc>
          </w:sdtContent>
        </w:sdt>
        <w:sdt>
          <w:sdtPr>
            <w:alias w:val="Enter shipping &amp; handling:"/>
            <w:tag w:val="Enter shipping &amp; handling:"/>
            <w:id w:val="1065147461"/>
            <w:placeholder>
              <w:docPart w:val="658BFDB1888EBC4B8AACD20391D30786"/>
            </w:placeholder>
            <w:temporary/>
            <w:showingPlcHdr/>
            <w15:appearance w15:val="hidden"/>
          </w:sdtPr>
          <w:sdtEndPr/>
          <w:sdtContent>
            <w:tc>
              <w:tcPr>
                <w:tcW w:w="1711" w:type="dxa"/>
              </w:tcPr>
              <w:p w14:paraId="1578B4EF" w14:textId="77777777" w:rsidR="004F72C5" w:rsidRPr="002E3D51" w:rsidRDefault="004F72C5" w:rsidP="009A090A">
                <w:pPr>
                  <w:jc w:val="right"/>
                </w:pPr>
                <w:r>
                  <w:t xml:space="preserve">Enter </w:t>
                </w:r>
                <w:r w:rsidR="009A090A">
                  <w:t>shipping &amp; handling</w:t>
                </w:r>
              </w:p>
            </w:tc>
          </w:sdtContent>
        </w:sdt>
      </w:tr>
      <w:tr w:rsidR="004F72C5" w14:paraId="415CC7FB" w14:textId="77777777" w:rsidTr="009A090A">
        <w:trPr>
          <w:trHeight w:val="144"/>
        </w:trPr>
        <w:sdt>
          <w:sdtPr>
            <w:alias w:val="Total due:"/>
            <w:tag w:val="Total due:"/>
            <w:id w:val="-1162542090"/>
            <w:placeholder>
              <w:docPart w:val="1D374454DC5EB34692BBCEF791E9CAFD"/>
            </w:placeholder>
            <w:temporary/>
            <w:showingPlcHdr/>
            <w15:appearance w15:val="hidden"/>
          </w:sdtPr>
          <w:sdtEndPr/>
          <w:sdtContent>
            <w:tc>
              <w:tcPr>
                <w:tcW w:w="3330" w:type="dxa"/>
                <w:tcBorders>
                  <w:top w:val="nil"/>
                  <w:left w:val="nil"/>
                  <w:bottom w:val="nil"/>
                </w:tcBorders>
              </w:tcPr>
              <w:p w14:paraId="773B3E23" w14:textId="77777777" w:rsidR="004F72C5" w:rsidRDefault="004F72C5" w:rsidP="008A78EB">
                <w:pPr>
                  <w:pStyle w:val="Heading5"/>
                </w:pPr>
                <w:r>
                  <w:t>TOTAL DUE</w:t>
                </w:r>
              </w:p>
            </w:tc>
          </w:sdtContent>
        </w:sdt>
        <w:sdt>
          <w:sdtPr>
            <w:alias w:val="Enter total due:"/>
            <w:tag w:val="Enter total due:"/>
            <w:id w:val="-1489087297"/>
            <w:placeholder>
              <w:docPart w:val="D7756781D136D74EA8CC9095DB05D23E"/>
            </w:placeholder>
            <w:temporary/>
            <w:showingPlcHdr/>
            <w15:appearance w15:val="hidden"/>
          </w:sdtPr>
          <w:sdtEndPr/>
          <w:sdtContent>
            <w:tc>
              <w:tcPr>
                <w:tcW w:w="1711" w:type="dxa"/>
              </w:tcPr>
              <w:p w14:paraId="36CBBEA0" w14:textId="77777777" w:rsidR="004F72C5" w:rsidRPr="002E3D51" w:rsidRDefault="004F72C5" w:rsidP="009A090A">
                <w:pPr>
                  <w:jc w:val="right"/>
                </w:pPr>
                <w:r>
                  <w:t xml:space="preserve">Enter </w:t>
                </w:r>
                <w:r w:rsidR="009A090A">
                  <w:t>total due</w:t>
                </w:r>
              </w:p>
            </w:tc>
          </w:sdtContent>
        </w:sdt>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A5044C3" w14:textId="77777777" w:rsidTr="00362932">
        <w:tc>
          <w:tcPr>
            <w:tcW w:w="10790" w:type="dxa"/>
            <w:tcMar>
              <w:top w:w="288" w:type="dxa"/>
              <w:bottom w:w="115" w:type="dxa"/>
            </w:tcMar>
          </w:tcPr>
          <w:p w14:paraId="1F70C971" w14:textId="77777777" w:rsidR="00184E25" w:rsidRDefault="00797500" w:rsidP="00184E25">
            <w:sdt>
              <w:sdtPr>
                <w:alias w:val="Make all checks payable to:"/>
                <w:tag w:val="Make all checks payable to:"/>
                <w:id w:val="-1227909888"/>
                <w:placeholder>
                  <w:docPart w:val="3EAF7F8F87BD3F4482F301D5E00888E3"/>
                </w:placeholder>
                <w:temporary/>
                <w:showingPlcHdr/>
                <w15:appearance w15:val="hidden"/>
              </w:sdtPr>
              <w:sdtEndPr/>
              <w:sdtContent>
                <w:r w:rsidR="00184E25">
                  <w:t>Make all checks payable to</w:t>
                </w:r>
              </w:sdtContent>
            </w:sdt>
            <w:r w:rsidR="00184E25">
              <w:t xml:space="preserve"> </w:t>
            </w:r>
            <w:sdt>
              <w:sdtPr>
                <w:alias w:val="Company name:"/>
                <w:tag w:val="Company name:"/>
                <w:id w:val="241333536"/>
                <w:placeholder>
                  <w:docPart w:val="93F314C29BE8D345A662C77756A8A7BE"/>
                </w:placeholder>
                <w:dataBinding w:prefixMappings="xmlns:ns0='http://schemas.openxmlformats.org/officeDocument/2006/extended-properties'" w:xpath="/ns0:Properties[1]/ns0:Company[1]" w:storeItemID="{6668398D-A668-4E3E-A5EB-62B293D839F1}"/>
                <w15:appearance w15:val="hidden"/>
                <w:text/>
              </w:sdtPr>
              <w:sdtEndPr/>
              <w:sdtContent>
                <w:r w:rsidR="00742520">
                  <w:t>Organic Matter(s)</w:t>
                </w:r>
              </w:sdtContent>
            </w:sdt>
            <w:r w:rsidR="00184E25">
              <w:t>.</w:t>
            </w:r>
          </w:p>
          <w:p w14:paraId="44ECC50C" w14:textId="77777777" w:rsidR="00184E25" w:rsidRDefault="00797500" w:rsidP="004F72C5">
            <w:sdt>
              <w:sdtPr>
                <w:alias w:val="If you have any questions concerning this invoice, contact:"/>
                <w:tag w:val="If you have any questions concerning this invoice, contact:"/>
                <w:id w:val="1340276880"/>
                <w:placeholder>
                  <w:docPart w:val="2150132FCACA7944A1A2B996D17E5476"/>
                </w:placeholder>
                <w:temporary/>
                <w:showingPlcHdr/>
                <w15:appearance w15:val="hidden"/>
              </w:sdtPr>
              <w:sdtEndPr/>
              <w:sdtContent>
                <w:r w:rsidR="00184E25" w:rsidRPr="009C4DBD">
                  <w:t>If you have any questions concerning this invoice,</w:t>
                </w:r>
              </w:sdtContent>
            </w:sdt>
            <w:r w:rsidR="00184E25" w:rsidRPr="009C4DBD">
              <w:t xml:space="preserve"> </w:t>
            </w:r>
            <w:sdt>
              <w:sdtPr>
                <w:alias w:val="Contact:"/>
                <w:tag w:val="Contact:"/>
                <w:id w:val="-1644964002"/>
                <w:placeholder>
                  <w:docPart w:val="12919C8FEEB85446A7F63E14CF03DF60"/>
                </w:placeholder>
                <w:temporary/>
                <w:showingPlcHdr/>
                <w15:appearance w15:val="hidden"/>
              </w:sdtPr>
              <w:sdtEndPr/>
              <w:sdtContent>
                <w:r w:rsidR="00184E25">
                  <w:t>contact:</w:t>
                </w:r>
              </w:sdtContent>
            </w:sdt>
            <w:r w:rsidR="00184E25">
              <w:t xml:space="preserve"> </w:t>
            </w:r>
            <w:sdt>
              <w:sdtPr>
                <w:alias w:val="Enter your name:"/>
                <w:tag w:val="Enter your name:"/>
                <w:id w:val="1714162358"/>
                <w:placeholder>
                  <w:docPart w:val="81F2FE3D3AF7E846B191308F7C8BAFB8"/>
                </w:placeholder>
                <w:temporary/>
                <w:showingPlcHdr/>
                <w15:appearance w15:val="hidden"/>
              </w:sdtPr>
              <w:sdtEndPr/>
              <w:sdtContent>
                <w:r w:rsidR="00184E25">
                  <w:t>Your Name</w:t>
                </w:r>
              </w:sdtContent>
            </w:sdt>
            <w:r w:rsidR="00184E25">
              <w:t xml:space="preserve"> </w:t>
            </w:r>
            <w:sdt>
              <w:sdtPr>
                <w:alias w:val="Contact at:"/>
                <w:tag w:val="Contact at:"/>
                <w:id w:val="-972742786"/>
                <w:placeholder>
                  <w:docPart w:val="5CB0BFD107F23E448C2B44A9036CC29D"/>
                </w:placeholder>
                <w:temporary/>
                <w:showingPlcHdr/>
                <w15:appearance w15:val="hidden"/>
              </w:sdtPr>
              <w:sdtEndPr/>
              <w:sdtContent>
                <w:r w:rsidR="00184E25">
                  <w:t>at</w:t>
                </w:r>
              </w:sdtContent>
            </w:sdt>
            <w:r w:rsidR="00184E25">
              <w:t xml:space="preserve"> </w:t>
            </w:r>
            <w:sdt>
              <w:sdtPr>
                <w:alias w:val="Enter company phone:"/>
                <w:tag w:val="Enter company phone:"/>
                <w:id w:val="241333561"/>
                <w:placeholder>
                  <w:docPart w:val="872A0FB0DC964748BFF6C0EE0D1135A1"/>
                </w:placeholder>
                <w:dataBinding w:prefixMappings="xmlns:ns0='http://schemas.microsoft.com/office/2006/coverPageProps'" w:xpath="/ns0:CoverPageProperties[1]/ns0:CompanyPhone[1]" w:storeItemID="{55AF091B-3C7A-41E3-B477-F2FDAA23CFDA}"/>
                <w15:appearance w15:val="hidden"/>
                <w:text/>
              </w:sdtPr>
              <w:sdtEndPr/>
              <w:sdtContent>
                <w:r w:rsidR="00197767">
                  <w:t>540.327.2377</w:t>
                </w:r>
              </w:sdtContent>
            </w:sdt>
            <w:r w:rsidR="00184E25">
              <w:t xml:space="preserve"> </w:t>
            </w:r>
            <w:sdt>
              <w:sdtPr>
                <w:alias w:val="Or email:"/>
                <w:tag w:val="Or email:"/>
                <w:id w:val="1230884056"/>
                <w:placeholder>
                  <w:docPart w:val="259ABE1F7433E04B87FFFD78CBE92A8F"/>
                </w:placeholder>
                <w:temporary/>
                <w:showingPlcHdr/>
                <w15:appearance w15:val="hidden"/>
              </w:sdtPr>
              <w:sdtEndPr/>
              <w:sdtContent>
                <w:r w:rsidR="00184E25">
                  <w:t>or</w:t>
                </w:r>
              </w:sdtContent>
            </w:sdt>
            <w:r w:rsidR="00184E25">
              <w:t xml:space="preserve"> </w:t>
            </w:r>
            <w:sdt>
              <w:sdtPr>
                <w:alias w:val="Enter company email:"/>
                <w:tag w:val="Enter company email:"/>
                <w:id w:val="241333573"/>
                <w:placeholder>
                  <w:docPart w:val="2C5D7C2FC498F048A17BDAF6EA5FB98C"/>
                </w:placeholder>
                <w:showingPlcHdr/>
                <w:dataBinding w:prefixMappings="xmlns:ns0='http://schemas.microsoft.com/office/2006/coverPageProps'" w:xpath="/ns0:CoverPageProperties[1]/ns0:CompanyEmail[1]" w:storeItemID="{55AF091B-3C7A-41E3-B477-F2FDAA23CFDA}"/>
                <w15:appearance w15:val="hidden"/>
                <w:text w:multiLine="1"/>
              </w:sdtPr>
              <w:sdtEndPr/>
              <w:sdtContent>
                <w:r w:rsidR="00184E25">
                  <w:t>Email</w:t>
                </w:r>
              </w:sdtContent>
            </w:sdt>
            <w:r w:rsidR="00184E25">
              <w:t>.</w:t>
            </w:r>
          </w:p>
        </w:tc>
      </w:tr>
      <w:tr w:rsidR="00184E25" w:rsidRPr="005524FD" w14:paraId="0D666921" w14:textId="77777777" w:rsidTr="00362932">
        <w:tc>
          <w:tcPr>
            <w:tcW w:w="10790" w:type="dxa"/>
          </w:tcPr>
          <w:p w14:paraId="046AB9CC" w14:textId="77777777" w:rsidR="00184E25" w:rsidRPr="005524FD" w:rsidRDefault="00797500" w:rsidP="005524FD">
            <w:pPr>
              <w:pStyle w:val="Heading4"/>
              <w:outlineLvl w:val="3"/>
            </w:pPr>
            <w:sdt>
              <w:sdtPr>
                <w:alias w:val="Thank your for your business:"/>
                <w:tag w:val="Thank your for your business:"/>
                <w:id w:val="1338572466"/>
                <w:placeholder>
                  <w:docPart w:val="633125FA51F6C042ABC645719DF67928"/>
                </w:placeholder>
                <w:temporary/>
                <w:showingPlcHdr/>
                <w15:appearance w15:val="hidden"/>
              </w:sdtPr>
              <w:sdtEndPr/>
              <w:sdtContent>
                <w:r w:rsidR="00184E25" w:rsidRPr="005524FD">
                  <w:t>Thank you for your business!</w:t>
                </w:r>
              </w:sdtContent>
            </w:sdt>
          </w:p>
        </w:tc>
      </w:tr>
    </w:tbl>
    <w:p w14:paraId="2CDBDC4C"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73EF7" w14:textId="77777777" w:rsidR="00797500" w:rsidRDefault="00797500" w:rsidP="00602102">
      <w:r>
        <w:separator/>
      </w:r>
    </w:p>
  </w:endnote>
  <w:endnote w:type="continuationSeparator" w:id="0">
    <w:p w14:paraId="3F62E6DE" w14:textId="77777777" w:rsidR="00797500" w:rsidRDefault="00797500"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A5857" w14:textId="77777777" w:rsidR="00797500" w:rsidRDefault="00797500" w:rsidP="00602102">
      <w:r>
        <w:separator/>
      </w:r>
    </w:p>
  </w:footnote>
  <w:footnote w:type="continuationSeparator" w:id="0">
    <w:p w14:paraId="0BEE2FA0" w14:textId="77777777" w:rsidR="00797500" w:rsidRDefault="00797500" w:rsidP="006021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0"/>
    <w:rsid w:val="00044386"/>
    <w:rsid w:val="00074F96"/>
    <w:rsid w:val="000B17E1"/>
    <w:rsid w:val="000D0754"/>
    <w:rsid w:val="000F4DBE"/>
    <w:rsid w:val="00160348"/>
    <w:rsid w:val="00184E25"/>
    <w:rsid w:val="00197767"/>
    <w:rsid w:val="001B5363"/>
    <w:rsid w:val="001E0FD3"/>
    <w:rsid w:val="002E3D51"/>
    <w:rsid w:val="002F4BA1"/>
    <w:rsid w:val="0031549A"/>
    <w:rsid w:val="00362932"/>
    <w:rsid w:val="00381330"/>
    <w:rsid w:val="003C59AE"/>
    <w:rsid w:val="0042240B"/>
    <w:rsid w:val="0043168A"/>
    <w:rsid w:val="00464C82"/>
    <w:rsid w:val="004913F8"/>
    <w:rsid w:val="004F72C5"/>
    <w:rsid w:val="005272A2"/>
    <w:rsid w:val="005524FD"/>
    <w:rsid w:val="005964BE"/>
    <w:rsid w:val="005C5B97"/>
    <w:rsid w:val="00602102"/>
    <w:rsid w:val="00623975"/>
    <w:rsid w:val="006479CF"/>
    <w:rsid w:val="00687E0C"/>
    <w:rsid w:val="006B1498"/>
    <w:rsid w:val="006B4C5A"/>
    <w:rsid w:val="0070247A"/>
    <w:rsid w:val="007034AB"/>
    <w:rsid w:val="00710955"/>
    <w:rsid w:val="00742520"/>
    <w:rsid w:val="0078217D"/>
    <w:rsid w:val="00797500"/>
    <w:rsid w:val="007C601A"/>
    <w:rsid w:val="007D2CAC"/>
    <w:rsid w:val="00820B2B"/>
    <w:rsid w:val="00856D18"/>
    <w:rsid w:val="00864A39"/>
    <w:rsid w:val="00870088"/>
    <w:rsid w:val="008773FD"/>
    <w:rsid w:val="00882C99"/>
    <w:rsid w:val="008C793D"/>
    <w:rsid w:val="0094399F"/>
    <w:rsid w:val="009467BD"/>
    <w:rsid w:val="009538CD"/>
    <w:rsid w:val="009A090A"/>
    <w:rsid w:val="009C13BA"/>
    <w:rsid w:val="009C4DBD"/>
    <w:rsid w:val="009D13FC"/>
    <w:rsid w:val="00A1405C"/>
    <w:rsid w:val="00A253A9"/>
    <w:rsid w:val="00A4589C"/>
    <w:rsid w:val="00A94A24"/>
    <w:rsid w:val="00AF2058"/>
    <w:rsid w:val="00B119B0"/>
    <w:rsid w:val="00B1432F"/>
    <w:rsid w:val="00B15E47"/>
    <w:rsid w:val="00B51AAA"/>
    <w:rsid w:val="00B62E08"/>
    <w:rsid w:val="00BD12C5"/>
    <w:rsid w:val="00CA46F2"/>
    <w:rsid w:val="00CD319D"/>
    <w:rsid w:val="00CD7C08"/>
    <w:rsid w:val="00D060E7"/>
    <w:rsid w:val="00D37145"/>
    <w:rsid w:val="00D456C2"/>
    <w:rsid w:val="00D60FC2"/>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AFB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Ind w:w="0" w:type="dxa"/>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Ind w:w="0" w:type="dxa"/>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Ind w:w="0" w:type="dxa"/>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Ind w:w="0" w:type="dxa"/>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Ind w:w="0" w:type="dxa"/>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CellMar>
        <w:top w:w="0" w:type="dxa"/>
        <w:left w:w="108" w:type="dxa"/>
        <w:bottom w:w="0" w:type="dxa"/>
        <w:right w:w="108" w:type="dxa"/>
      </w:tblCellMar>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Ind w:w="0" w:type="dxa"/>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CellMar>
        <w:top w:w="0" w:type="dxa"/>
        <w:left w:w="108" w:type="dxa"/>
        <w:bottom w:w="0" w:type="dxa"/>
        <w:right w:w="108" w:type="dxa"/>
      </w:tblCellMar>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Ind w:w="0" w:type="dxa"/>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CellMar>
        <w:top w:w="0" w:type="dxa"/>
        <w:left w:w="108" w:type="dxa"/>
        <w:bottom w:w="0" w:type="dxa"/>
        <w:right w:w="108" w:type="dxa"/>
      </w:tblCellMar>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Ind w:w="0" w:type="dxa"/>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CellMar>
        <w:top w:w="0" w:type="dxa"/>
        <w:left w:w="108" w:type="dxa"/>
        <w:bottom w:w="0" w:type="dxa"/>
        <w:right w:w="108" w:type="dxa"/>
      </w:tblCellMar>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Ind w:w="0" w:type="dxa"/>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CellMar>
        <w:top w:w="0" w:type="dxa"/>
        <w:left w:w="108" w:type="dxa"/>
        <w:bottom w:w="0" w:type="dxa"/>
        <w:right w:w="108" w:type="dxa"/>
      </w:tblCellMar>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Ind w:w="0" w:type="dxa"/>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Ind w:w="0" w:type="dxa"/>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Ind w:w="0" w:type="dxa"/>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CellMar>
        <w:top w:w="0" w:type="dxa"/>
        <w:left w:w="108" w:type="dxa"/>
        <w:bottom w:w="0" w:type="dxa"/>
        <w:right w:w="108" w:type="dxa"/>
      </w:tblCellMar>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Ind w:w="0" w:type="dxa"/>
      <w:tblBorders>
        <w:top w:val="single" w:sz="8" w:space="0" w:color="5C83B4" w:themeColor="accent1"/>
        <w:bottom w:val="single" w:sz="8" w:space="0" w:color="5C83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Ind w:w="0" w:type="dxa"/>
      <w:tblBorders>
        <w:top w:val="single" w:sz="8" w:space="0" w:color="9DBB61" w:themeColor="accent3"/>
        <w:bottom w:val="single" w:sz="8" w:space="0" w:color="9DBB6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Ind w:w="0" w:type="dxa"/>
      <w:tblBorders>
        <w:top w:val="single" w:sz="8" w:space="0" w:color="8066A0" w:themeColor="accent4"/>
        <w:bottom w:val="single" w:sz="8" w:space="0" w:color="8066A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Ind w:w="0" w:type="dxa"/>
      <w:tblBorders>
        <w:top w:val="single" w:sz="8" w:space="0" w:color="F59D56" w:themeColor="accent6"/>
        <w:bottom w:val="single" w:sz="8" w:space="0" w:color="F59D5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Ind w:w="0" w:type="dxa"/>
      <w:tblBorders>
        <w:top w:val="single" w:sz="4" w:space="0" w:color="9DB4D2" w:themeColor="accent1" w:themeTint="99"/>
        <w:bottom w:val="single" w:sz="4" w:space="0" w:color="9DB4D2" w:themeColor="accent1" w:themeTint="99"/>
        <w:insideH w:val="single" w:sz="4" w:space="0" w:color="9DB4D2"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Ind w:w="0" w:type="dxa"/>
      <w:tblBorders>
        <w:top w:val="single" w:sz="4" w:space="0" w:color="C4D6A0" w:themeColor="accent3" w:themeTint="99"/>
        <w:bottom w:val="single" w:sz="4" w:space="0" w:color="C4D6A0" w:themeColor="accent3" w:themeTint="99"/>
        <w:insideH w:val="single" w:sz="4" w:space="0" w:color="C4D6A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Ind w:w="0" w:type="dxa"/>
      <w:tblBorders>
        <w:top w:val="single" w:sz="4" w:space="0" w:color="B2A3C6" w:themeColor="accent4" w:themeTint="99"/>
        <w:bottom w:val="single" w:sz="4" w:space="0" w:color="B2A3C6" w:themeColor="accent4" w:themeTint="99"/>
        <w:insideH w:val="single" w:sz="4" w:space="0" w:color="B2A3C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Ind w:w="0" w:type="dxa"/>
      <w:tblBorders>
        <w:top w:val="single" w:sz="4" w:space="0" w:color="F9C399" w:themeColor="accent6" w:themeTint="99"/>
        <w:bottom w:val="single" w:sz="4" w:space="0" w:color="F9C399" w:themeColor="accent6" w:themeTint="99"/>
        <w:insideH w:val="single" w:sz="4" w:space="0" w:color="F9C39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Ind w:w="0" w:type="dxa"/>
      <w:tblBorders>
        <w:top w:val="single" w:sz="4" w:space="0" w:color="5C83B4" w:themeColor="accent1"/>
        <w:left w:val="single" w:sz="4" w:space="0" w:color="5C83B4" w:themeColor="accent1"/>
        <w:bottom w:val="single" w:sz="4" w:space="0" w:color="5C83B4" w:themeColor="accent1"/>
        <w:right w:val="single" w:sz="4" w:space="0" w:color="5C83B4" w:themeColor="accent1"/>
      </w:tblBorders>
      <w:tblCellMar>
        <w:top w:w="0" w:type="dxa"/>
        <w:left w:w="108" w:type="dxa"/>
        <w:bottom w:w="0" w:type="dxa"/>
        <w:right w:w="108" w:type="dxa"/>
      </w:tblCellMar>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Ind w:w="0" w:type="dxa"/>
      <w:tblBorders>
        <w:top w:val="single" w:sz="4" w:space="0" w:color="9DBB61" w:themeColor="accent3"/>
        <w:left w:val="single" w:sz="4" w:space="0" w:color="9DBB61" w:themeColor="accent3"/>
        <w:bottom w:val="single" w:sz="4" w:space="0" w:color="9DBB61" w:themeColor="accent3"/>
        <w:right w:val="single" w:sz="4" w:space="0" w:color="9DBB61" w:themeColor="accent3"/>
      </w:tblBorders>
      <w:tblCellMar>
        <w:top w:w="0" w:type="dxa"/>
        <w:left w:w="108" w:type="dxa"/>
        <w:bottom w:w="0" w:type="dxa"/>
        <w:right w:w="108" w:type="dxa"/>
      </w:tblCellMar>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Ind w:w="0" w:type="dxa"/>
      <w:tblBorders>
        <w:top w:val="single" w:sz="4" w:space="0" w:color="8066A0" w:themeColor="accent4"/>
        <w:left w:val="single" w:sz="4" w:space="0" w:color="8066A0" w:themeColor="accent4"/>
        <w:bottom w:val="single" w:sz="4" w:space="0" w:color="8066A0" w:themeColor="accent4"/>
        <w:right w:val="single" w:sz="4" w:space="0" w:color="8066A0" w:themeColor="accent4"/>
      </w:tblBorders>
      <w:tblCellMar>
        <w:top w:w="0" w:type="dxa"/>
        <w:left w:w="108" w:type="dxa"/>
        <w:bottom w:w="0" w:type="dxa"/>
        <w:right w:w="108" w:type="dxa"/>
      </w:tblCellMar>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Ind w:w="0" w:type="dxa"/>
      <w:tblBorders>
        <w:top w:val="single" w:sz="4" w:space="0" w:color="F59D56" w:themeColor="accent6"/>
        <w:left w:val="single" w:sz="4" w:space="0" w:color="F59D56" w:themeColor="accent6"/>
        <w:bottom w:val="single" w:sz="4" w:space="0" w:color="F59D56" w:themeColor="accent6"/>
        <w:right w:val="single" w:sz="4" w:space="0" w:color="F59D56" w:themeColor="accent6"/>
      </w:tblBorders>
      <w:tblCellMar>
        <w:top w:w="0" w:type="dxa"/>
        <w:left w:w="108" w:type="dxa"/>
        <w:bottom w:w="0" w:type="dxa"/>
        <w:right w:w="108" w:type="dxa"/>
      </w:tblCellMar>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Ind w:w="0" w:type="dxa"/>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CellMar>
        <w:top w:w="0" w:type="dxa"/>
        <w:left w:w="108" w:type="dxa"/>
        <w:bottom w:w="0" w:type="dxa"/>
        <w:right w:w="108" w:type="dxa"/>
      </w:tblCellMar>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Ind w:w="0" w:type="dxa"/>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CellMar>
        <w:top w:w="0" w:type="dxa"/>
        <w:left w:w="108" w:type="dxa"/>
        <w:bottom w:w="0" w:type="dxa"/>
        <w:right w:w="108" w:type="dxa"/>
      </w:tblCellMar>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Ind w:w="0" w:type="dxa"/>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CellMar>
        <w:top w:w="0" w:type="dxa"/>
        <w:left w:w="108" w:type="dxa"/>
        <w:bottom w:w="0" w:type="dxa"/>
        <w:right w:w="108" w:type="dxa"/>
      </w:tblCellMar>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Ind w:w="0" w:type="dxa"/>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CellMar>
        <w:top w:w="0" w:type="dxa"/>
        <w:left w:w="108" w:type="dxa"/>
        <w:bottom w:w="0" w:type="dxa"/>
        <w:right w:w="108" w:type="dxa"/>
      </w:tblCellMar>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Ind w:w="0" w:type="dxa"/>
      <w:tblBorders>
        <w:top w:val="single" w:sz="4" w:space="0" w:color="5C83B4" w:themeColor="accent1"/>
        <w:bottom w:val="single" w:sz="4" w:space="0" w:color="5C83B4" w:themeColor="accent1"/>
      </w:tblBorders>
      <w:tblCellMar>
        <w:top w:w="0" w:type="dxa"/>
        <w:left w:w="108" w:type="dxa"/>
        <w:bottom w:w="0" w:type="dxa"/>
        <w:right w:w="108" w:type="dxa"/>
      </w:tblCellMar>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Ind w:w="0" w:type="dxa"/>
      <w:tblBorders>
        <w:top w:val="single" w:sz="4" w:space="0" w:color="9DBB61" w:themeColor="accent3"/>
        <w:bottom w:val="single" w:sz="4" w:space="0" w:color="9DBB61" w:themeColor="accent3"/>
      </w:tblBorders>
      <w:tblCellMar>
        <w:top w:w="0" w:type="dxa"/>
        <w:left w:w="108" w:type="dxa"/>
        <w:bottom w:w="0" w:type="dxa"/>
        <w:right w:w="108" w:type="dxa"/>
      </w:tblCellMar>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Ind w:w="0" w:type="dxa"/>
      <w:tblBorders>
        <w:top w:val="single" w:sz="4" w:space="0" w:color="8066A0" w:themeColor="accent4"/>
        <w:bottom w:val="single" w:sz="4" w:space="0" w:color="8066A0" w:themeColor="accent4"/>
      </w:tblBorders>
      <w:tblCellMar>
        <w:top w:w="0" w:type="dxa"/>
        <w:left w:w="108" w:type="dxa"/>
        <w:bottom w:w="0" w:type="dxa"/>
        <w:right w:w="108" w:type="dxa"/>
      </w:tblCellMar>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Ind w:w="0" w:type="dxa"/>
      <w:tblBorders>
        <w:top w:val="single" w:sz="4" w:space="0" w:color="F59D56" w:themeColor="accent6"/>
        <w:bottom w:val="single" w:sz="4" w:space="0" w:color="F59D56" w:themeColor="accent6"/>
      </w:tblBorders>
      <w:tblCellMar>
        <w:top w:w="0" w:type="dxa"/>
        <w:left w:w="108" w:type="dxa"/>
        <w:bottom w:w="0" w:type="dxa"/>
        <w:right w:w="108" w:type="dxa"/>
      </w:tblCellMar>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Ind w:w="0" w:type="dxa"/>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CellMar>
        <w:top w:w="0" w:type="dxa"/>
        <w:left w:w="108" w:type="dxa"/>
        <w:bottom w:w="0" w:type="dxa"/>
        <w:right w:w="108" w:type="dxa"/>
      </w:tblCellMar>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Ind w:w="0" w:type="dxa"/>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CellMar>
        <w:top w:w="0" w:type="dxa"/>
        <w:left w:w="108" w:type="dxa"/>
        <w:bottom w:w="0" w:type="dxa"/>
        <w:right w:w="108" w:type="dxa"/>
      </w:tblCellMar>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Ind w:w="0" w:type="dxa"/>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CellMar>
        <w:top w:w="0" w:type="dxa"/>
        <w:left w:w="108" w:type="dxa"/>
        <w:bottom w:w="0" w:type="dxa"/>
        <w:right w:w="108" w:type="dxa"/>
      </w:tblCellMar>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Ind w:w="0" w:type="dxa"/>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CellMar>
        <w:top w:w="0" w:type="dxa"/>
        <w:left w:w="108" w:type="dxa"/>
        <w:bottom w:w="0" w:type="dxa"/>
        <w:right w:w="108" w:type="dxa"/>
      </w:tblCellMar>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CellMar>
        <w:top w:w="0" w:type="dxa"/>
        <w:left w:w="108" w:type="dxa"/>
        <w:bottom w:w="0" w:type="dxa"/>
        <w:right w:w="108" w:type="dxa"/>
      </w:tblCellMar>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CellMar>
        <w:top w:w="0" w:type="dxa"/>
        <w:left w:w="108" w:type="dxa"/>
        <w:bottom w:w="0" w:type="dxa"/>
        <w:right w:w="108" w:type="dxa"/>
      </w:tblCellMar>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CellMar>
        <w:top w:w="0" w:type="dxa"/>
        <w:left w:w="108" w:type="dxa"/>
        <w:bottom w:w="0" w:type="dxa"/>
        <w:right w:w="108" w:type="dxa"/>
      </w:tblCellMar>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CellMar>
        <w:top w:w="0" w:type="dxa"/>
        <w:left w:w="108" w:type="dxa"/>
        <w:bottom w:w="0" w:type="dxa"/>
        <w:right w:w="108" w:type="dxa"/>
      </w:tblCellMar>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Ind w:w="0" w:type="dxa"/>
      <w:tblBorders>
        <w:top w:val="single" w:sz="8" w:space="0" w:color="5C83B4" w:themeColor="accent1"/>
        <w:bottom w:val="single" w:sz="8" w:space="0" w:color="5C83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Ind w:w="0" w:type="dxa"/>
      <w:tblBorders>
        <w:top w:val="single" w:sz="8" w:space="0" w:color="9DBB61" w:themeColor="accent3"/>
        <w:bottom w:val="single" w:sz="8" w:space="0" w:color="9DBB6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Ind w:w="0" w:type="dxa"/>
      <w:tblBorders>
        <w:top w:val="single" w:sz="8" w:space="0" w:color="8066A0" w:themeColor="accent4"/>
        <w:bottom w:val="single" w:sz="8" w:space="0" w:color="8066A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Ind w:w="0" w:type="dxa"/>
      <w:tblBorders>
        <w:top w:val="single" w:sz="8" w:space="0" w:color="F59D56" w:themeColor="accent6"/>
        <w:bottom w:val="single" w:sz="8" w:space="0" w:color="F59D5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Ind w:w="0" w:type="dxa"/>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Ind w:w="0" w:type="dxa"/>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Ind w:w="0" w:type="dxa"/>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Ind w:w="0" w:type="dxa"/>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7008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7008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npluml/Library/Containers/com.microsoft.Word/Data/Library/Caches/1033/TM10002132/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0438D7EE66D146B21D599E5BD2C439"/>
        <w:category>
          <w:name w:val="General"/>
          <w:gallery w:val="placeholder"/>
        </w:category>
        <w:types>
          <w:type w:val="bbPlcHdr"/>
        </w:types>
        <w:behaviors>
          <w:behavior w:val="content"/>
        </w:behaviors>
        <w:guid w:val="{B2075504-808C-2140-88EC-4216C2620442}"/>
      </w:docPartPr>
      <w:docPartBody>
        <w:p w:rsidR="00000000" w:rsidRDefault="003E33A0">
          <w:pPr>
            <w:pStyle w:val="9E0438D7EE66D146B21D599E5BD2C439"/>
          </w:pPr>
          <w:r>
            <w:t>Phone</w:t>
          </w:r>
        </w:p>
      </w:docPartBody>
    </w:docPart>
    <w:docPart>
      <w:docPartPr>
        <w:name w:val="B43A78ADDFC5DD448B331BEFE84FD4BA"/>
        <w:category>
          <w:name w:val="General"/>
          <w:gallery w:val="placeholder"/>
        </w:category>
        <w:types>
          <w:type w:val="bbPlcHdr"/>
        </w:types>
        <w:behaviors>
          <w:behavior w:val="content"/>
        </w:behaviors>
        <w:guid w:val="{DBC50787-7C89-7C45-93F2-73A48C87EDAE}"/>
      </w:docPartPr>
      <w:docPartBody>
        <w:p w:rsidR="00000000" w:rsidRDefault="003E33A0">
          <w:pPr>
            <w:pStyle w:val="B43A78ADDFC5DD448B331BEFE84FD4BA"/>
          </w:pPr>
          <w:r>
            <w:t>Enter phone</w:t>
          </w:r>
        </w:p>
      </w:docPartBody>
    </w:docPart>
    <w:docPart>
      <w:docPartPr>
        <w:name w:val="1F7F3E5CE2098243ABF01268EE465758"/>
        <w:category>
          <w:name w:val="General"/>
          <w:gallery w:val="placeholder"/>
        </w:category>
        <w:types>
          <w:type w:val="bbPlcHdr"/>
        </w:types>
        <w:behaviors>
          <w:behavior w:val="content"/>
        </w:behaviors>
        <w:guid w:val="{17FB3232-BBE8-BE4D-9B11-97FF251793FF}"/>
      </w:docPartPr>
      <w:docPartBody>
        <w:p w:rsidR="00000000" w:rsidRDefault="003E33A0">
          <w:pPr>
            <w:pStyle w:val="1F7F3E5CE2098243ABF01268EE465758"/>
          </w:pPr>
          <w:r w:rsidRPr="00F35B85">
            <w:t>INVOICE</w:t>
          </w:r>
        </w:p>
      </w:docPartBody>
    </w:docPart>
    <w:docPart>
      <w:docPartPr>
        <w:name w:val="19EC5A55C47CFA4A942FAC65C941775C"/>
        <w:category>
          <w:name w:val="General"/>
          <w:gallery w:val="placeholder"/>
        </w:category>
        <w:types>
          <w:type w:val="bbPlcHdr"/>
        </w:types>
        <w:behaviors>
          <w:behavior w:val="content"/>
        </w:behaviors>
        <w:guid w:val="{AE7325FB-9A95-F64A-AA55-2D704B8B740E}"/>
      </w:docPartPr>
      <w:docPartBody>
        <w:p w:rsidR="00000000" w:rsidRDefault="003E33A0">
          <w:pPr>
            <w:pStyle w:val="19EC5A55C47CFA4A942FAC65C941775C"/>
          </w:pPr>
          <w:r w:rsidRPr="00B1432F">
            <w:t>Invoice</w:t>
          </w:r>
        </w:p>
      </w:docPartBody>
    </w:docPart>
    <w:docPart>
      <w:docPartPr>
        <w:name w:val="A0906FF0B200B54FABAEBE7360089DB5"/>
        <w:category>
          <w:name w:val="General"/>
          <w:gallery w:val="placeholder"/>
        </w:category>
        <w:types>
          <w:type w:val="bbPlcHdr"/>
        </w:types>
        <w:behaviors>
          <w:behavior w:val="content"/>
        </w:behaviors>
        <w:guid w:val="{60F8FAB5-C8B9-5143-9C4B-FEAA8A51F1CD}"/>
      </w:docPartPr>
      <w:docPartBody>
        <w:p w:rsidR="00000000" w:rsidRDefault="003E33A0">
          <w:pPr>
            <w:pStyle w:val="A0906FF0B200B54FABAEBE7360089DB5"/>
          </w:pPr>
          <w:r w:rsidRPr="00B1432F">
            <w:t>100</w:t>
          </w:r>
        </w:p>
      </w:docPartBody>
    </w:docPart>
    <w:docPart>
      <w:docPartPr>
        <w:name w:val="5B5BA4D3E413804CA8055F27789CC531"/>
        <w:category>
          <w:name w:val="General"/>
          <w:gallery w:val="placeholder"/>
        </w:category>
        <w:types>
          <w:type w:val="bbPlcHdr"/>
        </w:types>
        <w:behaviors>
          <w:behavior w:val="content"/>
        </w:behaviors>
        <w:guid w:val="{ABAE8B28-8C83-1D4F-88F1-056D4B675F03}"/>
      </w:docPartPr>
      <w:docPartBody>
        <w:p w:rsidR="00000000" w:rsidRDefault="003E33A0">
          <w:pPr>
            <w:pStyle w:val="5B5BA4D3E413804CA8055F27789CC531"/>
          </w:pPr>
          <w:r w:rsidRPr="00B1432F">
            <w:t>Date</w:t>
          </w:r>
        </w:p>
      </w:docPartBody>
    </w:docPart>
    <w:docPart>
      <w:docPartPr>
        <w:name w:val="D8236E0B2BC4234C94EE871C953AD27A"/>
        <w:category>
          <w:name w:val="General"/>
          <w:gallery w:val="placeholder"/>
        </w:category>
        <w:types>
          <w:type w:val="bbPlcHdr"/>
        </w:types>
        <w:behaviors>
          <w:behavior w:val="content"/>
        </w:behaviors>
        <w:guid w:val="{F07615B5-9F62-684C-8659-23CB0870E889}"/>
      </w:docPartPr>
      <w:docPartBody>
        <w:p w:rsidR="00000000" w:rsidRDefault="003E33A0">
          <w:pPr>
            <w:pStyle w:val="D8236E0B2BC4234C94EE871C953AD27A"/>
          </w:pPr>
          <w:r w:rsidRPr="00B1432F">
            <w:t>Enter date</w:t>
          </w:r>
        </w:p>
      </w:docPartBody>
    </w:docPart>
    <w:docPart>
      <w:docPartPr>
        <w:name w:val="F9F3909DF453A145811033E8E7EF379E"/>
        <w:category>
          <w:name w:val="General"/>
          <w:gallery w:val="placeholder"/>
        </w:category>
        <w:types>
          <w:type w:val="bbPlcHdr"/>
        </w:types>
        <w:behaviors>
          <w:behavior w:val="content"/>
        </w:behaviors>
        <w:guid w:val="{50BBF2E9-3EF6-5C4E-BB17-CD87FA0B8FD6}"/>
      </w:docPartPr>
      <w:docPartBody>
        <w:p w:rsidR="00000000" w:rsidRDefault="003E33A0">
          <w:pPr>
            <w:pStyle w:val="F9F3909DF453A145811033E8E7EF379E"/>
          </w:pPr>
          <w:r>
            <w:t>Ship To:</w:t>
          </w:r>
        </w:p>
      </w:docPartBody>
    </w:docPart>
    <w:docPart>
      <w:docPartPr>
        <w:name w:val="D8D211D34AE03846BBE3C3E1FBB5288F"/>
        <w:category>
          <w:name w:val="General"/>
          <w:gallery w:val="placeholder"/>
        </w:category>
        <w:types>
          <w:type w:val="bbPlcHdr"/>
        </w:types>
        <w:behaviors>
          <w:behavior w:val="content"/>
        </w:behaviors>
        <w:guid w:val="{2F33FCC3-E12D-B641-9F0C-DB4B6EA78423}"/>
      </w:docPartPr>
      <w:docPartBody>
        <w:p w:rsidR="00000000" w:rsidRDefault="003E33A0">
          <w:pPr>
            <w:pStyle w:val="D8D211D34AE03846BBE3C3E1FBB5288F"/>
          </w:pPr>
          <w:r>
            <w:t>Comments or special instructions:</w:t>
          </w:r>
        </w:p>
      </w:docPartBody>
    </w:docPart>
    <w:docPart>
      <w:docPartPr>
        <w:name w:val="8B37B8398AF92D40B0CEFA89B83F90E1"/>
        <w:category>
          <w:name w:val="General"/>
          <w:gallery w:val="placeholder"/>
        </w:category>
        <w:types>
          <w:type w:val="bbPlcHdr"/>
        </w:types>
        <w:behaviors>
          <w:behavior w:val="content"/>
        </w:behaviors>
        <w:guid w:val="{5C827C16-4941-3C44-AEE6-AECE76E60069}"/>
      </w:docPartPr>
      <w:docPartBody>
        <w:p w:rsidR="00000000" w:rsidRDefault="003E33A0">
          <w:pPr>
            <w:pStyle w:val="8B37B8398AF92D40B0CEFA89B83F90E1"/>
          </w:pPr>
          <w:r>
            <w:t>Your comments</w:t>
          </w:r>
        </w:p>
      </w:docPartBody>
    </w:docPart>
    <w:docPart>
      <w:docPartPr>
        <w:name w:val="CEC5E9D07547C44CBEB98B4699C6D407"/>
        <w:category>
          <w:name w:val="General"/>
          <w:gallery w:val="placeholder"/>
        </w:category>
        <w:types>
          <w:type w:val="bbPlcHdr"/>
        </w:types>
        <w:behaviors>
          <w:behavior w:val="content"/>
        </w:behaviors>
        <w:guid w:val="{EEAE0B1E-8721-B543-AADE-E7C176F4014D}"/>
      </w:docPartPr>
      <w:docPartBody>
        <w:p w:rsidR="00000000" w:rsidRDefault="003E33A0">
          <w:pPr>
            <w:pStyle w:val="CEC5E9D07547C44CBEB98B4699C6D407"/>
          </w:pPr>
          <w:r w:rsidRPr="00B15E47">
            <w:t>SALESPERSON</w:t>
          </w:r>
        </w:p>
      </w:docPartBody>
    </w:docPart>
    <w:docPart>
      <w:docPartPr>
        <w:name w:val="203C0E2946E2F84AB3A068E5A9CD351B"/>
        <w:category>
          <w:name w:val="General"/>
          <w:gallery w:val="placeholder"/>
        </w:category>
        <w:types>
          <w:type w:val="bbPlcHdr"/>
        </w:types>
        <w:behaviors>
          <w:behavior w:val="content"/>
        </w:behaviors>
        <w:guid w:val="{55A371F4-78D9-4C4C-84DE-052F2A8269A7}"/>
      </w:docPartPr>
      <w:docPartBody>
        <w:p w:rsidR="00000000" w:rsidRDefault="003E33A0">
          <w:pPr>
            <w:pStyle w:val="203C0E2946E2F84AB3A068E5A9CD351B"/>
          </w:pPr>
          <w:r w:rsidRPr="00B15E47">
            <w:t>P.O. NUMBER</w:t>
          </w:r>
        </w:p>
      </w:docPartBody>
    </w:docPart>
    <w:docPart>
      <w:docPartPr>
        <w:name w:val="3631A120A2E7FB4BA6A2C625B961A37A"/>
        <w:category>
          <w:name w:val="General"/>
          <w:gallery w:val="placeholder"/>
        </w:category>
        <w:types>
          <w:type w:val="bbPlcHdr"/>
        </w:types>
        <w:behaviors>
          <w:behavior w:val="content"/>
        </w:behaviors>
        <w:guid w:val="{06FE286A-FF94-384E-8247-3C082B268F0B}"/>
      </w:docPartPr>
      <w:docPartBody>
        <w:p w:rsidR="00000000" w:rsidRDefault="003E33A0">
          <w:pPr>
            <w:pStyle w:val="3631A120A2E7FB4BA6A2C625B961A37A"/>
          </w:pPr>
          <w:r w:rsidRPr="00B15E47">
            <w:t>REQUISITIONER</w:t>
          </w:r>
        </w:p>
      </w:docPartBody>
    </w:docPart>
    <w:docPart>
      <w:docPartPr>
        <w:name w:val="8ED0A3D918600F4E9A7F80F8899B0D86"/>
        <w:category>
          <w:name w:val="General"/>
          <w:gallery w:val="placeholder"/>
        </w:category>
        <w:types>
          <w:type w:val="bbPlcHdr"/>
        </w:types>
        <w:behaviors>
          <w:behavior w:val="content"/>
        </w:behaviors>
        <w:guid w:val="{A6AF7C89-0BF1-654B-A93C-293BE26D2966}"/>
      </w:docPartPr>
      <w:docPartBody>
        <w:p w:rsidR="00000000" w:rsidRDefault="003E33A0">
          <w:pPr>
            <w:pStyle w:val="8ED0A3D918600F4E9A7F80F8899B0D86"/>
          </w:pPr>
          <w:r w:rsidRPr="00B15E47">
            <w:t>SHIPPED VIA</w:t>
          </w:r>
        </w:p>
      </w:docPartBody>
    </w:docPart>
    <w:docPart>
      <w:docPartPr>
        <w:name w:val="DDD7DD4082F06C48A053A6CD492A2F82"/>
        <w:category>
          <w:name w:val="General"/>
          <w:gallery w:val="placeholder"/>
        </w:category>
        <w:types>
          <w:type w:val="bbPlcHdr"/>
        </w:types>
        <w:behaviors>
          <w:behavior w:val="content"/>
        </w:behaviors>
        <w:guid w:val="{039D96E9-1FA1-2841-A389-CA02D2675D7E}"/>
      </w:docPartPr>
      <w:docPartBody>
        <w:p w:rsidR="00000000" w:rsidRDefault="003E33A0">
          <w:pPr>
            <w:pStyle w:val="DDD7DD4082F06C48A053A6CD492A2F82"/>
          </w:pPr>
          <w:r w:rsidRPr="00B15E47">
            <w:t>F.O.B. POINT</w:t>
          </w:r>
        </w:p>
      </w:docPartBody>
    </w:docPart>
    <w:docPart>
      <w:docPartPr>
        <w:name w:val="3907CCAC216E274297AB3734239A0CA0"/>
        <w:category>
          <w:name w:val="General"/>
          <w:gallery w:val="placeholder"/>
        </w:category>
        <w:types>
          <w:type w:val="bbPlcHdr"/>
        </w:types>
        <w:behaviors>
          <w:behavior w:val="content"/>
        </w:behaviors>
        <w:guid w:val="{28A145C4-79FA-C647-B0C1-591AFAC559E3}"/>
      </w:docPartPr>
      <w:docPartBody>
        <w:p w:rsidR="00000000" w:rsidRDefault="003E33A0">
          <w:pPr>
            <w:pStyle w:val="3907CCAC216E274297AB3734239A0CA0"/>
          </w:pPr>
          <w:r w:rsidRPr="00B15E47">
            <w:t>TERMS</w:t>
          </w:r>
        </w:p>
      </w:docPartBody>
    </w:docPart>
    <w:docPart>
      <w:docPartPr>
        <w:name w:val="054E7F2D77971941A8A81B3636382C9C"/>
        <w:category>
          <w:name w:val="General"/>
          <w:gallery w:val="placeholder"/>
        </w:category>
        <w:types>
          <w:type w:val="bbPlcHdr"/>
        </w:types>
        <w:behaviors>
          <w:behavior w:val="content"/>
        </w:behaviors>
        <w:guid w:val="{A3959997-78FD-BE40-BB97-CF38B6B7E5CA}"/>
      </w:docPartPr>
      <w:docPartBody>
        <w:p w:rsidR="00000000" w:rsidRDefault="003E33A0">
          <w:pPr>
            <w:pStyle w:val="054E7F2D77971941A8A81B3636382C9C"/>
          </w:pPr>
          <w:r>
            <w:t>Enter here</w:t>
          </w:r>
        </w:p>
      </w:docPartBody>
    </w:docPart>
    <w:docPart>
      <w:docPartPr>
        <w:name w:val="C82EED26F70E5E4DB58270BA69D7D598"/>
        <w:category>
          <w:name w:val="General"/>
          <w:gallery w:val="placeholder"/>
        </w:category>
        <w:types>
          <w:type w:val="bbPlcHdr"/>
        </w:types>
        <w:behaviors>
          <w:behavior w:val="content"/>
        </w:behaviors>
        <w:guid w:val="{7716C8EF-261F-EB46-8DAE-E1360FA696D3}"/>
      </w:docPartPr>
      <w:docPartBody>
        <w:p w:rsidR="00000000" w:rsidRDefault="003E33A0">
          <w:pPr>
            <w:pStyle w:val="C82EED26F70E5E4DB58270BA69D7D598"/>
          </w:pPr>
          <w:r>
            <w:t>Enter here</w:t>
          </w:r>
        </w:p>
      </w:docPartBody>
    </w:docPart>
    <w:docPart>
      <w:docPartPr>
        <w:name w:val="1ED33A9BBBE46B419786F5EA90862E18"/>
        <w:category>
          <w:name w:val="General"/>
          <w:gallery w:val="placeholder"/>
        </w:category>
        <w:types>
          <w:type w:val="bbPlcHdr"/>
        </w:types>
        <w:behaviors>
          <w:behavior w:val="content"/>
        </w:behaviors>
        <w:guid w:val="{AE8B85CF-13B5-CF4B-B26C-F989AFC1DEA0}"/>
      </w:docPartPr>
      <w:docPartBody>
        <w:p w:rsidR="00000000" w:rsidRDefault="003E33A0">
          <w:pPr>
            <w:pStyle w:val="1ED33A9BBBE46B419786F5EA90862E18"/>
          </w:pPr>
          <w:r>
            <w:t>Enter here</w:t>
          </w:r>
        </w:p>
      </w:docPartBody>
    </w:docPart>
    <w:docPart>
      <w:docPartPr>
        <w:name w:val="932BC1C4D3097949A40E21DA1B110741"/>
        <w:category>
          <w:name w:val="General"/>
          <w:gallery w:val="placeholder"/>
        </w:category>
        <w:types>
          <w:type w:val="bbPlcHdr"/>
        </w:types>
        <w:behaviors>
          <w:behavior w:val="content"/>
        </w:behaviors>
        <w:guid w:val="{05636D65-D674-DE4C-836E-F2F971C2B820}"/>
      </w:docPartPr>
      <w:docPartBody>
        <w:p w:rsidR="00000000" w:rsidRDefault="003E33A0">
          <w:pPr>
            <w:pStyle w:val="932BC1C4D3097949A40E21DA1B110741"/>
          </w:pPr>
          <w:r>
            <w:t>Enter here</w:t>
          </w:r>
        </w:p>
      </w:docPartBody>
    </w:docPart>
    <w:docPart>
      <w:docPartPr>
        <w:name w:val="0AA136D904701B47A149CCE46457EE74"/>
        <w:category>
          <w:name w:val="General"/>
          <w:gallery w:val="placeholder"/>
        </w:category>
        <w:types>
          <w:type w:val="bbPlcHdr"/>
        </w:types>
        <w:behaviors>
          <w:behavior w:val="content"/>
        </w:behaviors>
        <w:guid w:val="{ADBA8BA4-1119-3942-9CD1-C4B044E0C306}"/>
      </w:docPartPr>
      <w:docPartBody>
        <w:p w:rsidR="00000000" w:rsidRDefault="003E33A0">
          <w:pPr>
            <w:pStyle w:val="0AA136D904701B47A149CCE46457EE74"/>
          </w:pPr>
          <w:r>
            <w:t>Enter here</w:t>
          </w:r>
        </w:p>
      </w:docPartBody>
    </w:docPart>
    <w:docPart>
      <w:docPartPr>
        <w:name w:val="20D851C8B24BB04F92CA32DFE82EAABB"/>
        <w:category>
          <w:name w:val="General"/>
          <w:gallery w:val="placeholder"/>
        </w:category>
        <w:types>
          <w:type w:val="bbPlcHdr"/>
        </w:types>
        <w:behaviors>
          <w:behavior w:val="content"/>
        </w:behaviors>
        <w:guid w:val="{5E067257-1E0B-E64A-8002-AC22371BF268}"/>
      </w:docPartPr>
      <w:docPartBody>
        <w:p w:rsidR="00000000" w:rsidRDefault="003E33A0">
          <w:pPr>
            <w:pStyle w:val="20D851C8B24BB04F92CA32DFE82EAABB"/>
          </w:pPr>
          <w:r>
            <w:t>Due on receipt</w:t>
          </w:r>
        </w:p>
      </w:docPartBody>
    </w:docPart>
    <w:docPart>
      <w:docPartPr>
        <w:name w:val="F815DA0A46EDB146884530F7EC9EB68F"/>
        <w:category>
          <w:name w:val="General"/>
          <w:gallery w:val="placeholder"/>
        </w:category>
        <w:types>
          <w:type w:val="bbPlcHdr"/>
        </w:types>
        <w:behaviors>
          <w:behavior w:val="content"/>
        </w:behaviors>
        <w:guid w:val="{D32CC56E-2D85-0D44-A655-E5F9AAFAC31B}"/>
      </w:docPartPr>
      <w:docPartBody>
        <w:p w:rsidR="00000000" w:rsidRDefault="003E33A0">
          <w:pPr>
            <w:pStyle w:val="F815DA0A46EDB146884530F7EC9EB68F"/>
          </w:pPr>
          <w:r>
            <w:t>QUANTITY</w:t>
          </w:r>
        </w:p>
      </w:docPartBody>
    </w:docPart>
    <w:docPart>
      <w:docPartPr>
        <w:name w:val="3CE44A25175EFB47ABAFE138927FBAFE"/>
        <w:category>
          <w:name w:val="General"/>
          <w:gallery w:val="placeholder"/>
        </w:category>
        <w:types>
          <w:type w:val="bbPlcHdr"/>
        </w:types>
        <w:behaviors>
          <w:behavior w:val="content"/>
        </w:behaviors>
        <w:guid w:val="{0BA5044C-8769-9949-8312-D7615F8168BD}"/>
      </w:docPartPr>
      <w:docPartBody>
        <w:p w:rsidR="00000000" w:rsidRDefault="003E33A0">
          <w:pPr>
            <w:pStyle w:val="3CE44A25175EFB47ABAFE138927FBAFE"/>
          </w:pPr>
          <w:r>
            <w:t>DESCRIPTION</w:t>
          </w:r>
        </w:p>
      </w:docPartBody>
    </w:docPart>
    <w:docPart>
      <w:docPartPr>
        <w:name w:val="C95067475DD68F41BAEE3C80B90B6B37"/>
        <w:category>
          <w:name w:val="General"/>
          <w:gallery w:val="placeholder"/>
        </w:category>
        <w:types>
          <w:type w:val="bbPlcHdr"/>
        </w:types>
        <w:behaviors>
          <w:behavior w:val="content"/>
        </w:behaviors>
        <w:guid w:val="{7BC85B8D-ABEC-D44A-9192-91AB62754663}"/>
      </w:docPartPr>
      <w:docPartBody>
        <w:p w:rsidR="00000000" w:rsidRDefault="003E33A0">
          <w:pPr>
            <w:pStyle w:val="C95067475DD68F41BAEE3C80B90B6B37"/>
          </w:pPr>
          <w:r>
            <w:t>UNIT PRICE</w:t>
          </w:r>
        </w:p>
      </w:docPartBody>
    </w:docPart>
    <w:docPart>
      <w:docPartPr>
        <w:name w:val="83E459B58D945A458FDECA6B442743D6"/>
        <w:category>
          <w:name w:val="General"/>
          <w:gallery w:val="placeholder"/>
        </w:category>
        <w:types>
          <w:type w:val="bbPlcHdr"/>
        </w:types>
        <w:behaviors>
          <w:behavior w:val="content"/>
        </w:behaviors>
        <w:guid w:val="{958846C1-F378-6D41-80EE-D0DCC8CF8648}"/>
      </w:docPartPr>
      <w:docPartBody>
        <w:p w:rsidR="00000000" w:rsidRDefault="003E33A0">
          <w:pPr>
            <w:pStyle w:val="83E459B58D945A458FDECA6B442743D6"/>
          </w:pPr>
          <w:r>
            <w:t>TOTAL</w:t>
          </w:r>
        </w:p>
      </w:docPartBody>
    </w:docPart>
    <w:docPart>
      <w:docPartPr>
        <w:name w:val="3F1478273AACFB47BCAF68DE84596A24"/>
        <w:category>
          <w:name w:val="General"/>
          <w:gallery w:val="placeholder"/>
        </w:category>
        <w:types>
          <w:type w:val="bbPlcHdr"/>
        </w:types>
        <w:behaviors>
          <w:behavior w:val="content"/>
        </w:behaviors>
        <w:guid w:val="{F30F6E7F-192C-F44D-8E1A-573E22318BFD}"/>
      </w:docPartPr>
      <w:docPartBody>
        <w:p w:rsidR="00000000" w:rsidRDefault="003E33A0">
          <w:pPr>
            <w:pStyle w:val="3F1478273AACFB47BCAF68DE84596A24"/>
          </w:pPr>
          <w:r>
            <w:t>Quantity 1</w:t>
          </w:r>
        </w:p>
      </w:docPartBody>
    </w:docPart>
    <w:docPart>
      <w:docPartPr>
        <w:name w:val="746F70C352324845A683D6937008BFB0"/>
        <w:category>
          <w:name w:val="General"/>
          <w:gallery w:val="placeholder"/>
        </w:category>
        <w:types>
          <w:type w:val="bbPlcHdr"/>
        </w:types>
        <w:behaviors>
          <w:behavior w:val="content"/>
        </w:behaviors>
        <w:guid w:val="{F762DD9D-0336-434B-A2C4-5D92C55EF603}"/>
      </w:docPartPr>
      <w:docPartBody>
        <w:p w:rsidR="00000000" w:rsidRDefault="003E33A0">
          <w:pPr>
            <w:pStyle w:val="746F70C352324845A683D6937008BFB0"/>
          </w:pPr>
          <w:r>
            <w:t>Enter description</w:t>
          </w:r>
        </w:p>
      </w:docPartBody>
    </w:docPart>
    <w:docPart>
      <w:docPartPr>
        <w:name w:val="CDCA503BA0BB364F94EEE4A245472A2C"/>
        <w:category>
          <w:name w:val="General"/>
          <w:gallery w:val="placeholder"/>
        </w:category>
        <w:types>
          <w:type w:val="bbPlcHdr"/>
        </w:types>
        <w:behaviors>
          <w:behavior w:val="content"/>
        </w:behaviors>
        <w:guid w:val="{6860582C-6824-3049-9645-8FA156E29F11}"/>
      </w:docPartPr>
      <w:docPartBody>
        <w:p w:rsidR="00000000" w:rsidRDefault="003E33A0">
          <w:pPr>
            <w:pStyle w:val="CDCA503BA0BB364F94EEE4A245472A2C"/>
          </w:pPr>
          <w:r>
            <w:t>Enter price</w:t>
          </w:r>
        </w:p>
      </w:docPartBody>
    </w:docPart>
    <w:docPart>
      <w:docPartPr>
        <w:name w:val="650676E8CF9D0D4B847D8464D0CBD6DD"/>
        <w:category>
          <w:name w:val="General"/>
          <w:gallery w:val="placeholder"/>
        </w:category>
        <w:types>
          <w:type w:val="bbPlcHdr"/>
        </w:types>
        <w:behaviors>
          <w:behavior w:val="content"/>
        </w:behaviors>
        <w:guid w:val="{68A72C5D-FF99-1040-B73D-C5313ADE8122}"/>
      </w:docPartPr>
      <w:docPartBody>
        <w:p w:rsidR="00000000" w:rsidRDefault="003E33A0">
          <w:pPr>
            <w:pStyle w:val="650676E8CF9D0D4B847D8464D0CBD6DD"/>
          </w:pPr>
          <w:r>
            <w:t>Enter total</w:t>
          </w:r>
        </w:p>
      </w:docPartBody>
    </w:docPart>
    <w:docPart>
      <w:docPartPr>
        <w:name w:val="AA4D5381DF4C98409803FA6BD5C85380"/>
        <w:category>
          <w:name w:val="General"/>
          <w:gallery w:val="placeholder"/>
        </w:category>
        <w:types>
          <w:type w:val="bbPlcHdr"/>
        </w:types>
        <w:behaviors>
          <w:behavior w:val="content"/>
        </w:behaviors>
        <w:guid w:val="{A92B5F81-4DA2-3447-B0B8-32C0A9CFC301}"/>
      </w:docPartPr>
      <w:docPartBody>
        <w:p w:rsidR="00000000" w:rsidRDefault="003E33A0">
          <w:pPr>
            <w:pStyle w:val="AA4D5381DF4C98409803FA6BD5C85380"/>
          </w:pPr>
          <w:r>
            <w:t>Quantity 2</w:t>
          </w:r>
        </w:p>
      </w:docPartBody>
    </w:docPart>
    <w:docPart>
      <w:docPartPr>
        <w:name w:val="3AB113DCA001F041882BB6B34E73E0DD"/>
        <w:category>
          <w:name w:val="General"/>
          <w:gallery w:val="placeholder"/>
        </w:category>
        <w:types>
          <w:type w:val="bbPlcHdr"/>
        </w:types>
        <w:behaviors>
          <w:behavior w:val="content"/>
        </w:behaviors>
        <w:guid w:val="{1BA9B53C-B24D-4F45-924E-B5608523038E}"/>
      </w:docPartPr>
      <w:docPartBody>
        <w:p w:rsidR="00000000" w:rsidRDefault="003E33A0">
          <w:pPr>
            <w:pStyle w:val="3AB113DCA001F041882BB6B34E73E0DD"/>
          </w:pPr>
          <w:r>
            <w:t>Enter description</w:t>
          </w:r>
        </w:p>
      </w:docPartBody>
    </w:docPart>
    <w:docPart>
      <w:docPartPr>
        <w:name w:val="369462D922A64045A0A769EC14EE1047"/>
        <w:category>
          <w:name w:val="General"/>
          <w:gallery w:val="placeholder"/>
        </w:category>
        <w:types>
          <w:type w:val="bbPlcHdr"/>
        </w:types>
        <w:behaviors>
          <w:behavior w:val="content"/>
        </w:behaviors>
        <w:guid w:val="{6419C7D1-B0E0-8E43-9537-98E277B08797}"/>
      </w:docPartPr>
      <w:docPartBody>
        <w:p w:rsidR="00000000" w:rsidRDefault="003E33A0">
          <w:pPr>
            <w:pStyle w:val="369462D922A64045A0A769EC14EE1047"/>
          </w:pPr>
          <w:r>
            <w:t>Enter price</w:t>
          </w:r>
        </w:p>
      </w:docPartBody>
    </w:docPart>
    <w:docPart>
      <w:docPartPr>
        <w:name w:val="EB9470F59209B741893779D16B698D57"/>
        <w:category>
          <w:name w:val="General"/>
          <w:gallery w:val="placeholder"/>
        </w:category>
        <w:types>
          <w:type w:val="bbPlcHdr"/>
        </w:types>
        <w:behaviors>
          <w:behavior w:val="content"/>
        </w:behaviors>
        <w:guid w:val="{232F6B03-9551-BC4E-965B-50D87287E8F4}"/>
      </w:docPartPr>
      <w:docPartBody>
        <w:p w:rsidR="00000000" w:rsidRDefault="003E33A0">
          <w:pPr>
            <w:pStyle w:val="EB9470F59209B741893779D16B698D57"/>
          </w:pPr>
          <w:r>
            <w:t>Enter total</w:t>
          </w:r>
        </w:p>
      </w:docPartBody>
    </w:docPart>
    <w:docPart>
      <w:docPartPr>
        <w:name w:val="55C5CC38DC3F6644889A638C82957055"/>
        <w:category>
          <w:name w:val="General"/>
          <w:gallery w:val="placeholder"/>
        </w:category>
        <w:types>
          <w:type w:val="bbPlcHdr"/>
        </w:types>
        <w:behaviors>
          <w:behavior w:val="content"/>
        </w:behaviors>
        <w:guid w:val="{4346761B-3064-0946-B7A5-E5ACD20F6E61}"/>
      </w:docPartPr>
      <w:docPartBody>
        <w:p w:rsidR="00000000" w:rsidRDefault="003E33A0">
          <w:pPr>
            <w:pStyle w:val="55C5CC38DC3F6644889A638C82957055"/>
          </w:pPr>
          <w:r>
            <w:t>Quantity 3</w:t>
          </w:r>
        </w:p>
      </w:docPartBody>
    </w:docPart>
    <w:docPart>
      <w:docPartPr>
        <w:name w:val="670D18DBDEE4AA48A9169667F0695FF5"/>
        <w:category>
          <w:name w:val="General"/>
          <w:gallery w:val="placeholder"/>
        </w:category>
        <w:types>
          <w:type w:val="bbPlcHdr"/>
        </w:types>
        <w:behaviors>
          <w:behavior w:val="content"/>
        </w:behaviors>
        <w:guid w:val="{A4F0C9F1-72FE-544C-A44F-8170EE1A109C}"/>
      </w:docPartPr>
      <w:docPartBody>
        <w:p w:rsidR="00000000" w:rsidRDefault="003E33A0">
          <w:pPr>
            <w:pStyle w:val="670D18DBDEE4AA48A9169667F0695FF5"/>
          </w:pPr>
          <w:r>
            <w:t>Enter description</w:t>
          </w:r>
        </w:p>
      </w:docPartBody>
    </w:docPart>
    <w:docPart>
      <w:docPartPr>
        <w:name w:val="525BE16082CB4747A3FB2F3575CD4214"/>
        <w:category>
          <w:name w:val="General"/>
          <w:gallery w:val="placeholder"/>
        </w:category>
        <w:types>
          <w:type w:val="bbPlcHdr"/>
        </w:types>
        <w:behaviors>
          <w:behavior w:val="content"/>
        </w:behaviors>
        <w:guid w:val="{FC1BDA45-9761-7F40-B298-3B484DC602F0}"/>
      </w:docPartPr>
      <w:docPartBody>
        <w:p w:rsidR="00000000" w:rsidRDefault="003E33A0">
          <w:pPr>
            <w:pStyle w:val="525BE16082CB4747A3FB2F3575CD4214"/>
          </w:pPr>
          <w:r>
            <w:t>Enter price</w:t>
          </w:r>
        </w:p>
      </w:docPartBody>
    </w:docPart>
    <w:docPart>
      <w:docPartPr>
        <w:name w:val="11904C35F170F44BBE133C396AFA63F7"/>
        <w:category>
          <w:name w:val="General"/>
          <w:gallery w:val="placeholder"/>
        </w:category>
        <w:types>
          <w:type w:val="bbPlcHdr"/>
        </w:types>
        <w:behaviors>
          <w:behavior w:val="content"/>
        </w:behaviors>
        <w:guid w:val="{6E7E17FD-13F6-8743-9EF4-7E5AB658B26B}"/>
      </w:docPartPr>
      <w:docPartBody>
        <w:p w:rsidR="00000000" w:rsidRDefault="003E33A0">
          <w:pPr>
            <w:pStyle w:val="11904C35F170F44BBE133C396AFA63F7"/>
          </w:pPr>
          <w:r>
            <w:t>Enter total</w:t>
          </w:r>
        </w:p>
      </w:docPartBody>
    </w:docPart>
    <w:docPart>
      <w:docPartPr>
        <w:name w:val="38F4CC8BD66EE943BADAF523DF621278"/>
        <w:category>
          <w:name w:val="General"/>
          <w:gallery w:val="placeholder"/>
        </w:category>
        <w:types>
          <w:type w:val="bbPlcHdr"/>
        </w:types>
        <w:behaviors>
          <w:behavior w:val="content"/>
        </w:behaviors>
        <w:guid w:val="{005ADC3B-ED17-C540-814D-F6133A1B744C}"/>
      </w:docPartPr>
      <w:docPartBody>
        <w:p w:rsidR="00000000" w:rsidRDefault="003E33A0">
          <w:pPr>
            <w:pStyle w:val="38F4CC8BD66EE943BADAF523DF621278"/>
          </w:pPr>
          <w:r>
            <w:t>Quantity 4</w:t>
          </w:r>
        </w:p>
      </w:docPartBody>
    </w:docPart>
    <w:docPart>
      <w:docPartPr>
        <w:name w:val="3D9362D4A6752149ABB4CC80A9EBC4D3"/>
        <w:category>
          <w:name w:val="General"/>
          <w:gallery w:val="placeholder"/>
        </w:category>
        <w:types>
          <w:type w:val="bbPlcHdr"/>
        </w:types>
        <w:behaviors>
          <w:behavior w:val="content"/>
        </w:behaviors>
        <w:guid w:val="{0D3F7155-32CD-8940-B03F-B24366252671}"/>
      </w:docPartPr>
      <w:docPartBody>
        <w:p w:rsidR="00000000" w:rsidRDefault="003E33A0">
          <w:pPr>
            <w:pStyle w:val="3D9362D4A6752149ABB4CC80A9EBC4D3"/>
          </w:pPr>
          <w:r>
            <w:t>Enter description</w:t>
          </w:r>
        </w:p>
      </w:docPartBody>
    </w:docPart>
    <w:docPart>
      <w:docPartPr>
        <w:name w:val="339298122947DC4587365F0902732CCD"/>
        <w:category>
          <w:name w:val="General"/>
          <w:gallery w:val="placeholder"/>
        </w:category>
        <w:types>
          <w:type w:val="bbPlcHdr"/>
        </w:types>
        <w:behaviors>
          <w:behavior w:val="content"/>
        </w:behaviors>
        <w:guid w:val="{09CA5A06-704C-2E4C-A1C8-B868CEBCC429}"/>
      </w:docPartPr>
      <w:docPartBody>
        <w:p w:rsidR="00000000" w:rsidRDefault="003E33A0">
          <w:pPr>
            <w:pStyle w:val="339298122947DC4587365F0902732CCD"/>
          </w:pPr>
          <w:r>
            <w:t>Enter price</w:t>
          </w:r>
        </w:p>
      </w:docPartBody>
    </w:docPart>
    <w:docPart>
      <w:docPartPr>
        <w:name w:val="B9246F4A1AE1C64CB59C9B51C067A463"/>
        <w:category>
          <w:name w:val="General"/>
          <w:gallery w:val="placeholder"/>
        </w:category>
        <w:types>
          <w:type w:val="bbPlcHdr"/>
        </w:types>
        <w:behaviors>
          <w:behavior w:val="content"/>
        </w:behaviors>
        <w:guid w:val="{41799444-9D7A-CF4C-AE14-98244AA10AE4}"/>
      </w:docPartPr>
      <w:docPartBody>
        <w:p w:rsidR="00000000" w:rsidRDefault="003E33A0">
          <w:pPr>
            <w:pStyle w:val="B9246F4A1AE1C64CB59C9B51C067A463"/>
          </w:pPr>
          <w:r>
            <w:t>Enter total</w:t>
          </w:r>
        </w:p>
      </w:docPartBody>
    </w:docPart>
    <w:docPart>
      <w:docPartPr>
        <w:name w:val="F98A48D0D01835458EFD734516A1095D"/>
        <w:category>
          <w:name w:val="General"/>
          <w:gallery w:val="placeholder"/>
        </w:category>
        <w:types>
          <w:type w:val="bbPlcHdr"/>
        </w:types>
        <w:behaviors>
          <w:behavior w:val="content"/>
        </w:behaviors>
        <w:guid w:val="{C0A21E5C-E937-7A48-A7B8-F479689EC44D}"/>
      </w:docPartPr>
      <w:docPartBody>
        <w:p w:rsidR="00000000" w:rsidRDefault="003E33A0">
          <w:pPr>
            <w:pStyle w:val="F98A48D0D01835458EFD734516A1095D"/>
          </w:pPr>
          <w:r>
            <w:t>Quantity 5</w:t>
          </w:r>
        </w:p>
      </w:docPartBody>
    </w:docPart>
    <w:docPart>
      <w:docPartPr>
        <w:name w:val="90FB4BDF5153CC4282B620DC936C5DDF"/>
        <w:category>
          <w:name w:val="General"/>
          <w:gallery w:val="placeholder"/>
        </w:category>
        <w:types>
          <w:type w:val="bbPlcHdr"/>
        </w:types>
        <w:behaviors>
          <w:behavior w:val="content"/>
        </w:behaviors>
        <w:guid w:val="{9B449775-D75B-234A-9CB9-84C09B10A18B}"/>
      </w:docPartPr>
      <w:docPartBody>
        <w:p w:rsidR="00000000" w:rsidRDefault="003E33A0">
          <w:pPr>
            <w:pStyle w:val="90FB4BDF5153CC4282B620DC936C5DDF"/>
          </w:pPr>
          <w:r>
            <w:t>Enter description</w:t>
          </w:r>
        </w:p>
      </w:docPartBody>
    </w:docPart>
    <w:docPart>
      <w:docPartPr>
        <w:name w:val="400D35E216865D4FA5AFB70DAA0BCE9F"/>
        <w:category>
          <w:name w:val="General"/>
          <w:gallery w:val="placeholder"/>
        </w:category>
        <w:types>
          <w:type w:val="bbPlcHdr"/>
        </w:types>
        <w:behaviors>
          <w:behavior w:val="content"/>
        </w:behaviors>
        <w:guid w:val="{D3CD8601-7D21-6744-A960-2819344CA20D}"/>
      </w:docPartPr>
      <w:docPartBody>
        <w:p w:rsidR="00000000" w:rsidRDefault="003E33A0">
          <w:pPr>
            <w:pStyle w:val="400D35E216865D4FA5AFB70DAA0BCE9F"/>
          </w:pPr>
          <w:r>
            <w:t>Enter price</w:t>
          </w:r>
        </w:p>
      </w:docPartBody>
    </w:docPart>
    <w:docPart>
      <w:docPartPr>
        <w:name w:val="03B95AAF4BDEF14E86F9126D64A2070F"/>
        <w:category>
          <w:name w:val="General"/>
          <w:gallery w:val="placeholder"/>
        </w:category>
        <w:types>
          <w:type w:val="bbPlcHdr"/>
        </w:types>
        <w:behaviors>
          <w:behavior w:val="content"/>
        </w:behaviors>
        <w:guid w:val="{5C666588-BABB-964B-AA05-9C1C989AA3FB}"/>
      </w:docPartPr>
      <w:docPartBody>
        <w:p w:rsidR="00000000" w:rsidRDefault="003E33A0">
          <w:pPr>
            <w:pStyle w:val="03B95AAF4BDEF14E86F9126D64A2070F"/>
          </w:pPr>
          <w:r>
            <w:t>Enter total</w:t>
          </w:r>
        </w:p>
      </w:docPartBody>
    </w:docPart>
    <w:docPart>
      <w:docPartPr>
        <w:name w:val="FDE65CE076C03841AB429EF3EABA1D47"/>
        <w:category>
          <w:name w:val="General"/>
          <w:gallery w:val="placeholder"/>
        </w:category>
        <w:types>
          <w:type w:val="bbPlcHdr"/>
        </w:types>
        <w:behaviors>
          <w:behavior w:val="content"/>
        </w:behaviors>
        <w:guid w:val="{B29B868D-8FE4-E54D-9C10-ECFB726E5BDB}"/>
      </w:docPartPr>
      <w:docPartBody>
        <w:p w:rsidR="00000000" w:rsidRDefault="003E33A0">
          <w:pPr>
            <w:pStyle w:val="FDE65CE076C03841AB429EF3EABA1D47"/>
          </w:pPr>
          <w:r>
            <w:t>Quantity 6</w:t>
          </w:r>
        </w:p>
      </w:docPartBody>
    </w:docPart>
    <w:docPart>
      <w:docPartPr>
        <w:name w:val="F240E235BF38B341855BBE00C0260B1F"/>
        <w:category>
          <w:name w:val="General"/>
          <w:gallery w:val="placeholder"/>
        </w:category>
        <w:types>
          <w:type w:val="bbPlcHdr"/>
        </w:types>
        <w:behaviors>
          <w:behavior w:val="content"/>
        </w:behaviors>
        <w:guid w:val="{E00279C4-2B30-AC45-9855-66FBAB8CE129}"/>
      </w:docPartPr>
      <w:docPartBody>
        <w:p w:rsidR="00000000" w:rsidRDefault="003E33A0">
          <w:pPr>
            <w:pStyle w:val="F240E235BF38B341855BBE00C0260B1F"/>
          </w:pPr>
          <w:r>
            <w:t>Enter description</w:t>
          </w:r>
        </w:p>
      </w:docPartBody>
    </w:docPart>
    <w:docPart>
      <w:docPartPr>
        <w:name w:val="57738E4BE8D23E41AA488F06CA565D8C"/>
        <w:category>
          <w:name w:val="General"/>
          <w:gallery w:val="placeholder"/>
        </w:category>
        <w:types>
          <w:type w:val="bbPlcHdr"/>
        </w:types>
        <w:behaviors>
          <w:behavior w:val="content"/>
        </w:behaviors>
        <w:guid w:val="{C9399555-A471-AD4F-885C-8E4E5D0EC70A}"/>
      </w:docPartPr>
      <w:docPartBody>
        <w:p w:rsidR="00000000" w:rsidRDefault="003E33A0">
          <w:pPr>
            <w:pStyle w:val="57738E4BE8D23E41AA488F06CA565D8C"/>
          </w:pPr>
          <w:r>
            <w:t>Enter price</w:t>
          </w:r>
        </w:p>
      </w:docPartBody>
    </w:docPart>
    <w:docPart>
      <w:docPartPr>
        <w:name w:val="C74F7F65ED21C04BBDD5673EBF956FE5"/>
        <w:category>
          <w:name w:val="General"/>
          <w:gallery w:val="placeholder"/>
        </w:category>
        <w:types>
          <w:type w:val="bbPlcHdr"/>
        </w:types>
        <w:behaviors>
          <w:behavior w:val="content"/>
        </w:behaviors>
        <w:guid w:val="{48BBF5D6-9D73-2B42-9130-2FA9F377A054}"/>
      </w:docPartPr>
      <w:docPartBody>
        <w:p w:rsidR="00000000" w:rsidRDefault="003E33A0">
          <w:pPr>
            <w:pStyle w:val="C74F7F65ED21C04BBDD5673EBF956FE5"/>
          </w:pPr>
          <w:r>
            <w:t>Enter total</w:t>
          </w:r>
        </w:p>
      </w:docPartBody>
    </w:docPart>
    <w:docPart>
      <w:docPartPr>
        <w:name w:val="F7C2226A3A876E41A0AED7BDA137072F"/>
        <w:category>
          <w:name w:val="General"/>
          <w:gallery w:val="placeholder"/>
        </w:category>
        <w:types>
          <w:type w:val="bbPlcHdr"/>
        </w:types>
        <w:behaviors>
          <w:behavior w:val="content"/>
        </w:behaviors>
        <w:guid w:val="{8EB78E3B-B300-E542-8031-3602DC75F814}"/>
      </w:docPartPr>
      <w:docPartBody>
        <w:p w:rsidR="00000000" w:rsidRDefault="003E33A0">
          <w:pPr>
            <w:pStyle w:val="F7C2226A3A876E41A0AED7BDA137072F"/>
          </w:pPr>
          <w:r>
            <w:t>Quantity 7</w:t>
          </w:r>
        </w:p>
      </w:docPartBody>
    </w:docPart>
    <w:docPart>
      <w:docPartPr>
        <w:name w:val="830DF898EF2B55429F79DDDD4D2498FA"/>
        <w:category>
          <w:name w:val="General"/>
          <w:gallery w:val="placeholder"/>
        </w:category>
        <w:types>
          <w:type w:val="bbPlcHdr"/>
        </w:types>
        <w:behaviors>
          <w:behavior w:val="content"/>
        </w:behaviors>
        <w:guid w:val="{A93A2B05-03CC-664C-9727-821C9703B32C}"/>
      </w:docPartPr>
      <w:docPartBody>
        <w:p w:rsidR="00000000" w:rsidRDefault="003E33A0">
          <w:pPr>
            <w:pStyle w:val="830DF898EF2B55429F79DDDD4D2498FA"/>
          </w:pPr>
          <w:r>
            <w:t>Enter description</w:t>
          </w:r>
        </w:p>
      </w:docPartBody>
    </w:docPart>
    <w:docPart>
      <w:docPartPr>
        <w:name w:val="7942444EDF8F4E40B84C83CED24DC66C"/>
        <w:category>
          <w:name w:val="General"/>
          <w:gallery w:val="placeholder"/>
        </w:category>
        <w:types>
          <w:type w:val="bbPlcHdr"/>
        </w:types>
        <w:behaviors>
          <w:behavior w:val="content"/>
        </w:behaviors>
        <w:guid w:val="{328CE9DA-84B2-7E4C-864D-A67607A11A27}"/>
      </w:docPartPr>
      <w:docPartBody>
        <w:p w:rsidR="00000000" w:rsidRDefault="003E33A0">
          <w:pPr>
            <w:pStyle w:val="7942444EDF8F4E40B84C83CED24DC66C"/>
          </w:pPr>
          <w:r>
            <w:t>Enter price</w:t>
          </w:r>
        </w:p>
      </w:docPartBody>
    </w:docPart>
    <w:docPart>
      <w:docPartPr>
        <w:name w:val="11AD860264626F499180BD69557EF643"/>
        <w:category>
          <w:name w:val="General"/>
          <w:gallery w:val="placeholder"/>
        </w:category>
        <w:types>
          <w:type w:val="bbPlcHdr"/>
        </w:types>
        <w:behaviors>
          <w:behavior w:val="content"/>
        </w:behaviors>
        <w:guid w:val="{DB32816F-2B67-5B4B-851B-94FD6B46AD74}"/>
      </w:docPartPr>
      <w:docPartBody>
        <w:p w:rsidR="00000000" w:rsidRDefault="003E33A0">
          <w:pPr>
            <w:pStyle w:val="11AD860264626F499180BD69557EF643"/>
          </w:pPr>
          <w:r>
            <w:t>Enter total</w:t>
          </w:r>
        </w:p>
      </w:docPartBody>
    </w:docPart>
    <w:docPart>
      <w:docPartPr>
        <w:name w:val="F10DA2C8BEDD9344BDA52D939E4CA2C7"/>
        <w:category>
          <w:name w:val="General"/>
          <w:gallery w:val="placeholder"/>
        </w:category>
        <w:types>
          <w:type w:val="bbPlcHdr"/>
        </w:types>
        <w:behaviors>
          <w:behavior w:val="content"/>
        </w:behaviors>
        <w:guid w:val="{D7C101EC-1368-B44B-AD64-270504861A05}"/>
      </w:docPartPr>
      <w:docPartBody>
        <w:p w:rsidR="00000000" w:rsidRDefault="003E33A0">
          <w:pPr>
            <w:pStyle w:val="F10DA2C8BEDD9344BDA52D939E4CA2C7"/>
          </w:pPr>
          <w:r>
            <w:t>Quantity 8</w:t>
          </w:r>
        </w:p>
      </w:docPartBody>
    </w:docPart>
    <w:docPart>
      <w:docPartPr>
        <w:name w:val="DD1282CC8DA70140B07E57BB7663B99F"/>
        <w:category>
          <w:name w:val="General"/>
          <w:gallery w:val="placeholder"/>
        </w:category>
        <w:types>
          <w:type w:val="bbPlcHdr"/>
        </w:types>
        <w:behaviors>
          <w:behavior w:val="content"/>
        </w:behaviors>
        <w:guid w:val="{32C2B158-DE2E-6D4C-957D-32AF51B1D5BE}"/>
      </w:docPartPr>
      <w:docPartBody>
        <w:p w:rsidR="00000000" w:rsidRDefault="003E33A0">
          <w:pPr>
            <w:pStyle w:val="DD1282CC8DA70140B07E57BB7663B99F"/>
          </w:pPr>
          <w:r>
            <w:t>Enter description</w:t>
          </w:r>
        </w:p>
      </w:docPartBody>
    </w:docPart>
    <w:docPart>
      <w:docPartPr>
        <w:name w:val="79BD46BD0DF49243B338D32C3DC2D9EC"/>
        <w:category>
          <w:name w:val="General"/>
          <w:gallery w:val="placeholder"/>
        </w:category>
        <w:types>
          <w:type w:val="bbPlcHdr"/>
        </w:types>
        <w:behaviors>
          <w:behavior w:val="content"/>
        </w:behaviors>
        <w:guid w:val="{4E29450B-87B9-F745-BF4E-8B946BFD9878}"/>
      </w:docPartPr>
      <w:docPartBody>
        <w:p w:rsidR="00000000" w:rsidRDefault="003E33A0">
          <w:pPr>
            <w:pStyle w:val="79BD46BD0DF49243B338D32C3DC2D9EC"/>
          </w:pPr>
          <w:r>
            <w:t>Enter price</w:t>
          </w:r>
        </w:p>
      </w:docPartBody>
    </w:docPart>
    <w:docPart>
      <w:docPartPr>
        <w:name w:val="6A3268C2A75D8F439FD8A75E6A1A81B8"/>
        <w:category>
          <w:name w:val="General"/>
          <w:gallery w:val="placeholder"/>
        </w:category>
        <w:types>
          <w:type w:val="bbPlcHdr"/>
        </w:types>
        <w:behaviors>
          <w:behavior w:val="content"/>
        </w:behaviors>
        <w:guid w:val="{312B613D-25D6-864F-9F10-39A448F68E6A}"/>
      </w:docPartPr>
      <w:docPartBody>
        <w:p w:rsidR="00000000" w:rsidRDefault="003E33A0">
          <w:pPr>
            <w:pStyle w:val="6A3268C2A75D8F439FD8A75E6A1A81B8"/>
          </w:pPr>
          <w:r>
            <w:t>Enter total</w:t>
          </w:r>
        </w:p>
      </w:docPartBody>
    </w:docPart>
    <w:docPart>
      <w:docPartPr>
        <w:name w:val="2F48B677B4F99F449BD5293BC14B5D05"/>
        <w:category>
          <w:name w:val="General"/>
          <w:gallery w:val="placeholder"/>
        </w:category>
        <w:types>
          <w:type w:val="bbPlcHdr"/>
        </w:types>
        <w:behaviors>
          <w:behavior w:val="content"/>
        </w:behaviors>
        <w:guid w:val="{FDD3D1E7-10BC-5A4F-A91B-F7C12344A9C1}"/>
      </w:docPartPr>
      <w:docPartBody>
        <w:p w:rsidR="00000000" w:rsidRDefault="003E33A0">
          <w:pPr>
            <w:pStyle w:val="2F48B677B4F99F449BD5293BC14B5D05"/>
          </w:pPr>
          <w:r>
            <w:t>Quantity 9</w:t>
          </w:r>
        </w:p>
      </w:docPartBody>
    </w:docPart>
    <w:docPart>
      <w:docPartPr>
        <w:name w:val="41564AD83F3D0A44918008F8AC1E3302"/>
        <w:category>
          <w:name w:val="General"/>
          <w:gallery w:val="placeholder"/>
        </w:category>
        <w:types>
          <w:type w:val="bbPlcHdr"/>
        </w:types>
        <w:behaviors>
          <w:behavior w:val="content"/>
        </w:behaviors>
        <w:guid w:val="{06DC3EF7-1DCF-B34A-99FC-7FECAA761C33}"/>
      </w:docPartPr>
      <w:docPartBody>
        <w:p w:rsidR="00000000" w:rsidRDefault="003E33A0">
          <w:pPr>
            <w:pStyle w:val="41564AD83F3D0A44918008F8AC1E3302"/>
          </w:pPr>
          <w:r>
            <w:t>Enter description</w:t>
          </w:r>
        </w:p>
      </w:docPartBody>
    </w:docPart>
    <w:docPart>
      <w:docPartPr>
        <w:name w:val="C1C9CFC6AE0E824EAAA9754E974D6CC9"/>
        <w:category>
          <w:name w:val="General"/>
          <w:gallery w:val="placeholder"/>
        </w:category>
        <w:types>
          <w:type w:val="bbPlcHdr"/>
        </w:types>
        <w:behaviors>
          <w:behavior w:val="content"/>
        </w:behaviors>
        <w:guid w:val="{0507599C-C8E3-934E-9172-B36124832EEE}"/>
      </w:docPartPr>
      <w:docPartBody>
        <w:p w:rsidR="00000000" w:rsidRDefault="003E33A0">
          <w:pPr>
            <w:pStyle w:val="C1C9CFC6AE0E824EAAA9754E974D6CC9"/>
          </w:pPr>
          <w:r>
            <w:t>Enter price</w:t>
          </w:r>
        </w:p>
      </w:docPartBody>
    </w:docPart>
    <w:docPart>
      <w:docPartPr>
        <w:name w:val="7523354483DA264BB8F3E5E4B79E553F"/>
        <w:category>
          <w:name w:val="General"/>
          <w:gallery w:val="placeholder"/>
        </w:category>
        <w:types>
          <w:type w:val="bbPlcHdr"/>
        </w:types>
        <w:behaviors>
          <w:behavior w:val="content"/>
        </w:behaviors>
        <w:guid w:val="{747811C1-F0BE-D249-A030-E5A08A544E4F}"/>
      </w:docPartPr>
      <w:docPartBody>
        <w:p w:rsidR="00000000" w:rsidRDefault="003E33A0">
          <w:pPr>
            <w:pStyle w:val="7523354483DA264BB8F3E5E4B79E553F"/>
          </w:pPr>
          <w:r>
            <w:t>Enter total</w:t>
          </w:r>
        </w:p>
      </w:docPartBody>
    </w:docPart>
    <w:docPart>
      <w:docPartPr>
        <w:name w:val="140E687BA18E684FA7199DE000B09FF5"/>
        <w:category>
          <w:name w:val="General"/>
          <w:gallery w:val="placeholder"/>
        </w:category>
        <w:types>
          <w:type w:val="bbPlcHdr"/>
        </w:types>
        <w:behaviors>
          <w:behavior w:val="content"/>
        </w:behaviors>
        <w:guid w:val="{85EC67AD-5D42-5F47-9207-B3057EE50115}"/>
      </w:docPartPr>
      <w:docPartBody>
        <w:p w:rsidR="00000000" w:rsidRDefault="003E33A0">
          <w:pPr>
            <w:pStyle w:val="140E687BA18E684FA7199DE000B09FF5"/>
          </w:pPr>
          <w:r>
            <w:t>Quantity 10</w:t>
          </w:r>
        </w:p>
      </w:docPartBody>
    </w:docPart>
    <w:docPart>
      <w:docPartPr>
        <w:name w:val="C2C5954CDD712447B24D11ABF33687BA"/>
        <w:category>
          <w:name w:val="General"/>
          <w:gallery w:val="placeholder"/>
        </w:category>
        <w:types>
          <w:type w:val="bbPlcHdr"/>
        </w:types>
        <w:behaviors>
          <w:behavior w:val="content"/>
        </w:behaviors>
        <w:guid w:val="{E52079A5-AA63-7944-92A9-D04B7CB7B650}"/>
      </w:docPartPr>
      <w:docPartBody>
        <w:p w:rsidR="00000000" w:rsidRDefault="003E33A0">
          <w:pPr>
            <w:pStyle w:val="C2C5954CDD712447B24D11ABF33687BA"/>
          </w:pPr>
          <w:r>
            <w:t>Enter description</w:t>
          </w:r>
        </w:p>
      </w:docPartBody>
    </w:docPart>
    <w:docPart>
      <w:docPartPr>
        <w:name w:val="6A5948CE2A4ADA4288BE0D0D4A3FDFB3"/>
        <w:category>
          <w:name w:val="General"/>
          <w:gallery w:val="placeholder"/>
        </w:category>
        <w:types>
          <w:type w:val="bbPlcHdr"/>
        </w:types>
        <w:behaviors>
          <w:behavior w:val="content"/>
        </w:behaviors>
        <w:guid w:val="{DB47DD67-BEAA-3848-8B9B-250B9C995910}"/>
      </w:docPartPr>
      <w:docPartBody>
        <w:p w:rsidR="00000000" w:rsidRDefault="003E33A0">
          <w:pPr>
            <w:pStyle w:val="6A5948CE2A4ADA4288BE0D0D4A3FDFB3"/>
          </w:pPr>
          <w:r>
            <w:t>Enter price</w:t>
          </w:r>
        </w:p>
      </w:docPartBody>
    </w:docPart>
    <w:docPart>
      <w:docPartPr>
        <w:name w:val="70027D8938022E42B55C308F940BC0F0"/>
        <w:category>
          <w:name w:val="General"/>
          <w:gallery w:val="placeholder"/>
        </w:category>
        <w:types>
          <w:type w:val="bbPlcHdr"/>
        </w:types>
        <w:behaviors>
          <w:behavior w:val="content"/>
        </w:behaviors>
        <w:guid w:val="{9D2F60F9-9247-0D4E-8D82-4FC8341C35D6}"/>
      </w:docPartPr>
      <w:docPartBody>
        <w:p w:rsidR="00000000" w:rsidRDefault="003E33A0">
          <w:pPr>
            <w:pStyle w:val="70027D8938022E42B55C308F940BC0F0"/>
          </w:pPr>
          <w:r>
            <w:t>Enter total</w:t>
          </w:r>
        </w:p>
      </w:docPartBody>
    </w:docPart>
    <w:docPart>
      <w:docPartPr>
        <w:name w:val="F94433065FCCBA44B9B55C02F98A461A"/>
        <w:category>
          <w:name w:val="General"/>
          <w:gallery w:val="placeholder"/>
        </w:category>
        <w:types>
          <w:type w:val="bbPlcHdr"/>
        </w:types>
        <w:behaviors>
          <w:behavior w:val="content"/>
        </w:behaviors>
        <w:guid w:val="{107F384E-C7D9-3B4F-8E69-12B0F4CF1CF6}"/>
      </w:docPartPr>
      <w:docPartBody>
        <w:p w:rsidR="00000000" w:rsidRDefault="003E33A0">
          <w:pPr>
            <w:pStyle w:val="F94433065FCCBA44B9B55C02F98A461A"/>
          </w:pPr>
          <w:r>
            <w:t>SUBTOTAL</w:t>
          </w:r>
        </w:p>
      </w:docPartBody>
    </w:docPart>
    <w:docPart>
      <w:docPartPr>
        <w:name w:val="4F725EBBDC22BE40BF495B70940F43F1"/>
        <w:category>
          <w:name w:val="General"/>
          <w:gallery w:val="placeholder"/>
        </w:category>
        <w:types>
          <w:type w:val="bbPlcHdr"/>
        </w:types>
        <w:behaviors>
          <w:behavior w:val="content"/>
        </w:behaviors>
        <w:guid w:val="{7A5EFE12-4A5E-804F-B2D9-C8E64F078999}"/>
      </w:docPartPr>
      <w:docPartBody>
        <w:p w:rsidR="00000000" w:rsidRDefault="003E33A0">
          <w:pPr>
            <w:pStyle w:val="4F725EBBDC22BE40BF495B70940F43F1"/>
          </w:pPr>
          <w:r>
            <w:t>Enter subtotal</w:t>
          </w:r>
        </w:p>
      </w:docPartBody>
    </w:docPart>
    <w:docPart>
      <w:docPartPr>
        <w:name w:val="6E2AC05DEA9D604D952AA949B993BAE8"/>
        <w:category>
          <w:name w:val="General"/>
          <w:gallery w:val="placeholder"/>
        </w:category>
        <w:types>
          <w:type w:val="bbPlcHdr"/>
        </w:types>
        <w:behaviors>
          <w:behavior w:val="content"/>
        </w:behaviors>
        <w:guid w:val="{86B7930C-139E-144D-B9B2-C114B7462DEF}"/>
      </w:docPartPr>
      <w:docPartBody>
        <w:p w:rsidR="00000000" w:rsidRDefault="003E33A0">
          <w:pPr>
            <w:pStyle w:val="6E2AC05DEA9D604D952AA949B993BAE8"/>
          </w:pPr>
          <w:r>
            <w:t>SALES TAX</w:t>
          </w:r>
        </w:p>
      </w:docPartBody>
    </w:docPart>
    <w:docPart>
      <w:docPartPr>
        <w:name w:val="24CC88187288254FAC16C6D0239AFBFD"/>
        <w:category>
          <w:name w:val="General"/>
          <w:gallery w:val="placeholder"/>
        </w:category>
        <w:types>
          <w:type w:val="bbPlcHdr"/>
        </w:types>
        <w:behaviors>
          <w:behavior w:val="content"/>
        </w:behaviors>
        <w:guid w:val="{E9D38AF5-60E2-7D4F-BF55-6A00E58AEEC3}"/>
      </w:docPartPr>
      <w:docPartBody>
        <w:p w:rsidR="00000000" w:rsidRDefault="003E33A0">
          <w:pPr>
            <w:pStyle w:val="24CC88187288254FAC16C6D0239AFBFD"/>
          </w:pPr>
          <w:r>
            <w:t>Enter sales tax</w:t>
          </w:r>
        </w:p>
      </w:docPartBody>
    </w:docPart>
    <w:docPart>
      <w:docPartPr>
        <w:name w:val="E7855FE4B1AB854B86FC103A80613EF8"/>
        <w:category>
          <w:name w:val="General"/>
          <w:gallery w:val="placeholder"/>
        </w:category>
        <w:types>
          <w:type w:val="bbPlcHdr"/>
        </w:types>
        <w:behaviors>
          <w:behavior w:val="content"/>
        </w:behaviors>
        <w:guid w:val="{D0B53152-3E05-1F42-B3C9-50D428D17F10}"/>
      </w:docPartPr>
      <w:docPartBody>
        <w:p w:rsidR="00000000" w:rsidRDefault="003E33A0">
          <w:pPr>
            <w:pStyle w:val="E7855FE4B1AB854B86FC103A80613EF8"/>
          </w:pPr>
          <w:r>
            <w:t>SHIPPING &amp; HANDLING</w:t>
          </w:r>
        </w:p>
      </w:docPartBody>
    </w:docPart>
    <w:docPart>
      <w:docPartPr>
        <w:name w:val="658BFDB1888EBC4B8AACD20391D30786"/>
        <w:category>
          <w:name w:val="General"/>
          <w:gallery w:val="placeholder"/>
        </w:category>
        <w:types>
          <w:type w:val="bbPlcHdr"/>
        </w:types>
        <w:behaviors>
          <w:behavior w:val="content"/>
        </w:behaviors>
        <w:guid w:val="{E4970719-1ACD-0247-92C5-D1CCA63942E9}"/>
      </w:docPartPr>
      <w:docPartBody>
        <w:p w:rsidR="00000000" w:rsidRDefault="003E33A0">
          <w:pPr>
            <w:pStyle w:val="658BFDB1888EBC4B8AACD20391D30786"/>
          </w:pPr>
          <w:r>
            <w:t>Enter shipping &amp; handling</w:t>
          </w:r>
        </w:p>
      </w:docPartBody>
    </w:docPart>
    <w:docPart>
      <w:docPartPr>
        <w:name w:val="1D374454DC5EB34692BBCEF791E9CAFD"/>
        <w:category>
          <w:name w:val="General"/>
          <w:gallery w:val="placeholder"/>
        </w:category>
        <w:types>
          <w:type w:val="bbPlcHdr"/>
        </w:types>
        <w:behaviors>
          <w:behavior w:val="content"/>
        </w:behaviors>
        <w:guid w:val="{F08E64B8-174A-4449-9A7A-5DC477636B13}"/>
      </w:docPartPr>
      <w:docPartBody>
        <w:p w:rsidR="00000000" w:rsidRDefault="003E33A0">
          <w:pPr>
            <w:pStyle w:val="1D374454DC5EB34692BBCEF791E9CAFD"/>
          </w:pPr>
          <w:r>
            <w:t>TOTAL DUE</w:t>
          </w:r>
        </w:p>
      </w:docPartBody>
    </w:docPart>
    <w:docPart>
      <w:docPartPr>
        <w:name w:val="D7756781D136D74EA8CC9095DB05D23E"/>
        <w:category>
          <w:name w:val="General"/>
          <w:gallery w:val="placeholder"/>
        </w:category>
        <w:types>
          <w:type w:val="bbPlcHdr"/>
        </w:types>
        <w:behaviors>
          <w:behavior w:val="content"/>
        </w:behaviors>
        <w:guid w:val="{0C21E699-32A8-144E-B3A8-28A7C47D12D0}"/>
      </w:docPartPr>
      <w:docPartBody>
        <w:p w:rsidR="00000000" w:rsidRDefault="003E33A0">
          <w:pPr>
            <w:pStyle w:val="D7756781D136D74EA8CC9095DB05D23E"/>
          </w:pPr>
          <w:r>
            <w:t>Enter total due</w:t>
          </w:r>
        </w:p>
      </w:docPartBody>
    </w:docPart>
    <w:docPart>
      <w:docPartPr>
        <w:name w:val="3EAF7F8F87BD3F4482F301D5E00888E3"/>
        <w:category>
          <w:name w:val="General"/>
          <w:gallery w:val="placeholder"/>
        </w:category>
        <w:types>
          <w:type w:val="bbPlcHdr"/>
        </w:types>
        <w:behaviors>
          <w:behavior w:val="content"/>
        </w:behaviors>
        <w:guid w:val="{3F8B5F0A-D742-AB48-B26B-0876C05B111B}"/>
      </w:docPartPr>
      <w:docPartBody>
        <w:p w:rsidR="00000000" w:rsidRDefault="003E33A0">
          <w:pPr>
            <w:pStyle w:val="3EAF7F8F87BD3F4482F301D5E00888E3"/>
          </w:pPr>
          <w:r>
            <w:t>Make all checks payable to</w:t>
          </w:r>
        </w:p>
      </w:docPartBody>
    </w:docPart>
    <w:docPart>
      <w:docPartPr>
        <w:name w:val="93F314C29BE8D345A662C77756A8A7BE"/>
        <w:category>
          <w:name w:val="General"/>
          <w:gallery w:val="placeholder"/>
        </w:category>
        <w:types>
          <w:type w:val="bbPlcHdr"/>
        </w:types>
        <w:behaviors>
          <w:behavior w:val="content"/>
        </w:behaviors>
        <w:guid w:val="{FB7207B5-F041-CA49-9433-927BE9494B98}"/>
      </w:docPartPr>
      <w:docPartBody>
        <w:p w:rsidR="00000000" w:rsidRDefault="003E33A0">
          <w:pPr>
            <w:pStyle w:val="93F314C29BE8D345A662C77756A8A7BE"/>
          </w:pPr>
          <w:r>
            <w:t>Company Name</w:t>
          </w:r>
        </w:p>
      </w:docPartBody>
    </w:docPart>
    <w:docPart>
      <w:docPartPr>
        <w:name w:val="2150132FCACA7944A1A2B996D17E5476"/>
        <w:category>
          <w:name w:val="General"/>
          <w:gallery w:val="placeholder"/>
        </w:category>
        <w:types>
          <w:type w:val="bbPlcHdr"/>
        </w:types>
        <w:behaviors>
          <w:behavior w:val="content"/>
        </w:behaviors>
        <w:guid w:val="{F193DA35-63CD-1F48-A62C-97EC63865233}"/>
      </w:docPartPr>
      <w:docPartBody>
        <w:p w:rsidR="00000000" w:rsidRDefault="003E33A0">
          <w:pPr>
            <w:pStyle w:val="2150132FCACA7944A1A2B996D17E5476"/>
          </w:pPr>
          <w:r w:rsidRPr="009C4DBD">
            <w:t>If you have any questions concerning this invoice,</w:t>
          </w:r>
        </w:p>
      </w:docPartBody>
    </w:docPart>
    <w:docPart>
      <w:docPartPr>
        <w:name w:val="12919C8FEEB85446A7F63E14CF03DF60"/>
        <w:category>
          <w:name w:val="General"/>
          <w:gallery w:val="placeholder"/>
        </w:category>
        <w:types>
          <w:type w:val="bbPlcHdr"/>
        </w:types>
        <w:behaviors>
          <w:behavior w:val="content"/>
        </w:behaviors>
        <w:guid w:val="{82B9672C-068C-EB45-A3D2-A36EC2130035}"/>
      </w:docPartPr>
      <w:docPartBody>
        <w:p w:rsidR="00000000" w:rsidRDefault="003E33A0">
          <w:pPr>
            <w:pStyle w:val="12919C8FEEB85446A7F63E14CF03DF60"/>
          </w:pPr>
          <w:r>
            <w:t>contact:</w:t>
          </w:r>
        </w:p>
      </w:docPartBody>
    </w:docPart>
    <w:docPart>
      <w:docPartPr>
        <w:name w:val="81F2FE3D3AF7E846B191308F7C8BAFB8"/>
        <w:category>
          <w:name w:val="General"/>
          <w:gallery w:val="placeholder"/>
        </w:category>
        <w:types>
          <w:type w:val="bbPlcHdr"/>
        </w:types>
        <w:behaviors>
          <w:behavior w:val="content"/>
        </w:behaviors>
        <w:guid w:val="{1D236ADF-B144-844F-A882-8B678CCD1FDA}"/>
      </w:docPartPr>
      <w:docPartBody>
        <w:p w:rsidR="00000000" w:rsidRDefault="003E33A0">
          <w:pPr>
            <w:pStyle w:val="81F2FE3D3AF7E846B191308F7C8BAFB8"/>
          </w:pPr>
          <w:r>
            <w:t>Your Name</w:t>
          </w:r>
        </w:p>
      </w:docPartBody>
    </w:docPart>
    <w:docPart>
      <w:docPartPr>
        <w:name w:val="5CB0BFD107F23E448C2B44A9036CC29D"/>
        <w:category>
          <w:name w:val="General"/>
          <w:gallery w:val="placeholder"/>
        </w:category>
        <w:types>
          <w:type w:val="bbPlcHdr"/>
        </w:types>
        <w:behaviors>
          <w:behavior w:val="content"/>
        </w:behaviors>
        <w:guid w:val="{47C8EADE-0BFF-3949-85CB-4A5DEFF61987}"/>
      </w:docPartPr>
      <w:docPartBody>
        <w:p w:rsidR="00000000" w:rsidRDefault="003E33A0">
          <w:pPr>
            <w:pStyle w:val="5CB0BFD107F23E448C2B44A9036CC29D"/>
          </w:pPr>
          <w:r>
            <w:t>at</w:t>
          </w:r>
        </w:p>
      </w:docPartBody>
    </w:docPart>
    <w:docPart>
      <w:docPartPr>
        <w:name w:val="872A0FB0DC964748BFF6C0EE0D1135A1"/>
        <w:category>
          <w:name w:val="General"/>
          <w:gallery w:val="placeholder"/>
        </w:category>
        <w:types>
          <w:type w:val="bbPlcHdr"/>
        </w:types>
        <w:behaviors>
          <w:behavior w:val="content"/>
        </w:behaviors>
        <w:guid w:val="{93399A62-D634-6E4C-A4ED-9D658F0BD3A9}"/>
      </w:docPartPr>
      <w:docPartBody>
        <w:p w:rsidR="00000000" w:rsidRDefault="003E33A0">
          <w:pPr>
            <w:pStyle w:val="872A0FB0DC964748BFF6C0EE0D1135A1"/>
          </w:pPr>
          <w:r>
            <w:t>Phone</w:t>
          </w:r>
        </w:p>
      </w:docPartBody>
    </w:docPart>
    <w:docPart>
      <w:docPartPr>
        <w:name w:val="259ABE1F7433E04B87FFFD78CBE92A8F"/>
        <w:category>
          <w:name w:val="General"/>
          <w:gallery w:val="placeholder"/>
        </w:category>
        <w:types>
          <w:type w:val="bbPlcHdr"/>
        </w:types>
        <w:behaviors>
          <w:behavior w:val="content"/>
        </w:behaviors>
        <w:guid w:val="{02C52679-8874-3E4E-A16D-FF3426209EB0}"/>
      </w:docPartPr>
      <w:docPartBody>
        <w:p w:rsidR="00000000" w:rsidRDefault="003E33A0">
          <w:pPr>
            <w:pStyle w:val="259ABE1F7433E04B87FFFD78CBE92A8F"/>
          </w:pPr>
          <w:r>
            <w:t>or</w:t>
          </w:r>
        </w:p>
      </w:docPartBody>
    </w:docPart>
    <w:docPart>
      <w:docPartPr>
        <w:name w:val="2C5D7C2FC498F048A17BDAF6EA5FB98C"/>
        <w:category>
          <w:name w:val="General"/>
          <w:gallery w:val="placeholder"/>
        </w:category>
        <w:types>
          <w:type w:val="bbPlcHdr"/>
        </w:types>
        <w:behaviors>
          <w:behavior w:val="content"/>
        </w:behaviors>
        <w:guid w:val="{A309919C-24B2-2443-9E48-E1F69143F20F}"/>
      </w:docPartPr>
      <w:docPartBody>
        <w:p w:rsidR="00000000" w:rsidRDefault="003E33A0">
          <w:pPr>
            <w:pStyle w:val="2C5D7C2FC498F048A17BDAF6EA5FB98C"/>
          </w:pPr>
          <w:r>
            <w:t>Email</w:t>
          </w:r>
        </w:p>
      </w:docPartBody>
    </w:docPart>
    <w:docPart>
      <w:docPartPr>
        <w:name w:val="633125FA51F6C042ABC645719DF67928"/>
        <w:category>
          <w:name w:val="General"/>
          <w:gallery w:val="placeholder"/>
        </w:category>
        <w:types>
          <w:type w:val="bbPlcHdr"/>
        </w:types>
        <w:behaviors>
          <w:behavior w:val="content"/>
        </w:behaviors>
        <w:guid w:val="{8BD170C7-6B61-7846-B72B-0F8F1AF7BCFC}"/>
      </w:docPartPr>
      <w:docPartBody>
        <w:p w:rsidR="00000000" w:rsidRDefault="003E33A0">
          <w:pPr>
            <w:pStyle w:val="633125FA51F6C042ABC645719DF67928"/>
          </w:pPr>
          <w:r w:rsidRPr="00CA46F2">
            <w:t xml:space="preserve">Thank </w:t>
          </w:r>
          <w:r w:rsidRPr="00CA46F2">
            <w:t>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7B"/>
    <w:rsid w:val="003E33A0"/>
    <w:rsid w:val="006A13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05C65826227428C2EB374B469F194">
    <w:name w:val="06205C65826227428C2EB374B469F194"/>
  </w:style>
  <w:style w:type="paragraph" w:customStyle="1" w:styleId="BE0AD7C1F9C39B46966653F156928148">
    <w:name w:val="BE0AD7C1F9C39B46966653F156928148"/>
  </w:style>
  <w:style w:type="paragraph" w:customStyle="1" w:styleId="EFE8B143EBF61C4691EF60FABC25200C">
    <w:name w:val="EFE8B143EBF61C4691EF60FABC25200C"/>
  </w:style>
  <w:style w:type="paragraph" w:customStyle="1" w:styleId="9E0438D7EE66D146B21D599E5BD2C439">
    <w:name w:val="9E0438D7EE66D146B21D599E5BD2C439"/>
  </w:style>
  <w:style w:type="paragraph" w:customStyle="1" w:styleId="B43A78ADDFC5DD448B331BEFE84FD4BA">
    <w:name w:val="B43A78ADDFC5DD448B331BEFE84FD4BA"/>
  </w:style>
  <w:style w:type="paragraph" w:customStyle="1" w:styleId="125B76A43B69FE41BDE09A90DB737BE5">
    <w:name w:val="125B76A43B69FE41BDE09A90DB737BE5"/>
  </w:style>
  <w:style w:type="paragraph" w:customStyle="1" w:styleId="B5F23DE99A477A41B710FF4C716B6530">
    <w:name w:val="B5F23DE99A477A41B710FF4C716B6530"/>
  </w:style>
  <w:style w:type="paragraph" w:customStyle="1" w:styleId="1F7F3E5CE2098243ABF01268EE465758">
    <w:name w:val="1F7F3E5CE2098243ABF01268EE465758"/>
  </w:style>
  <w:style w:type="paragraph" w:customStyle="1" w:styleId="19EC5A55C47CFA4A942FAC65C941775C">
    <w:name w:val="19EC5A55C47CFA4A942FAC65C941775C"/>
  </w:style>
  <w:style w:type="paragraph" w:customStyle="1" w:styleId="A0906FF0B200B54FABAEBE7360089DB5">
    <w:name w:val="A0906FF0B200B54FABAEBE7360089DB5"/>
  </w:style>
  <w:style w:type="paragraph" w:customStyle="1" w:styleId="5B5BA4D3E413804CA8055F27789CC531">
    <w:name w:val="5B5BA4D3E413804CA8055F27789CC531"/>
  </w:style>
  <w:style w:type="paragraph" w:customStyle="1" w:styleId="D8236E0B2BC4234C94EE871C953AD27A">
    <w:name w:val="D8236E0B2BC4234C94EE871C953AD27A"/>
  </w:style>
  <w:style w:type="paragraph" w:customStyle="1" w:styleId="85EA341D6709FA4E91A0BB6A8314DB7C">
    <w:name w:val="85EA341D6709FA4E91A0BB6A8314DB7C"/>
  </w:style>
  <w:style w:type="paragraph" w:customStyle="1" w:styleId="A1440DB3A30A7F4E9F612D45A6C4AC20">
    <w:name w:val="A1440DB3A30A7F4E9F612D45A6C4AC20"/>
  </w:style>
  <w:style w:type="paragraph" w:customStyle="1" w:styleId="28C9A965942FBD439BABF104F5A621A9">
    <w:name w:val="28C9A965942FBD439BABF104F5A621A9"/>
  </w:style>
  <w:style w:type="paragraph" w:customStyle="1" w:styleId="7DEFA4087235E7468C001213913F4497">
    <w:name w:val="7DEFA4087235E7468C001213913F4497"/>
  </w:style>
  <w:style w:type="paragraph" w:customStyle="1" w:styleId="3B0F8EFA6C916542A0D95B9374011EDF">
    <w:name w:val="3B0F8EFA6C916542A0D95B9374011EDF"/>
  </w:style>
  <w:style w:type="paragraph" w:customStyle="1" w:styleId="1D17B7A86AE6EF45805D3CF64ACA1B1E">
    <w:name w:val="1D17B7A86AE6EF45805D3CF64ACA1B1E"/>
  </w:style>
  <w:style w:type="paragraph" w:customStyle="1" w:styleId="F9F3909DF453A145811033E8E7EF379E">
    <w:name w:val="F9F3909DF453A145811033E8E7EF379E"/>
  </w:style>
  <w:style w:type="paragraph" w:customStyle="1" w:styleId="15DF319513AD904E9EEDD9A3E2556AC2">
    <w:name w:val="15DF319513AD904E9EEDD9A3E2556AC2"/>
  </w:style>
  <w:style w:type="paragraph" w:customStyle="1" w:styleId="E11521DF6624B642A50A4FA723200A0E">
    <w:name w:val="E11521DF6624B642A50A4FA723200A0E"/>
  </w:style>
  <w:style w:type="paragraph" w:customStyle="1" w:styleId="37EB155CA8F75548B316ED49A970F523">
    <w:name w:val="37EB155CA8F75548B316ED49A970F523"/>
  </w:style>
  <w:style w:type="paragraph" w:customStyle="1" w:styleId="3072062C46834849A5262EF1908F6CD6">
    <w:name w:val="3072062C46834849A5262EF1908F6CD6"/>
  </w:style>
  <w:style w:type="paragraph" w:customStyle="1" w:styleId="648C5D4E9D1B5E409D2C781545E0546D">
    <w:name w:val="648C5D4E9D1B5E409D2C781545E0546D"/>
  </w:style>
  <w:style w:type="paragraph" w:customStyle="1" w:styleId="D8D211D34AE03846BBE3C3E1FBB5288F">
    <w:name w:val="D8D211D34AE03846BBE3C3E1FBB5288F"/>
  </w:style>
  <w:style w:type="paragraph" w:customStyle="1" w:styleId="8B37B8398AF92D40B0CEFA89B83F90E1">
    <w:name w:val="8B37B8398AF92D40B0CEFA89B83F90E1"/>
  </w:style>
  <w:style w:type="paragraph" w:customStyle="1" w:styleId="CEC5E9D07547C44CBEB98B4699C6D407">
    <w:name w:val="CEC5E9D07547C44CBEB98B4699C6D407"/>
  </w:style>
  <w:style w:type="paragraph" w:customStyle="1" w:styleId="203C0E2946E2F84AB3A068E5A9CD351B">
    <w:name w:val="203C0E2946E2F84AB3A068E5A9CD351B"/>
  </w:style>
  <w:style w:type="paragraph" w:customStyle="1" w:styleId="3631A120A2E7FB4BA6A2C625B961A37A">
    <w:name w:val="3631A120A2E7FB4BA6A2C625B961A37A"/>
  </w:style>
  <w:style w:type="paragraph" w:customStyle="1" w:styleId="8ED0A3D918600F4E9A7F80F8899B0D86">
    <w:name w:val="8ED0A3D918600F4E9A7F80F8899B0D86"/>
  </w:style>
  <w:style w:type="paragraph" w:customStyle="1" w:styleId="DDD7DD4082F06C48A053A6CD492A2F82">
    <w:name w:val="DDD7DD4082F06C48A053A6CD492A2F82"/>
  </w:style>
  <w:style w:type="paragraph" w:customStyle="1" w:styleId="3907CCAC216E274297AB3734239A0CA0">
    <w:name w:val="3907CCAC216E274297AB3734239A0CA0"/>
  </w:style>
  <w:style w:type="paragraph" w:customStyle="1" w:styleId="054E7F2D77971941A8A81B3636382C9C">
    <w:name w:val="054E7F2D77971941A8A81B3636382C9C"/>
  </w:style>
  <w:style w:type="paragraph" w:customStyle="1" w:styleId="C82EED26F70E5E4DB58270BA69D7D598">
    <w:name w:val="C82EED26F70E5E4DB58270BA69D7D598"/>
  </w:style>
  <w:style w:type="paragraph" w:customStyle="1" w:styleId="1ED33A9BBBE46B419786F5EA90862E18">
    <w:name w:val="1ED33A9BBBE46B419786F5EA90862E18"/>
  </w:style>
  <w:style w:type="paragraph" w:customStyle="1" w:styleId="932BC1C4D3097949A40E21DA1B110741">
    <w:name w:val="932BC1C4D3097949A40E21DA1B110741"/>
  </w:style>
  <w:style w:type="paragraph" w:customStyle="1" w:styleId="0AA136D904701B47A149CCE46457EE74">
    <w:name w:val="0AA136D904701B47A149CCE46457EE74"/>
  </w:style>
  <w:style w:type="paragraph" w:customStyle="1" w:styleId="20D851C8B24BB04F92CA32DFE82EAABB">
    <w:name w:val="20D851C8B24BB04F92CA32DFE82EAABB"/>
  </w:style>
  <w:style w:type="paragraph" w:customStyle="1" w:styleId="F815DA0A46EDB146884530F7EC9EB68F">
    <w:name w:val="F815DA0A46EDB146884530F7EC9EB68F"/>
  </w:style>
  <w:style w:type="paragraph" w:customStyle="1" w:styleId="3CE44A25175EFB47ABAFE138927FBAFE">
    <w:name w:val="3CE44A25175EFB47ABAFE138927FBAFE"/>
  </w:style>
  <w:style w:type="paragraph" w:customStyle="1" w:styleId="C95067475DD68F41BAEE3C80B90B6B37">
    <w:name w:val="C95067475DD68F41BAEE3C80B90B6B37"/>
  </w:style>
  <w:style w:type="paragraph" w:customStyle="1" w:styleId="83E459B58D945A458FDECA6B442743D6">
    <w:name w:val="83E459B58D945A458FDECA6B442743D6"/>
  </w:style>
  <w:style w:type="paragraph" w:customStyle="1" w:styleId="3F1478273AACFB47BCAF68DE84596A24">
    <w:name w:val="3F1478273AACFB47BCAF68DE84596A24"/>
  </w:style>
  <w:style w:type="paragraph" w:customStyle="1" w:styleId="746F70C352324845A683D6937008BFB0">
    <w:name w:val="746F70C352324845A683D6937008BFB0"/>
  </w:style>
  <w:style w:type="paragraph" w:customStyle="1" w:styleId="CDCA503BA0BB364F94EEE4A245472A2C">
    <w:name w:val="CDCA503BA0BB364F94EEE4A245472A2C"/>
  </w:style>
  <w:style w:type="paragraph" w:customStyle="1" w:styleId="650676E8CF9D0D4B847D8464D0CBD6DD">
    <w:name w:val="650676E8CF9D0D4B847D8464D0CBD6DD"/>
  </w:style>
  <w:style w:type="paragraph" w:customStyle="1" w:styleId="AA4D5381DF4C98409803FA6BD5C85380">
    <w:name w:val="AA4D5381DF4C98409803FA6BD5C85380"/>
  </w:style>
  <w:style w:type="paragraph" w:customStyle="1" w:styleId="3AB113DCA001F041882BB6B34E73E0DD">
    <w:name w:val="3AB113DCA001F041882BB6B34E73E0DD"/>
  </w:style>
  <w:style w:type="paragraph" w:customStyle="1" w:styleId="369462D922A64045A0A769EC14EE1047">
    <w:name w:val="369462D922A64045A0A769EC14EE1047"/>
  </w:style>
  <w:style w:type="paragraph" w:customStyle="1" w:styleId="EB9470F59209B741893779D16B698D57">
    <w:name w:val="EB9470F59209B741893779D16B698D57"/>
  </w:style>
  <w:style w:type="paragraph" w:customStyle="1" w:styleId="55C5CC38DC3F6644889A638C82957055">
    <w:name w:val="55C5CC38DC3F6644889A638C82957055"/>
  </w:style>
  <w:style w:type="paragraph" w:customStyle="1" w:styleId="670D18DBDEE4AA48A9169667F0695FF5">
    <w:name w:val="670D18DBDEE4AA48A9169667F0695FF5"/>
  </w:style>
  <w:style w:type="paragraph" w:customStyle="1" w:styleId="525BE16082CB4747A3FB2F3575CD4214">
    <w:name w:val="525BE16082CB4747A3FB2F3575CD4214"/>
  </w:style>
  <w:style w:type="paragraph" w:customStyle="1" w:styleId="11904C35F170F44BBE133C396AFA63F7">
    <w:name w:val="11904C35F170F44BBE133C396AFA63F7"/>
  </w:style>
  <w:style w:type="paragraph" w:customStyle="1" w:styleId="38F4CC8BD66EE943BADAF523DF621278">
    <w:name w:val="38F4CC8BD66EE943BADAF523DF621278"/>
  </w:style>
  <w:style w:type="paragraph" w:customStyle="1" w:styleId="3D9362D4A6752149ABB4CC80A9EBC4D3">
    <w:name w:val="3D9362D4A6752149ABB4CC80A9EBC4D3"/>
  </w:style>
  <w:style w:type="paragraph" w:customStyle="1" w:styleId="339298122947DC4587365F0902732CCD">
    <w:name w:val="339298122947DC4587365F0902732CCD"/>
  </w:style>
  <w:style w:type="paragraph" w:customStyle="1" w:styleId="B9246F4A1AE1C64CB59C9B51C067A463">
    <w:name w:val="B9246F4A1AE1C64CB59C9B51C067A463"/>
  </w:style>
  <w:style w:type="paragraph" w:customStyle="1" w:styleId="F98A48D0D01835458EFD734516A1095D">
    <w:name w:val="F98A48D0D01835458EFD734516A1095D"/>
  </w:style>
  <w:style w:type="paragraph" w:customStyle="1" w:styleId="90FB4BDF5153CC4282B620DC936C5DDF">
    <w:name w:val="90FB4BDF5153CC4282B620DC936C5DDF"/>
  </w:style>
  <w:style w:type="paragraph" w:customStyle="1" w:styleId="400D35E216865D4FA5AFB70DAA0BCE9F">
    <w:name w:val="400D35E216865D4FA5AFB70DAA0BCE9F"/>
  </w:style>
  <w:style w:type="paragraph" w:customStyle="1" w:styleId="03B95AAF4BDEF14E86F9126D64A2070F">
    <w:name w:val="03B95AAF4BDEF14E86F9126D64A2070F"/>
  </w:style>
  <w:style w:type="paragraph" w:customStyle="1" w:styleId="FDE65CE076C03841AB429EF3EABA1D47">
    <w:name w:val="FDE65CE076C03841AB429EF3EABA1D47"/>
  </w:style>
  <w:style w:type="paragraph" w:customStyle="1" w:styleId="F240E235BF38B341855BBE00C0260B1F">
    <w:name w:val="F240E235BF38B341855BBE00C0260B1F"/>
  </w:style>
  <w:style w:type="paragraph" w:customStyle="1" w:styleId="57738E4BE8D23E41AA488F06CA565D8C">
    <w:name w:val="57738E4BE8D23E41AA488F06CA565D8C"/>
  </w:style>
  <w:style w:type="paragraph" w:customStyle="1" w:styleId="C74F7F65ED21C04BBDD5673EBF956FE5">
    <w:name w:val="C74F7F65ED21C04BBDD5673EBF956FE5"/>
  </w:style>
  <w:style w:type="paragraph" w:customStyle="1" w:styleId="F7C2226A3A876E41A0AED7BDA137072F">
    <w:name w:val="F7C2226A3A876E41A0AED7BDA137072F"/>
  </w:style>
  <w:style w:type="paragraph" w:customStyle="1" w:styleId="830DF898EF2B55429F79DDDD4D2498FA">
    <w:name w:val="830DF898EF2B55429F79DDDD4D2498FA"/>
  </w:style>
  <w:style w:type="paragraph" w:customStyle="1" w:styleId="7942444EDF8F4E40B84C83CED24DC66C">
    <w:name w:val="7942444EDF8F4E40B84C83CED24DC66C"/>
  </w:style>
  <w:style w:type="paragraph" w:customStyle="1" w:styleId="11AD860264626F499180BD69557EF643">
    <w:name w:val="11AD860264626F499180BD69557EF643"/>
  </w:style>
  <w:style w:type="paragraph" w:customStyle="1" w:styleId="F10DA2C8BEDD9344BDA52D939E4CA2C7">
    <w:name w:val="F10DA2C8BEDD9344BDA52D939E4CA2C7"/>
  </w:style>
  <w:style w:type="paragraph" w:customStyle="1" w:styleId="DD1282CC8DA70140B07E57BB7663B99F">
    <w:name w:val="DD1282CC8DA70140B07E57BB7663B99F"/>
  </w:style>
  <w:style w:type="paragraph" w:customStyle="1" w:styleId="79BD46BD0DF49243B338D32C3DC2D9EC">
    <w:name w:val="79BD46BD0DF49243B338D32C3DC2D9EC"/>
  </w:style>
  <w:style w:type="paragraph" w:customStyle="1" w:styleId="6A3268C2A75D8F439FD8A75E6A1A81B8">
    <w:name w:val="6A3268C2A75D8F439FD8A75E6A1A81B8"/>
  </w:style>
  <w:style w:type="paragraph" w:customStyle="1" w:styleId="2F48B677B4F99F449BD5293BC14B5D05">
    <w:name w:val="2F48B677B4F99F449BD5293BC14B5D05"/>
  </w:style>
  <w:style w:type="paragraph" w:customStyle="1" w:styleId="41564AD83F3D0A44918008F8AC1E3302">
    <w:name w:val="41564AD83F3D0A44918008F8AC1E3302"/>
  </w:style>
  <w:style w:type="paragraph" w:customStyle="1" w:styleId="C1C9CFC6AE0E824EAAA9754E974D6CC9">
    <w:name w:val="C1C9CFC6AE0E824EAAA9754E974D6CC9"/>
  </w:style>
  <w:style w:type="paragraph" w:customStyle="1" w:styleId="7523354483DA264BB8F3E5E4B79E553F">
    <w:name w:val="7523354483DA264BB8F3E5E4B79E553F"/>
  </w:style>
  <w:style w:type="paragraph" w:customStyle="1" w:styleId="140E687BA18E684FA7199DE000B09FF5">
    <w:name w:val="140E687BA18E684FA7199DE000B09FF5"/>
  </w:style>
  <w:style w:type="paragraph" w:customStyle="1" w:styleId="C2C5954CDD712447B24D11ABF33687BA">
    <w:name w:val="C2C5954CDD712447B24D11ABF33687BA"/>
  </w:style>
  <w:style w:type="paragraph" w:customStyle="1" w:styleId="6A5948CE2A4ADA4288BE0D0D4A3FDFB3">
    <w:name w:val="6A5948CE2A4ADA4288BE0D0D4A3FDFB3"/>
  </w:style>
  <w:style w:type="paragraph" w:customStyle="1" w:styleId="70027D8938022E42B55C308F940BC0F0">
    <w:name w:val="70027D8938022E42B55C308F940BC0F0"/>
  </w:style>
  <w:style w:type="paragraph" w:customStyle="1" w:styleId="F94433065FCCBA44B9B55C02F98A461A">
    <w:name w:val="F94433065FCCBA44B9B55C02F98A461A"/>
  </w:style>
  <w:style w:type="paragraph" w:customStyle="1" w:styleId="4F725EBBDC22BE40BF495B70940F43F1">
    <w:name w:val="4F725EBBDC22BE40BF495B70940F43F1"/>
  </w:style>
  <w:style w:type="paragraph" w:customStyle="1" w:styleId="6E2AC05DEA9D604D952AA949B993BAE8">
    <w:name w:val="6E2AC05DEA9D604D952AA949B993BAE8"/>
  </w:style>
  <w:style w:type="paragraph" w:customStyle="1" w:styleId="24CC88187288254FAC16C6D0239AFBFD">
    <w:name w:val="24CC88187288254FAC16C6D0239AFBFD"/>
  </w:style>
  <w:style w:type="paragraph" w:customStyle="1" w:styleId="E7855FE4B1AB854B86FC103A80613EF8">
    <w:name w:val="E7855FE4B1AB854B86FC103A80613EF8"/>
  </w:style>
  <w:style w:type="paragraph" w:customStyle="1" w:styleId="658BFDB1888EBC4B8AACD20391D30786">
    <w:name w:val="658BFDB1888EBC4B8AACD20391D30786"/>
  </w:style>
  <w:style w:type="paragraph" w:customStyle="1" w:styleId="1D374454DC5EB34692BBCEF791E9CAFD">
    <w:name w:val="1D374454DC5EB34692BBCEF791E9CAFD"/>
  </w:style>
  <w:style w:type="paragraph" w:customStyle="1" w:styleId="D7756781D136D74EA8CC9095DB05D23E">
    <w:name w:val="D7756781D136D74EA8CC9095DB05D23E"/>
  </w:style>
  <w:style w:type="paragraph" w:customStyle="1" w:styleId="3EAF7F8F87BD3F4482F301D5E00888E3">
    <w:name w:val="3EAF7F8F87BD3F4482F301D5E00888E3"/>
  </w:style>
  <w:style w:type="paragraph" w:customStyle="1" w:styleId="93F314C29BE8D345A662C77756A8A7BE">
    <w:name w:val="93F314C29BE8D345A662C77756A8A7BE"/>
  </w:style>
  <w:style w:type="paragraph" w:customStyle="1" w:styleId="2150132FCACA7944A1A2B996D17E5476">
    <w:name w:val="2150132FCACA7944A1A2B996D17E5476"/>
  </w:style>
  <w:style w:type="paragraph" w:customStyle="1" w:styleId="12919C8FEEB85446A7F63E14CF03DF60">
    <w:name w:val="12919C8FEEB85446A7F63E14CF03DF60"/>
  </w:style>
  <w:style w:type="paragraph" w:customStyle="1" w:styleId="81F2FE3D3AF7E846B191308F7C8BAFB8">
    <w:name w:val="81F2FE3D3AF7E846B191308F7C8BAFB8"/>
  </w:style>
  <w:style w:type="paragraph" w:customStyle="1" w:styleId="5CB0BFD107F23E448C2B44A9036CC29D">
    <w:name w:val="5CB0BFD107F23E448C2B44A9036CC29D"/>
  </w:style>
  <w:style w:type="paragraph" w:customStyle="1" w:styleId="872A0FB0DC964748BFF6C0EE0D1135A1">
    <w:name w:val="872A0FB0DC964748BFF6C0EE0D1135A1"/>
  </w:style>
  <w:style w:type="paragraph" w:customStyle="1" w:styleId="259ABE1F7433E04B87FFFD78CBE92A8F">
    <w:name w:val="259ABE1F7433E04B87FFFD78CBE92A8F"/>
  </w:style>
  <w:style w:type="paragraph" w:customStyle="1" w:styleId="2C5D7C2FC498F048A17BDAF6EA5FB98C">
    <w:name w:val="2C5D7C2FC498F048A17BDAF6EA5FB98C"/>
  </w:style>
  <w:style w:type="paragraph" w:customStyle="1" w:styleId="633125FA51F6C042ABC645719DF67928">
    <w:name w:val="633125FA51F6C042ABC645719DF67928"/>
  </w:style>
  <w:style w:type="paragraph" w:customStyle="1" w:styleId="B9981F9B5E18E74C8038E5AACABE6704">
    <w:name w:val="B9981F9B5E18E74C8038E5AACABE6704"/>
    <w:rsid w:val="006A137B"/>
  </w:style>
  <w:style w:type="paragraph" w:customStyle="1" w:styleId="AE67B8918C2AC2449B7BE9233400EDD7">
    <w:name w:val="AE67B8918C2AC2449B7BE9233400EDD7"/>
    <w:rsid w:val="006A1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540.327.2377</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40</TotalTime>
  <Pages>1</Pages>
  <Words>220</Words>
  <Characters>1257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Organic Matter(s)</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Donnie Plumly</dc:creator>
  <cp:keywords/>
  <cp:lastModifiedBy>Donnie Plumly</cp:lastModifiedBy>
  <cp:revision>3</cp:revision>
  <cp:lastPrinted>2006-08-01T17:47:00Z</cp:lastPrinted>
  <dcterms:created xsi:type="dcterms:W3CDTF">2018-06-02T19:56:00Z</dcterms:created>
  <dcterms:modified xsi:type="dcterms:W3CDTF">2018-06-02T20:42:00Z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